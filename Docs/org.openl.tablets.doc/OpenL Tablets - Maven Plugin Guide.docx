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6A" w:rsidRPr="00FA326A" w:rsidRDefault="00FA326A" w:rsidP="00B5600F">
      <w:bookmarkStart w:id="0" w:name="_Getting_Help_[Optional]"/>
      <w:bookmarkStart w:id="1" w:name="_Toc319924844"/>
      <w:bookmarkStart w:id="2" w:name="_Toc321478712"/>
      <w:bookmarkStart w:id="3" w:name="_Toc366580582"/>
      <w:bookmarkEnd w:id="0"/>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E71C4E" w:rsidP="00FA326A">
      <w:r>
        <w:rPr>
          <w:noProof/>
        </w:rPr>
        <mc:AlternateContent>
          <mc:Choice Requires="wps">
            <w:drawing>
              <wp:anchor distT="0" distB="0" distL="114300" distR="114300" simplePos="0" relativeHeight="251660288" behindDoc="0" locked="1" layoutInCell="1" allowOverlap="1" wp14:anchorId="293DF409" wp14:editId="48C7C0A1">
                <wp:simplePos x="0" y="0"/>
                <wp:positionH relativeFrom="page">
                  <wp:posOffset>594360</wp:posOffset>
                </wp:positionH>
                <wp:positionV relativeFrom="page">
                  <wp:posOffset>1828800</wp:posOffset>
                </wp:positionV>
                <wp:extent cx="7315200" cy="2862072"/>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862072"/>
                        </a:xfrm>
                        <a:prstGeom prst="rect">
                          <a:avLst/>
                        </a:prstGeom>
                        <a:noFill/>
                        <a:ln w="6350">
                          <a:noFill/>
                        </a:ln>
                        <a:effectLst/>
                      </wps:spPr>
                      <wps:txbx>
                        <w:txbxContent>
                          <w:p w:rsidR="00C465EF" w:rsidRPr="006C7FD7" w:rsidRDefault="00C465EF" w:rsidP="00C465EF">
                            <w:pPr>
                              <w:spacing w:after="200" w:line="276" w:lineRule="auto"/>
                              <w:rPr>
                                <w:rFonts w:asciiTheme="minorHAnsi" w:hAnsiTheme="minorHAnsi" w:cs="Arial"/>
                                <w:b/>
                                <w:color w:val="65656A"/>
                                <w:sz w:val="56"/>
                                <w:szCs w:val="56"/>
                              </w:rPr>
                            </w:pPr>
                            <w:r w:rsidRPr="006C7FD7">
                              <w:rPr>
                                <w:rFonts w:asciiTheme="minorHAnsi" w:hAnsiTheme="minorHAnsi" w:cs="Arial"/>
                                <w:b/>
                                <w:color w:val="65656A"/>
                                <w:sz w:val="56"/>
                                <w:szCs w:val="56"/>
                              </w:rPr>
                              <w:t xml:space="preserve">Maven Plugin Guide </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OpenL Tablets BRMS</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 xml:space="preserve">Release </w:t>
                            </w:r>
                            <w:r w:rsidRPr="006C7FD7">
                              <w:rPr>
                                <w:rFonts w:asciiTheme="minorHAnsi" w:hAnsiTheme="minorHAnsi" w:cs="Arial"/>
                                <w:color w:val="65656A"/>
                                <w:sz w:val="44"/>
                                <w:szCs w:val="44"/>
                              </w:rPr>
                              <w:fldChar w:fldCharType="begin"/>
                            </w:r>
                            <w:r w:rsidRPr="006C7FD7">
                              <w:rPr>
                                <w:rFonts w:asciiTheme="minorHAnsi" w:hAnsiTheme="minorHAnsi" w:cs="Arial"/>
                                <w:color w:val="65656A"/>
                                <w:sz w:val="44"/>
                                <w:szCs w:val="44"/>
                              </w:rPr>
                              <w:instrText xml:space="preserve"> DOCPROPERTY  OpenLVersion  \* MERGEFORMAT </w:instrText>
                            </w:r>
                            <w:r w:rsidRPr="006C7FD7">
                              <w:rPr>
                                <w:rFonts w:asciiTheme="minorHAnsi" w:hAnsiTheme="minorHAnsi" w:cs="Arial"/>
                                <w:color w:val="65656A"/>
                                <w:sz w:val="44"/>
                                <w:szCs w:val="44"/>
                              </w:rPr>
                              <w:fldChar w:fldCharType="separate"/>
                            </w:r>
                            <w:r w:rsidR="00B4178C">
                              <w:rPr>
                                <w:rFonts w:asciiTheme="minorHAnsi" w:hAnsiTheme="minorHAnsi" w:cs="Arial"/>
                                <w:color w:val="65656A"/>
                                <w:sz w:val="44"/>
                                <w:szCs w:val="44"/>
                              </w:rPr>
                              <w:t>5.19</w:t>
                            </w:r>
                            <w:r w:rsidRPr="006C7FD7">
                              <w:rPr>
                                <w:rFonts w:asciiTheme="minorHAnsi" w:hAnsiTheme="minorHAnsi" w:cs="Arial"/>
                                <w:color w:val="65656A"/>
                                <w:sz w:val="44"/>
                                <w:szCs w:val="4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DF409" id="_x0000_t202" coordsize="21600,21600" o:spt="202" path="m,l,21600r21600,l21600,xe">
                <v:stroke joinstyle="miter"/>
                <v:path gradientshapeok="t" o:connecttype="rect"/>
              </v:shapetype>
              <v:shape id="Text Box 12" o:spid="_x0000_s1026" type="#_x0000_t202" style="position:absolute;margin-left:46.8pt;margin-top:2in;width:8in;height:225.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" filled="f" stroked="f" strokeweight=".5pt">
                <v:textbox>
                  <w:txbxContent>
                    <w:p w:rsidR="00C465EF" w:rsidRPr="006C7FD7" w:rsidRDefault="00C465EF" w:rsidP="00C465EF">
                      <w:pPr>
                        <w:spacing w:after="200" w:line="276" w:lineRule="auto"/>
                        <w:rPr>
                          <w:rFonts w:asciiTheme="minorHAnsi" w:hAnsiTheme="minorHAnsi" w:cs="Arial"/>
                          <w:b/>
                          <w:color w:val="65656A"/>
                          <w:sz w:val="56"/>
                          <w:szCs w:val="56"/>
                        </w:rPr>
                      </w:pPr>
                      <w:r w:rsidRPr="006C7FD7">
                        <w:rPr>
                          <w:rFonts w:asciiTheme="minorHAnsi" w:hAnsiTheme="minorHAnsi" w:cs="Arial"/>
                          <w:b/>
                          <w:color w:val="65656A"/>
                          <w:sz w:val="56"/>
                          <w:szCs w:val="56"/>
                        </w:rPr>
                        <w:t xml:space="preserve">Maven Plugin Guide </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OpenL Tablets BRMS</w:t>
                      </w:r>
                    </w:p>
                    <w:p w:rsidR="00C465EF" w:rsidRPr="006C7FD7" w:rsidRDefault="00C465EF" w:rsidP="00C465EF">
                      <w:pPr>
                        <w:rPr>
                          <w:rFonts w:asciiTheme="minorHAnsi" w:hAnsiTheme="minorHAnsi" w:cs="Arial"/>
                          <w:color w:val="65656A"/>
                          <w:sz w:val="44"/>
                          <w:szCs w:val="44"/>
                        </w:rPr>
                      </w:pPr>
                      <w:r w:rsidRPr="006C7FD7">
                        <w:rPr>
                          <w:rFonts w:asciiTheme="minorHAnsi" w:hAnsiTheme="minorHAnsi" w:cs="Arial"/>
                          <w:color w:val="65656A"/>
                          <w:sz w:val="44"/>
                          <w:szCs w:val="44"/>
                        </w:rPr>
                        <w:t xml:space="preserve">Release </w:t>
                      </w:r>
                      <w:r w:rsidRPr="006C7FD7">
                        <w:rPr>
                          <w:rFonts w:asciiTheme="minorHAnsi" w:hAnsiTheme="minorHAnsi" w:cs="Arial"/>
                          <w:color w:val="65656A"/>
                          <w:sz w:val="44"/>
                          <w:szCs w:val="44"/>
                        </w:rPr>
                        <w:fldChar w:fldCharType="begin"/>
                      </w:r>
                      <w:r w:rsidRPr="006C7FD7">
                        <w:rPr>
                          <w:rFonts w:asciiTheme="minorHAnsi" w:hAnsiTheme="minorHAnsi" w:cs="Arial"/>
                          <w:color w:val="65656A"/>
                          <w:sz w:val="44"/>
                          <w:szCs w:val="44"/>
                        </w:rPr>
                        <w:instrText xml:space="preserve"> DOCPROPERTY  OpenLVersion  \* MERGEFORMAT </w:instrText>
                      </w:r>
                      <w:r w:rsidRPr="006C7FD7">
                        <w:rPr>
                          <w:rFonts w:asciiTheme="minorHAnsi" w:hAnsiTheme="minorHAnsi" w:cs="Arial"/>
                          <w:color w:val="65656A"/>
                          <w:sz w:val="44"/>
                          <w:szCs w:val="44"/>
                        </w:rPr>
                        <w:fldChar w:fldCharType="separate"/>
                      </w:r>
                      <w:r w:rsidR="00B4178C">
                        <w:rPr>
                          <w:rFonts w:asciiTheme="minorHAnsi" w:hAnsiTheme="minorHAnsi" w:cs="Arial"/>
                          <w:color w:val="65656A"/>
                          <w:sz w:val="44"/>
                          <w:szCs w:val="44"/>
                        </w:rPr>
                        <w:t>5.19</w:t>
                      </w:r>
                      <w:r w:rsidRPr="006C7FD7">
                        <w:rPr>
                          <w:rFonts w:asciiTheme="minorHAnsi" w:hAnsiTheme="minorHAnsi" w:cs="Arial"/>
                          <w:color w:val="65656A"/>
                          <w:sz w:val="44"/>
                          <w:szCs w:val="44"/>
                        </w:rPr>
                        <w:fldChar w:fldCharType="end"/>
                      </w:r>
                    </w:p>
                  </w:txbxContent>
                </v:textbox>
                <w10:wrap anchorx="page" anchory="page"/>
                <w10:anchorlock/>
              </v:shape>
            </w:pict>
          </mc:Fallback>
        </mc:AlternateContent>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B47791" w:rsidRPr="007C15CC" w:rsidRDefault="00B47791" w:rsidP="00B47791">
      <w:pPr>
        <w:pStyle w:val="BodyText"/>
      </w:pPr>
    </w:p>
    <w:p w:rsidR="00B47791" w:rsidRPr="007C15CC" w:rsidRDefault="00B47791" w:rsidP="00B47791">
      <w:pPr>
        <w:pStyle w:val="BodyText"/>
      </w:pPr>
    </w:p>
    <w:p w:rsidR="00155E6B" w:rsidRPr="007C15CC" w:rsidRDefault="00155E6B" w:rsidP="00155E6B">
      <w:pPr>
        <w:pStyle w:val="BodyText"/>
        <w:tabs>
          <w:tab w:val="left" w:pos="9090"/>
        </w:tabs>
      </w:pPr>
    </w:p>
    <w:p w:rsidR="00155E6B" w:rsidRPr="007C15CC" w:rsidRDefault="00155E6B" w:rsidP="00155E6B">
      <w:pPr>
        <w:pStyle w:val="BodyText"/>
        <w:sectPr w:rsidR="00155E6B" w:rsidRPr="007C15CC" w:rsidSect="00155E6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230" w:right="230" w:bottom="230" w:left="230" w:header="709" w:footer="709" w:gutter="0"/>
          <w:cols w:space="720"/>
          <w:titlePg/>
          <w:docGrid w:linePitch="299"/>
        </w:sectPr>
      </w:pPr>
    </w:p>
    <w:p w:rsidR="00C746EA" w:rsidRPr="00C01167" w:rsidRDefault="00C746EA" w:rsidP="00122391">
      <w:r>
        <w:rPr>
          <w:noProof/>
          <w:color w:val="0000FF"/>
        </w:rPr>
        <w:lastRenderedPageBreak/>
        <w:drawing>
          <wp:inline distT="0" distB="0" distL="0" distR="0" wp14:anchorId="3235C5A5" wp14:editId="53EC06A9">
            <wp:extent cx="838200" cy="295275"/>
            <wp:effectExtent l="0" t="0" r="0" b="9525"/>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746EA" w:rsidRPr="00C01167" w:rsidRDefault="00C746EA" w:rsidP="00C746EA">
      <w:pPr>
        <w:pStyle w:val="BodyText"/>
        <w:rPr>
          <w:b/>
          <w:szCs w:val="22"/>
        </w:rPr>
      </w:pPr>
      <w:r w:rsidRPr="00C01167">
        <w:rPr>
          <w:i/>
          <w:sz w:val="18"/>
          <w:szCs w:val="18"/>
        </w:rPr>
        <w:t xml:space="preserve">OpenL Tablets Documentation is licensed under a </w:t>
      </w:r>
      <w:hyperlink r:id="rId16" w:history="1">
        <w:r w:rsidRPr="00C01167">
          <w:rPr>
            <w:rStyle w:val="Hyperlink"/>
            <w:i/>
            <w:sz w:val="18"/>
            <w:szCs w:val="18"/>
          </w:rPr>
          <w:t>Creative Commons Attribution 3.0 United States License</w:t>
        </w:r>
      </w:hyperlink>
      <w:r w:rsidRPr="00C01167">
        <w:rPr>
          <w:i/>
          <w:sz w:val="18"/>
          <w:szCs w:val="18"/>
        </w:rPr>
        <w:t>.</w:t>
      </w:r>
      <w:r w:rsidRPr="00C01167">
        <w:rPr>
          <w:rStyle w:val="Emphasis2"/>
          <w:b w:val="0"/>
        </w:rPr>
        <w:t xml:space="preserve"> </w:t>
      </w:r>
    </w:p>
    <w:p w:rsidR="00155E6B" w:rsidRPr="007C15CC" w:rsidRDefault="00155E6B" w:rsidP="00155E6B">
      <w:pPr>
        <w:pStyle w:val="Noticetext"/>
        <w:jc w:val="both"/>
        <w:rPr>
          <w:b/>
          <w:szCs w:val="22"/>
        </w:rPr>
      </w:pPr>
    </w:p>
    <w:p w:rsidR="00122391" w:rsidRDefault="00122391" w:rsidP="00201F37">
      <w:pPr>
        <w:pStyle w:val="TOCHeading"/>
        <w:keepNext w:val="0"/>
        <w:pageBreakBefore w:val="0"/>
        <w:spacing w:before="0" w:after="240"/>
        <w:ind w:right="21"/>
        <w:rPr>
          <w:rFonts w:cs="Times New Roman"/>
        </w:rPr>
      </w:pPr>
      <w:r>
        <w:rPr>
          <w:rFonts w:cs="Times New Roman"/>
        </w:rPr>
        <w:br w:type="page"/>
      </w:r>
    </w:p>
    <w:p w:rsidR="00D05713" w:rsidRPr="007C15CC" w:rsidRDefault="00D05713" w:rsidP="00201F37">
      <w:pPr>
        <w:pStyle w:val="TOCHeading"/>
        <w:keepNext w:val="0"/>
        <w:pageBreakBefore w:val="0"/>
        <w:spacing w:before="0" w:after="240"/>
        <w:ind w:right="21"/>
        <w:rPr>
          <w:rFonts w:cs="Times New Roman"/>
        </w:rPr>
      </w:pPr>
      <w:r w:rsidRPr="007C15CC">
        <w:rPr>
          <w:rFonts w:cs="Times New Roman"/>
        </w:rPr>
        <w:lastRenderedPageBreak/>
        <w:t>Table of Contents</w:t>
      </w:r>
    </w:p>
    <w:p w:rsidR="00B13E6C" w:rsidRDefault="000B428D">
      <w:pPr>
        <w:pStyle w:val="TOC1"/>
        <w:tabs>
          <w:tab w:val="left" w:pos="440"/>
        </w:tabs>
        <w:rPr>
          <w:rFonts w:asciiTheme="minorHAnsi" w:eastAsiaTheme="minorEastAsia" w:hAnsiTheme="minorHAnsi" w:cstheme="minorBidi"/>
          <w:b w:val="0"/>
          <w:bCs w:val="0"/>
          <w:noProof/>
          <w:szCs w:val="22"/>
        </w:rPr>
      </w:pPr>
      <w:r w:rsidRPr="007C15CC">
        <w:rPr>
          <w:b w:val="0"/>
          <w:caps/>
        </w:rPr>
        <w:fldChar w:fldCharType="begin"/>
      </w:r>
      <w:r w:rsidR="00D05713" w:rsidRPr="007C15CC">
        <w:rPr>
          <w:b w:val="0"/>
          <w:caps/>
        </w:rPr>
        <w:instrText xml:space="preserve"> TOC \o "1-3" \h \z </w:instrText>
      </w:r>
      <w:r w:rsidRPr="007C15CC">
        <w:rPr>
          <w:b w:val="0"/>
          <w:caps/>
        </w:rPr>
        <w:fldChar w:fldCharType="separate"/>
      </w:r>
      <w:hyperlink w:anchor="_Toc433898900" w:history="1">
        <w:r w:rsidR="00B13E6C" w:rsidRPr="00EB295F">
          <w:rPr>
            <w:rStyle w:val="Hyperlink"/>
            <w:noProof/>
          </w:rPr>
          <w:t>1</w:t>
        </w:r>
        <w:r w:rsidR="00B13E6C">
          <w:rPr>
            <w:rFonts w:asciiTheme="minorHAnsi" w:eastAsiaTheme="minorEastAsia" w:hAnsiTheme="minorHAnsi" w:cstheme="minorBidi"/>
            <w:b w:val="0"/>
            <w:bCs w:val="0"/>
            <w:noProof/>
            <w:szCs w:val="22"/>
          </w:rPr>
          <w:tab/>
        </w:r>
        <w:r w:rsidR="00B13E6C" w:rsidRPr="00EB295F">
          <w:rPr>
            <w:rStyle w:val="Hyperlink"/>
            <w:noProof/>
          </w:rPr>
          <w:t>Preface</w:t>
        </w:r>
        <w:r w:rsidR="00B13E6C">
          <w:rPr>
            <w:noProof/>
            <w:webHidden/>
          </w:rPr>
          <w:tab/>
        </w:r>
        <w:r w:rsidR="00B13E6C">
          <w:rPr>
            <w:noProof/>
            <w:webHidden/>
          </w:rPr>
          <w:fldChar w:fldCharType="begin"/>
        </w:r>
        <w:r w:rsidR="00B13E6C">
          <w:rPr>
            <w:noProof/>
            <w:webHidden/>
          </w:rPr>
          <w:instrText xml:space="preserve"> PAGEREF _Toc433898900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01" w:history="1">
        <w:r w:rsidR="00B13E6C" w:rsidRPr="00EB295F">
          <w:rPr>
            <w:rStyle w:val="Hyperlink"/>
            <w:noProof/>
          </w:rPr>
          <w:t>1.1</w:t>
        </w:r>
        <w:r w:rsidR="00B13E6C">
          <w:rPr>
            <w:rFonts w:asciiTheme="minorHAnsi" w:eastAsiaTheme="minorEastAsia" w:hAnsiTheme="minorHAnsi" w:cstheme="minorBidi"/>
            <w:noProof/>
            <w:szCs w:val="22"/>
          </w:rPr>
          <w:tab/>
        </w:r>
        <w:r w:rsidR="00B13E6C" w:rsidRPr="00EB295F">
          <w:rPr>
            <w:rStyle w:val="Hyperlink"/>
            <w:noProof/>
          </w:rPr>
          <w:t>Related Information</w:t>
        </w:r>
        <w:r w:rsidR="00B13E6C">
          <w:rPr>
            <w:noProof/>
            <w:webHidden/>
          </w:rPr>
          <w:tab/>
        </w:r>
        <w:r w:rsidR="00B13E6C">
          <w:rPr>
            <w:noProof/>
            <w:webHidden/>
          </w:rPr>
          <w:fldChar w:fldCharType="begin"/>
        </w:r>
        <w:r w:rsidR="00B13E6C">
          <w:rPr>
            <w:noProof/>
            <w:webHidden/>
          </w:rPr>
          <w:instrText xml:space="preserve"> PAGEREF _Toc433898901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02" w:history="1">
        <w:r w:rsidR="00B13E6C" w:rsidRPr="00EB295F">
          <w:rPr>
            <w:rStyle w:val="Hyperlink"/>
            <w:noProof/>
          </w:rPr>
          <w:t>1.2</w:t>
        </w:r>
        <w:r w:rsidR="00B13E6C">
          <w:rPr>
            <w:rFonts w:asciiTheme="minorHAnsi" w:eastAsiaTheme="minorEastAsia" w:hAnsiTheme="minorHAnsi" w:cstheme="minorBidi"/>
            <w:noProof/>
            <w:szCs w:val="22"/>
          </w:rPr>
          <w:tab/>
        </w:r>
        <w:r w:rsidR="00B13E6C" w:rsidRPr="00EB295F">
          <w:rPr>
            <w:rStyle w:val="Hyperlink"/>
            <w:noProof/>
          </w:rPr>
          <w:t>Typographic Conventions</w:t>
        </w:r>
        <w:r w:rsidR="00B13E6C">
          <w:rPr>
            <w:noProof/>
            <w:webHidden/>
          </w:rPr>
          <w:tab/>
        </w:r>
        <w:r w:rsidR="00B13E6C">
          <w:rPr>
            <w:noProof/>
            <w:webHidden/>
          </w:rPr>
          <w:fldChar w:fldCharType="begin"/>
        </w:r>
        <w:r w:rsidR="00B13E6C">
          <w:rPr>
            <w:noProof/>
            <w:webHidden/>
          </w:rPr>
          <w:instrText xml:space="preserve"> PAGEREF _Toc433898902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606686">
      <w:pPr>
        <w:pStyle w:val="TOC1"/>
        <w:tabs>
          <w:tab w:val="left" w:pos="440"/>
        </w:tabs>
        <w:rPr>
          <w:rFonts w:asciiTheme="minorHAnsi" w:eastAsiaTheme="minorEastAsia" w:hAnsiTheme="minorHAnsi" w:cstheme="minorBidi"/>
          <w:b w:val="0"/>
          <w:bCs w:val="0"/>
          <w:noProof/>
          <w:szCs w:val="22"/>
        </w:rPr>
      </w:pPr>
      <w:hyperlink w:anchor="_Toc433898903" w:history="1">
        <w:r w:rsidR="00B13E6C" w:rsidRPr="00EB295F">
          <w:rPr>
            <w:rStyle w:val="Hyperlink"/>
            <w:noProof/>
          </w:rPr>
          <w:t>2</w:t>
        </w:r>
        <w:r w:rsidR="00B13E6C">
          <w:rPr>
            <w:rFonts w:asciiTheme="minorHAnsi" w:eastAsiaTheme="minorEastAsia" w:hAnsiTheme="minorHAnsi" w:cstheme="minorBidi"/>
            <w:b w:val="0"/>
            <w:bCs w:val="0"/>
            <w:noProof/>
            <w:szCs w:val="22"/>
          </w:rPr>
          <w:tab/>
        </w:r>
        <w:r w:rsidR="00B13E6C" w:rsidRPr="00EB295F">
          <w:rPr>
            <w:rStyle w:val="Hyperlink"/>
            <w:noProof/>
          </w:rPr>
          <w:t>Introduction</w:t>
        </w:r>
        <w:r w:rsidR="00B13E6C">
          <w:rPr>
            <w:noProof/>
            <w:webHidden/>
          </w:rPr>
          <w:tab/>
        </w:r>
        <w:r w:rsidR="00B13E6C">
          <w:rPr>
            <w:noProof/>
            <w:webHidden/>
          </w:rPr>
          <w:fldChar w:fldCharType="begin"/>
        </w:r>
        <w:r w:rsidR="00B13E6C">
          <w:rPr>
            <w:noProof/>
            <w:webHidden/>
          </w:rPr>
          <w:instrText xml:space="preserve"> PAGEREF _Toc433898903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04" w:history="1">
        <w:r w:rsidR="00B13E6C" w:rsidRPr="00EB295F">
          <w:rPr>
            <w:rStyle w:val="Hyperlink"/>
            <w:noProof/>
          </w:rPr>
          <w:t>2.1</w:t>
        </w:r>
        <w:r w:rsidR="00B13E6C">
          <w:rPr>
            <w:rFonts w:asciiTheme="minorHAnsi" w:eastAsiaTheme="minorEastAsia" w:hAnsiTheme="minorHAnsi" w:cstheme="minorBidi"/>
            <w:noProof/>
            <w:szCs w:val="22"/>
          </w:rPr>
          <w:tab/>
        </w:r>
        <w:r w:rsidR="00B13E6C" w:rsidRPr="00EB295F">
          <w:rPr>
            <w:rStyle w:val="Hyperlink"/>
            <w:noProof/>
          </w:rPr>
          <w:t>Goals Overview</w:t>
        </w:r>
        <w:r w:rsidR="00B13E6C">
          <w:rPr>
            <w:noProof/>
            <w:webHidden/>
          </w:rPr>
          <w:tab/>
        </w:r>
        <w:r w:rsidR="00B13E6C">
          <w:rPr>
            <w:noProof/>
            <w:webHidden/>
          </w:rPr>
          <w:fldChar w:fldCharType="begin"/>
        </w:r>
        <w:r w:rsidR="00B13E6C">
          <w:rPr>
            <w:noProof/>
            <w:webHidden/>
          </w:rPr>
          <w:instrText xml:space="preserve"> PAGEREF _Toc433898904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05" w:history="1">
        <w:r w:rsidR="00B13E6C" w:rsidRPr="00EB295F">
          <w:rPr>
            <w:rStyle w:val="Hyperlink"/>
            <w:noProof/>
          </w:rPr>
          <w:t>2.2</w:t>
        </w:r>
        <w:r w:rsidR="00B13E6C">
          <w:rPr>
            <w:rFonts w:asciiTheme="minorHAnsi" w:eastAsiaTheme="minorEastAsia" w:hAnsiTheme="minorHAnsi" w:cstheme="minorBidi"/>
            <w:noProof/>
            <w:szCs w:val="22"/>
          </w:rPr>
          <w:tab/>
        </w:r>
        <w:r w:rsidR="00B13E6C" w:rsidRPr="00EB295F">
          <w:rPr>
            <w:rStyle w:val="Hyperlink"/>
            <w:noProof/>
          </w:rPr>
          <w:t>Usage Overview</w:t>
        </w:r>
        <w:r w:rsidR="00B13E6C">
          <w:rPr>
            <w:noProof/>
            <w:webHidden/>
          </w:rPr>
          <w:tab/>
        </w:r>
        <w:r w:rsidR="00B13E6C">
          <w:rPr>
            <w:noProof/>
            <w:webHidden/>
          </w:rPr>
          <w:fldChar w:fldCharType="begin"/>
        </w:r>
        <w:r w:rsidR="00B13E6C">
          <w:rPr>
            <w:noProof/>
            <w:webHidden/>
          </w:rPr>
          <w:instrText xml:space="preserve"> PAGEREF _Toc433898905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606686">
      <w:pPr>
        <w:pStyle w:val="TOC1"/>
        <w:tabs>
          <w:tab w:val="left" w:pos="440"/>
        </w:tabs>
        <w:rPr>
          <w:rFonts w:asciiTheme="minorHAnsi" w:eastAsiaTheme="minorEastAsia" w:hAnsiTheme="minorHAnsi" w:cstheme="minorBidi"/>
          <w:b w:val="0"/>
          <w:bCs w:val="0"/>
          <w:noProof/>
          <w:szCs w:val="22"/>
        </w:rPr>
      </w:pPr>
      <w:hyperlink w:anchor="_Toc433898906" w:history="1">
        <w:r w:rsidR="00B13E6C" w:rsidRPr="00EB295F">
          <w:rPr>
            <w:rStyle w:val="Hyperlink"/>
            <w:noProof/>
          </w:rPr>
          <w:t>3</w:t>
        </w:r>
        <w:r w:rsidR="00B13E6C">
          <w:rPr>
            <w:rFonts w:asciiTheme="minorHAnsi" w:eastAsiaTheme="minorEastAsia" w:hAnsiTheme="minorHAnsi" w:cstheme="minorBidi"/>
            <w:b w:val="0"/>
            <w:bCs w:val="0"/>
            <w:noProof/>
            <w:szCs w:val="22"/>
          </w:rPr>
          <w:tab/>
        </w:r>
        <w:r w:rsidR="00B13E6C" w:rsidRPr="00EB295F">
          <w:rPr>
            <w:rStyle w:val="Hyperlink"/>
            <w:noProof/>
          </w:rPr>
          <w:t>Goals</w:t>
        </w:r>
        <w:r w:rsidR="00B13E6C">
          <w:rPr>
            <w:noProof/>
            <w:webHidden/>
          </w:rPr>
          <w:tab/>
        </w:r>
        <w:r w:rsidR="00B13E6C">
          <w:rPr>
            <w:noProof/>
            <w:webHidden/>
          </w:rPr>
          <w:fldChar w:fldCharType="begin"/>
        </w:r>
        <w:r w:rsidR="00B13E6C">
          <w:rPr>
            <w:noProof/>
            <w:webHidden/>
          </w:rPr>
          <w:instrText xml:space="preserve"> PAGEREF _Toc433898906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07" w:history="1">
        <w:r w:rsidR="00B13E6C" w:rsidRPr="00EB295F">
          <w:rPr>
            <w:rStyle w:val="Hyperlink"/>
            <w:noProof/>
          </w:rPr>
          <w:t>3.1</w:t>
        </w:r>
        <w:r w:rsidR="00B13E6C">
          <w:rPr>
            <w:rFonts w:asciiTheme="minorHAnsi" w:eastAsiaTheme="minorEastAsia" w:hAnsiTheme="minorHAnsi" w:cstheme="minorBidi"/>
            <w:noProof/>
            <w:szCs w:val="22"/>
          </w:rPr>
          <w:tab/>
        </w:r>
        <w:r w:rsidR="00B13E6C" w:rsidRPr="00EB295F">
          <w:rPr>
            <w:rStyle w:val="Hyperlink"/>
            <w:noProof/>
          </w:rPr>
          <w:t>openl:generate</w:t>
        </w:r>
        <w:r w:rsidR="00B13E6C">
          <w:rPr>
            <w:noProof/>
            <w:webHidden/>
          </w:rPr>
          <w:tab/>
        </w:r>
        <w:r w:rsidR="00B13E6C">
          <w:rPr>
            <w:noProof/>
            <w:webHidden/>
          </w:rPr>
          <w:fldChar w:fldCharType="begin"/>
        </w:r>
        <w:r w:rsidR="00B13E6C">
          <w:rPr>
            <w:noProof/>
            <w:webHidden/>
          </w:rPr>
          <w:instrText xml:space="preserve"> PAGEREF _Toc433898907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08" w:history="1">
        <w:r w:rsidR="00B13E6C" w:rsidRPr="00EB295F">
          <w:rPr>
            <w:rStyle w:val="Hyperlink"/>
            <w:noProof/>
          </w:rPr>
          <w:t>Required Parameters</w:t>
        </w:r>
        <w:r w:rsidR="00B13E6C">
          <w:rPr>
            <w:noProof/>
            <w:webHidden/>
          </w:rPr>
          <w:tab/>
        </w:r>
        <w:r w:rsidR="00B13E6C">
          <w:rPr>
            <w:noProof/>
            <w:webHidden/>
          </w:rPr>
          <w:fldChar w:fldCharType="begin"/>
        </w:r>
        <w:r w:rsidR="00B13E6C">
          <w:rPr>
            <w:noProof/>
            <w:webHidden/>
          </w:rPr>
          <w:instrText xml:space="preserve"> PAGEREF _Toc433898908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09"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_Toc433898909 \h </w:instrText>
        </w:r>
        <w:r w:rsidR="00B13E6C">
          <w:rPr>
            <w:noProof/>
            <w:webHidden/>
          </w:rPr>
        </w:r>
        <w:r w:rsidR="00B13E6C">
          <w:rPr>
            <w:noProof/>
            <w:webHidden/>
          </w:rPr>
          <w:fldChar w:fldCharType="separate"/>
        </w:r>
        <w:r w:rsidR="00E8160B">
          <w:rPr>
            <w:noProof/>
            <w:webHidden/>
          </w:rPr>
          <w:t>9</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0"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_Toc433898910 \h </w:instrText>
        </w:r>
        <w:r w:rsidR="00B13E6C">
          <w:rPr>
            <w:noProof/>
            <w:webHidden/>
          </w:rPr>
        </w:r>
        <w:r w:rsidR="00B13E6C">
          <w:rPr>
            <w:noProof/>
            <w:webHidden/>
          </w:rPr>
          <w:fldChar w:fldCharType="separate"/>
        </w:r>
        <w:r w:rsidR="00E8160B">
          <w:rPr>
            <w:noProof/>
            <w:webHidden/>
          </w:rPr>
          <w:t>10</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11" w:history="1">
        <w:r w:rsidR="00B13E6C" w:rsidRPr="00EB295F">
          <w:rPr>
            <w:rStyle w:val="Hyperlink"/>
            <w:noProof/>
          </w:rPr>
          <w:t>3.2</w:t>
        </w:r>
        <w:r w:rsidR="00B13E6C">
          <w:rPr>
            <w:rFonts w:asciiTheme="minorHAnsi" w:eastAsiaTheme="minorEastAsia" w:hAnsiTheme="minorHAnsi" w:cstheme="minorBidi"/>
            <w:noProof/>
            <w:szCs w:val="22"/>
          </w:rPr>
          <w:tab/>
        </w:r>
        <w:r w:rsidR="00B13E6C" w:rsidRPr="00EB295F">
          <w:rPr>
            <w:rStyle w:val="Hyperlink"/>
            <w:noProof/>
          </w:rPr>
          <w:t>openl:compile</w:t>
        </w:r>
        <w:r w:rsidR="00B13E6C">
          <w:rPr>
            <w:noProof/>
            <w:webHidden/>
          </w:rPr>
          <w:tab/>
        </w:r>
        <w:r w:rsidR="00B13E6C">
          <w:rPr>
            <w:noProof/>
            <w:webHidden/>
          </w:rPr>
          <w:fldChar w:fldCharType="begin"/>
        </w:r>
        <w:r w:rsidR="00B13E6C">
          <w:rPr>
            <w:noProof/>
            <w:webHidden/>
          </w:rPr>
          <w:instrText xml:space="preserve"> PAGEREF _Toc433898911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2"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_Toc433898912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3"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_Toc433898913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14" w:history="1">
        <w:r w:rsidR="00B13E6C" w:rsidRPr="00EB295F">
          <w:rPr>
            <w:rStyle w:val="Hyperlink"/>
            <w:noProof/>
          </w:rPr>
          <w:t>3.3</w:t>
        </w:r>
        <w:r w:rsidR="00B13E6C">
          <w:rPr>
            <w:rFonts w:asciiTheme="minorHAnsi" w:eastAsiaTheme="minorEastAsia" w:hAnsiTheme="minorHAnsi" w:cstheme="minorBidi"/>
            <w:noProof/>
            <w:szCs w:val="22"/>
          </w:rPr>
          <w:tab/>
        </w:r>
        <w:r w:rsidR="00B13E6C" w:rsidRPr="00EB295F">
          <w:rPr>
            <w:rStyle w:val="Hyperlink"/>
            <w:noProof/>
          </w:rPr>
          <w:t>openl:test</w:t>
        </w:r>
        <w:r w:rsidR="00B13E6C">
          <w:rPr>
            <w:noProof/>
            <w:webHidden/>
          </w:rPr>
          <w:tab/>
        </w:r>
        <w:r w:rsidR="00B13E6C">
          <w:rPr>
            <w:noProof/>
            <w:webHidden/>
          </w:rPr>
          <w:fldChar w:fldCharType="begin"/>
        </w:r>
        <w:r w:rsidR="00B13E6C">
          <w:rPr>
            <w:noProof/>
            <w:webHidden/>
          </w:rPr>
          <w:instrText xml:space="preserve"> PAGEREF _Toc433898914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5"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_Toc433898915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6"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_Toc433898916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17" w:history="1">
        <w:r w:rsidR="00B13E6C" w:rsidRPr="00EB295F">
          <w:rPr>
            <w:rStyle w:val="Hyperlink"/>
            <w:noProof/>
          </w:rPr>
          <w:t>3.4</w:t>
        </w:r>
        <w:r w:rsidR="00B13E6C">
          <w:rPr>
            <w:rFonts w:asciiTheme="minorHAnsi" w:eastAsiaTheme="minorEastAsia" w:hAnsiTheme="minorHAnsi" w:cstheme="minorBidi"/>
            <w:noProof/>
            <w:szCs w:val="22"/>
          </w:rPr>
          <w:tab/>
        </w:r>
        <w:r w:rsidR="00B13E6C" w:rsidRPr="00EB295F">
          <w:rPr>
            <w:rStyle w:val="Hyperlink"/>
            <w:noProof/>
          </w:rPr>
          <w:t>openl:help</w:t>
        </w:r>
        <w:r w:rsidR="00B13E6C">
          <w:rPr>
            <w:noProof/>
            <w:webHidden/>
          </w:rPr>
          <w:tab/>
        </w:r>
        <w:r w:rsidR="00B13E6C">
          <w:rPr>
            <w:noProof/>
            <w:webHidden/>
          </w:rPr>
          <w:fldChar w:fldCharType="begin"/>
        </w:r>
        <w:r w:rsidR="00B13E6C">
          <w:rPr>
            <w:noProof/>
            <w:webHidden/>
          </w:rPr>
          <w:instrText xml:space="preserve"> PAGEREF _Toc433898917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8"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_Toc433898918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606686">
      <w:pPr>
        <w:pStyle w:val="TOC3"/>
        <w:rPr>
          <w:rFonts w:asciiTheme="minorHAnsi" w:eastAsiaTheme="minorEastAsia" w:hAnsiTheme="minorHAnsi" w:cstheme="minorBidi"/>
          <w:iCs w:val="0"/>
          <w:noProof/>
          <w:sz w:val="22"/>
          <w:szCs w:val="22"/>
        </w:rPr>
      </w:pPr>
      <w:hyperlink w:anchor="_Toc433898919"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_Toc433898919 \h </w:instrText>
        </w:r>
        <w:r w:rsidR="00B13E6C">
          <w:rPr>
            <w:noProof/>
            <w:webHidden/>
          </w:rPr>
        </w:r>
        <w:r w:rsidR="00B13E6C">
          <w:rPr>
            <w:noProof/>
            <w:webHidden/>
          </w:rPr>
          <w:fldChar w:fldCharType="separate"/>
        </w:r>
        <w:r w:rsidR="00E8160B">
          <w:rPr>
            <w:noProof/>
            <w:webHidden/>
          </w:rPr>
          <w:t>15</w:t>
        </w:r>
        <w:r w:rsidR="00B13E6C">
          <w:rPr>
            <w:noProof/>
            <w:webHidden/>
          </w:rPr>
          <w:fldChar w:fldCharType="end"/>
        </w:r>
      </w:hyperlink>
    </w:p>
    <w:p w:rsidR="00B13E6C" w:rsidRDefault="00606686">
      <w:pPr>
        <w:pStyle w:val="TOC1"/>
        <w:tabs>
          <w:tab w:val="left" w:pos="440"/>
        </w:tabs>
        <w:rPr>
          <w:rFonts w:asciiTheme="minorHAnsi" w:eastAsiaTheme="minorEastAsia" w:hAnsiTheme="minorHAnsi" w:cstheme="minorBidi"/>
          <w:b w:val="0"/>
          <w:bCs w:val="0"/>
          <w:noProof/>
          <w:szCs w:val="22"/>
        </w:rPr>
      </w:pPr>
      <w:hyperlink w:anchor="_Toc433898920" w:history="1">
        <w:r w:rsidR="00B13E6C" w:rsidRPr="00EB295F">
          <w:rPr>
            <w:rStyle w:val="Hyperlink"/>
            <w:noProof/>
          </w:rPr>
          <w:t>4</w:t>
        </w:r>
        <w:r w:rsidR="00B13E6C">
          <w:rPr>
            <w:rFonts w:asciiTheme="minorHAnsi" w:eastAsiaTheme="minorEastAsia" w:hAnsiTheme="minorHAnsi" w:cstheme="minorBidi"/>
            <w:b w:val="0"/>
            <w:bCs w:val="0"/>
            <w:noProof/>
            <w:szCs w:val="22"/>
          </w:rPr>
          <w:tab/>
        </w:r>
        <w:r w:rsidR="00B13E6C" w:rsidRPr="00EB295F">
          <w:rPr>
            <w:rStyle w:val="Hyperlink"/>
            <w:noProof/>
          </w:rPr>
          <w:t>Usage</w:t>
        </w:r>
        <w:r w:rsidR="00B13E6C">
          <w:rPr>
            <w:noProof/>
            <w:webHidden/>
          </w:rPr>
          <w:tab/>
        </w:r>
        <w:r w:rsidR="00B13E6C">
          <w:rPr>
            <w:noProof/>
            <w:webHidden/>
          </w:rPr>
          <w:fldChar w:fldCharType="begin"/>
        </w:r>
        <w:r w:rsidR="00B13E6C">
          <w:rPr>
            <w:noProof/>
            <w:webHidden/>
          </w:rPr>
          <w:instrText xml:space="preserve"> PAGEREF _Toc433898920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1" w:history="1">
        <w:r w:rsidR="00B13E6C" w:rsidRPr="00EB295F">
          <w:rPr>
            <w:rStyle w:val="Hyperlink"/>
            <w:noProof/>
          </w:rPr>
          <w:t>4.1</w:t>
        </w:r>
        <w:r w:rsidR="00B13E6C">
          <w:rPr>
            <w:rFonts w:asciiTheme="minorHAnsi" w:eastAsiaTheme="minorEastAsia" w:hAnsiTheme="minorHAnsi" w:cstheme="minorBidi"/>
            <w:noProof/>
            <w:szCs w:val="22"/>
          </w:rPr>
          <w:tab/>
        </w:r>
        <w:r w:rsidR="00B13E6C" w:rsidRPr="00EB295F">
          <w:rPr>
            <w:rStyle w:val="Hyperlink"/>
            <w:noProof/>
          </w:rPr>
          <w:t>Directory Structure</w:t>
        </w:r>
        <w:r w:rsidR="00B13E6C">
          <w:rPr>
            <w:noProof/>
            <w:webHidden/>
          </w:rPr>
          <w:tab/>
        </w:r>
        <w:r w:rsidR="00B13E6C">
          <w:rPr>
            <w:noProof/>
            <w:webHidden/>
          </w:rPr>
          <w:fldChar w:fldCharType="begin"/>
        </w:r>
        <w:r w:rsidR="00B13E6C">
          <w:rPr>
            <w:noProof/>
            <w:webHidden/>
          </w:rPr>
          <w:instrText xml:space="preserve"> PAGEREF _Toc433898921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2" w:history="1">
        <w:r w:rsidR="00B13E6C" w:rsidRPr="00EB295F">
          <w:rPr>
            <w:rStyle w:val="Hyperlink"/>
            <w:noProof/>
          </w:rPr>
          <w:t>4.2</w:t>
        </w:r>
        <w:r w:rsidR="00B13E6C">
          <w:rPr>
            <w:rFonts w:asciiTheme="minorHAnsi" w:eastAsiaTheme="minorEastAsia" w:hAnsiTheme="minorHAnsi" w:cstheme="minorBidi"/>
            <w:noProof/>
            <w:szCs w:val="22"/>
          </w:rPr>
          <w:tab/>
        </w:r>
        <w:r w:rsidR="00B13E6C" w:rsidRPr="00EB295F">
          <w:rPr>
            <w:rStyle w:val="Hyperlink"/>
            <w:noProof/>
          </w:rPr>
          <w:t>Configure Interface, Domain Classes and Project Descriptor Generation</w:t>
        </w:r>
        <w:r w:rsidR="00B13E6C">
          <w:rPr>
            <w:noProof/>
            <w:webHidden/>
          </w:rPr>
          <w:tab/>
        </w:r>
        <w:r w:rsidR="00B13E6C">
          <w:rPr>
            <w:noProof/>
            <w:webHidden/>
          </w:rPr>
          <w:fldChar w:fldCharType="begin"/>
        </w:r>
        <w:r w:rsidR="00B13E6C">
          <w:rPr>
            <w:noProof/>
            <w:webHidden/>
          </w:rPr>
          <w:instrText xml:space="preserve"> PAGEREF _Toc433898922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3" w:history="1">
        <w:r w:rsidR="00B13E6C" w:rsidRPr="00EB295F">
          <w:rPr>
            <w:rStyle w:val="Hyperlink"/>
            <w:noProof/>
          </w:rPr>
          <w:t>4.3</w:t>
        </w:r>
        <w:r w:rsidR="00B13E6C">
          <w:rPr>
            <w:rFonts w:asciiTheme="minorHAnsi" w:eastAsiaTheme="minorEastAsia" w:hAnsiTheme="minorHAnsi" w:cstheme="minorBidi"/>
            <w:noProof/>
            <w:szCs w:val="22"/>
          </w:rPr>
          <w:tab/>
        </w:r>
        <w:r w:rsidR="00B13E6C" w:rsidRPr="00EB295F">
          <w:rPr>
            <w:rStyle w:val="Hyperlink"/>
            <w:noProof/>
          </w:rPr>
          <w:t>Configure OpenL Project Compilation and Validation</w:t>
        </w:r>
        <w:r w:rsidR="00B13E6C">
          <w:rPr>
            <w:noProof/>
            <w:webHidden/>
          </w:rPr>
          <w:tab/>
        </w:r>
        <w:r w:rsidR="00B13E6C">
          <w:rPr>
            <w:noProof/>
            <w:webHidden/>
          </w:rPr>
          <w:fldChar w:fldCharType="begin"/>
        </w:r>
        <w:r w:rsidR="00B13E6C">
          <w:rPr>
            <w:noProof/>
            <w:webHidden/>
          </w:rPr>
          <w:instrText xml:space="preserve"> PAGEREF _Toc433898923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4" w:history="1">
        <w:r w:rsidR="00B13E6C" w:rsidRPr="00EB295F">
          <w:rPr>
            <w:rStyle w:val="Hyperlink"/>
            <w:noProof/>
          </w:rPr>
          <w:t>4.4</w:t>
        </w:r>
        <w:r w:rsidR="00B13E6C">
          <w:rPr>
            <w:rFonts w:asciiTheme="minorHAnsi" w:eastAsiaTheme="minorEastAsia" w:hAnsiTheme="minorHAnsi" w:cstheme="minorBidi"/>
            <w:noProof/>
            <w:szCs w:val="22"/>
          </w:rPr>
          <w:tab/>
        </w:r>
        <w:r w:rsidR="00B13E6C" w:rsidRPr="00EB295F">
          <w:rPr>
            <w:rStyle w:val="Hyperlink"/>
            <w:noProof/>
          </w:rPr>
          <w:t>Configure OpenL Project Testing</w:t>
        </w:r>
        <w:r w:rsidR="00B13E6C">
          <w:rPr>
            <w:noProof/>
            <w:webHidden/>
          </w:rPr>
          <w:tab/>
        </w:r>
        <w:r w:rsidR="00B13E6C">
          <w:rPr>
            <w:noProof/>
            <w:webHidden/>
          </w:rPr>
          <w:fldChar w:fldCharType="begin"/>
        </w:r>
        <w:r w:rsidR="00B13E6C">
          <w:rPr>
            <w:noProof/>
            <w:webHidden/>
          </w:rPr>
          <w:instrText xml:space="preserve"> PAGEREF _Toc433898924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606686">
      <w:pPr>
        <w:pStyle w:val="TOC1"/>
        <w:tabs>
          <w:tab w:val="left" w:pos="440"/>
        </w:tabs>
        <w:rPr>
          <w:rFonts w:asciiTheme="minorHAnsi" w:eastAsiaTheme="minorEastAsia" w:hAnsiTheme="minorHAnsi" w:cstheme="minorBidi"/>
          <w:b w:val="0"/>
          <w:bCs w:val="0"/>
          <w:noProof/>
          <w:szCs w:val="22"/>
        </w:rPr>
      </w:pPr>
      <w:hyperlink w:anchor="_Toc433898925" w:history="1">
        <w:r w:rsidR="00B13E6C" w:rsidRPr="00EB295F">
          <w:rPr>
            <w:rStyle w:val="Hyperlink"/>
            <w:noProof/>
          </w:rPr>
          <w:t>5</w:t>
        </w:r>
        <w:r w:rsidR="00B13E6C">
          <w:rPr>
            <w:rFonts w:asciiTheme="minorHAnsi" w:eastAsiaTheme="minorEastAsia" w:hAnsiTheme="minorHAnsi" w:cstheme="minorBidi"/>
            <w:b w:val="0"/>
            <w:bCs w:val="0"/>
            <w:noProof/>
            <w:szCs w:val="22"/>
          </w:rPr>
          <w:tab/>
        </w:r>
        <w:r w:rsidR="00B13E6C" w:rsidRPr="00EB295F">
          <w:rPr>
            <w:rStyle w:val="Hyperlink"/>
            <w:noProof/>
          </w:rPr>
          <w:t>Examples</w:t>
        </w:r>
        <w:r w:rsidR="00B13E6C">
          <w:rPr>
            <w:noProof/>
            <w:webHidden/>
          </w:rPr>
          <w:tab/>
        </w:r>
        <w:r w:rsidR="00B13E6C">
          <w:rPr>
            <w:noProof/>
            <w:webHidden/>
          </w:rPr>
          <w:fldChar w:fldCharType="begin"/>
        </w:r>
        <w:r w:rsidR="00B13E6C">
          <w:rPr>
            <w:noProof/>
            <w:webHidden/>
          </w:rPr>
          <w:instrText xml:space="preserve"> PAGEREF _Toc433898925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6" w:history="1">
        <w:r w:rsidR="00B13E6C" w:rsidRPr="00EB295F">
          <w:rPr>
            <w:rStyle w:val="Hyperlink"/>
            <w:noProof/>
          </w:rPr>
          <w:t>5.1</w:t>
        </w:r>
        <w:r w:rsidR="00B13E6C">
          <w:rPr>
            <w:rFonts w:asciiTheme="minorHAnsi" w:eastAsiaTheme="minorEastAsia" w:hAnsiTheme="minorHAnsi" w:cstheme="minorBidi"/>
            <w:noProof/>
            <w:szCs w:val="22"/>
          </w:rPr>
          <w:tab/>
        </w:r>
        <w:r w:rsidR="00B13E6C" w:rsidRPr="00EB295F">
          <w:rPr>
            <w:rStyle w:val="Hyperlink"/>
            <w:noProof/>
          </w:rPr>
          <w:t>Configuration with all OpenL Maven Plugin Goals</w:t>
        </w:r>
        <w:r w:rsidR="00B13E6C">
          <w:rPr>
            <w:noProof/>
            <w:webHidden/>
          </w:rPr>
          <w:tab/>
        </w:r>
        <w:r w:rsidR="00B13E6C">
          <w:rPr>
            <w:noProof/>
            <w:webHidden/>
          </w:rPr>
          <w:fldChar w:fldCharType="begin"/>
        </w:r>
        <w:r w:rsidR="00B13E6C">
          <w:rPr>
            <w:noProof/>
            <w:webHidden/>
          </w:rPr>
          <w:instrText xml:space="preserve"> PAGEREF _Toc433898926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606686">
      <w:pPr>
        <w:pStyle w:val="TOC2"/>
        <w:tabs>
          <w:tab w:val="left" w:pos="720"/>
        </w:tabs>
        <w:rPr>
          <w:rFonts w:asciiTheme="minorHAnsi" w:eastAsiaTheme="minorEastAsia" w:hAnsiTheme="minorHAnsi" w:cstheme="minorBidi"/>
          <w:noProof/>
          <w:szCs w:val="22"/>
        </w:rPr>
      </w:pPr>
      <w:hyperlink w:anchor="_Toc433898927" w:history="1">
        <w:r w:rsidR="00B13E6C" w:rsidRPr="00EB295F">
          <w:rPr>
            <w:rStyle w:val="Hyperlink"/>
            <w:noProof/>
          </w:rPr>
          <w:t>5.2</w:t>
        </w:r>
        <w:r w:rsidR="00B13E6C">
          <w:rPr>
            <w:rFonts w:asciiTheme="minorHAnsi" w:eastAsiaTheme="minorEastAsia" w:hAnsiTheme="minorHAnsi" w:cstheme="minorBidi"/>
            <w:noProof/>
            <w:szCs w:val="22"/>
          </w:rPr>
          <w:tab/>
        </w:r>
        <w:r w:rsidR="00B13E6C" w:rsidRPr="00EB295F">
          <w:rPr>
            <w:rStyle w:val="Hyperlink"/>
            <w:noProof/>
          </w:rPr>
          <w:t>Creating a Project with a Working Example of OpenL Maven Plugin Usage</w:t>
        </w:r>
        <w:r w:rsidR="00B13E6C">
          <w:rPr>
            <w:noProof/>
            <w:webHidden/>
          </w:rPr>
          <w:tab/>
        </w:r>
        <w:r w:rsidR="00B13E6C">
          <w:rPr>
            <w:noProof/>
            <w:webHidden/>
          </w:rPr>
          <w:fldChar w:fldCharType="begin"/>
        </w:r>
        <w:r w:rsidR="00B13E6C">
          <w:rPr>
            <w:noProof/>
            <w:webHidden/>
          </w:rPr>
          <w:instrText xml:space="preserve"> PAGEREF _Toc433898927 \h </w:instrText>
        </w:r>
        <w:r w:rsidR="00B13E6C">
          <w:rPr>
            <w:noProof/>
            <w:webHidden/>
          </w:rPr>
        </w:r>
        <w:r w:rsidR="00B13E6C">
          <w:rPr>
            <w:noProof/>
            <w:webHidden/>
          </w:rPr>
          <w:fldChar w:fldCharType="separate"/>
        </w:r>
        <w:r w:rsidR="00E8160B">
          <w:rPr>
            <w:noProof/>
            <w:webHidden/>
          </w:rPr>
          <w:t>21</w:t>
        </w:r>
        <w:r w:rsidR="00B13E6C">
          <w:rPr>
            <w:noProof/>
            <w:webHidden/>
          </w:rPr>
          <w:fldChar w:fldCharType="end"/>
        </w:r>
      </w:hyperlink>
    </w:p>
    <w:p w:rsidR="00D05713" w:rsidRPr="007C15CC" w:rsidRDefault="000B428D" w:rsidP="00D05713">
      <w:pPr>
        <w:sectPr w:rsidR="00D05713" w:rsidRPr="007C15CC" w:rsidSect="004F2527">
          <w:headerReference w:type="default" r:id="rId17"/>
          <w:headerReference w:type="first" r:id="rId18"/>
          <w:pgSz w:w="12240" w:h="15840" w:code="1"/>
          <w:pgMar w:top="1440" w:right="1077" w:bottom="1440" w:left="1077" w:header="709" w:footer="709" w:gutter="0"/>
          <w:pgNumType w:fmt="lowerRoman"/>
          <w:cols w:space="720"/>
          <w:titlePg/>
        </w:sectPr>
      </w:pPr>
      <w:r w:rsidRPr="007C15CC">
        <w:rPr>
          <w:b/>
          <w:caps/>
        </w:rPr>
        <w:fldChar w:fldCharType="end"/>
      </w:r>
    </w:p>
    <w:p w:rsidR="00070FE7" w:rsidRPr="007C15CC" w:rsidRDefault="00070FE7" w:rsidP="006E44EB">
      <w:pPr>
        <w:pStyle w:val="Heading1"/>
      </w:pPr>
      <w:bookmarkStart w:id="4" w:name="_Toc433898900"/>
      <w:bookmarkEnd w:id="1"/>
      <w:bookmarkEnd w:id="2"/>
      <w:bookmarkEnd w:id="3"/>
      <w:r w:rsidRPr="007C15CC">
        <w:lastRenderedPageBreak/>
        <w:t>Preface</w:t>
      </w:r>
      <w:bookmarkEnd w:id="4"/>
    </w:p>
    <w:p w:rsidR="00070FE7" w:rsidRPr="007C15CC" w:rsidRDefault="00070FE7" w:rsidP="00070FE7">
      <w:pPr>
        <w:pStyle w:val="BodyText"/>
      </w:pPr>
      <w:r w:rsidRPr="007C15CC">
        <w:t xml:space="preserve">This preface is an introduction to the </w:t>
      </w:r>
      <w:r w:rsidRPr="007C15CC">
        <w:rPr>
          <w:i/>
        </w:rPr>
        <w:t xml:space="preserve">OpenL </w:t>
      </w:r>
      <w:r w:rsidR="006E6D84">
        <w:rPr>
          <w:i/>
        </w:rPr>
        <w:t>Tablets Maven Plugin Guide</w:t>
      </w:r>
      <w:r w:rsidRPr="007C15CC">
        <w:rPr>
          <w:i/>
        </w:rPr>
        <w:t>.</w:t>
      </w:r>
    </w:p>
    <w:p w:rsidR="00070FE7" w:rsidRPr="007C15CC" w:rsidRDefault="00070FE7" w:rsidP="00070FE7">
      <w:pPr>
        <w:pStyle w:val="BodyText"/>
      </w:pPr>
      <w:r w:rsidRPr="007C15CC">
        <w:t>The following topics are included in this preface:</w:t>
      </w:r>
    </w:p>
    <w:p w:rsidR="00155E6B" w:rsidRPr="007C15CC" w:rsidRDefault="00606686" w:rsidP="00A95D37">
      <w:pPr>
        <w:pStyle w:val="ListBullet"/>
        <w:tabs>
          <w:tab w:val="clear" w:pos="720"/>
        </w:tabs>
        <w:ind w:left="284"/>
      </w:pPr>
      <w:hyperlink w:anchor="_Related_Information" w:history="1">
        <w:r w:rsidR="00155E6B" w:rsidRPr="007C15CC">
          <w:rPr>
            <w:rStyle w:val="Hyperlink"/>
          </w:rPr>
          <w:t>Related Information</w:t>
        </w:r>
      </w:hyperlink>
    </w:p>
    <w:p w:rsidR="00070FE7" w:rsidRPr="007C15CC" w:rsidRDefault="00606686" w:rsidP="00A95D37">
      <w:pPr>
        <w:pStyle w:val="ListBullet"/>
        <w:tabs>
          <w:tab w:val="clear" w:pos="720"/>
        </w:tabs>
        <w:ind w:left="284"/>
      </w:pPr>
      <w:hyperlink w:anchor="_Typographic_Conventions" w:history="1">
        <w:r w:rsidR="00155E6B" w:rsidRPr="007C15CC">
          <w:rPr>
            <w:rStyle w:val="Hyperlink"/>
          </w:rPr>
          <w:t>Typographic Conventions</w:t>
        </w:r>
      </w:hyperlink>
    </w:p>
    <w:p w:rsidR="00155E6B" w:rsidRPr="007C15CC" w:rsidRDefault="00155E6B" w:rsidP="00070FE7">
      <w:pPr>
        <w:pStyle w:val="Heading2"/>
      </w:pPr>
      <w:bookmarkStart w:id="5" w:name="_Typographic_Conventions_2"/>
      <w:bookmarkStart w:id="6" w:name="_Related_Information"/>
      <w:bookmarkStart w:id="7" w:name="_Toc433898901"/>
      <w:bookmarkEnd w:id="5"/>
      <w:bookmarkEnd w:id="6"/>
      <w:r w:rsidRPr="007C15CC">
        <w:t>Related Information</w:t>
      </w:r>
      <w:bookmarkEnd w:id="7"/>
    </w:p>
    <w:p w:rsidR="00155E6B" w:rsidRPr="007C15CC" w:rsidRDefault="00155E6B" w:rsidP="00155E6B">
      <w:pPr>
        <w:pStyle w:val="BodyText"/>
      </w:pPr>
      <w:r w:rsidRPr="007C15CC">
        <w:fldChar w:fldCharType="begin"/>
      </w:r>
      <w:r w:rsidRPr="007C15CC">
        <w:instrText xml:space="preserve"> XE "guide:related information" </w:instrText>
      </w:r>
      <w:r w:rsidRPr="007C15CC">
        <w:fldChar w:fldCharType="end"/>
      </w:r>
      <w:r w:rsidRPr="007C15CC">
        <w:t>The following table lists sources of information related to contents of this guide:</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4111"/>
        <w:gridCol w:w="5954"/>
      </w:tblGrid>
      <w:tr w:rsidR="00155E6B" w:rsidRPr="007C15CC" w:rsidTr="006165E8">
        <w:trPr>
          <w:tblHeader/>
        </w:trPr>
        <w:tc>
          <w:tcPr>
            <w:tcW w:w="10065" w:type="dxa"/>
            <w:gridSpan w:val="2"/>
            <w:tcBorders>
              <w:top w:val="single" w:sz="4" w:space="0" w:color="auto"/>
            </w:tcBorders>
            <w:shd w:val="clear" w:color="auto" w:fill="D9D9D9"/>
          </w:tcPr>
          <w:p w:rsidR="00155E6B" w:rsidRPr="007C15CC" w:rsidRDefault="00155E6B" w:rsidP="004F69AE">
            <w:pPr>
              <w:pStyle w:val="TableHead"/>
            </w:pPr>
            <w:r w:rsidRPr="007C15CC">
              <w:t>Related information</w:t>
            </w:r>
          </w:p>
        </w:tc>
      </w:tr>
      <w:tr w:rsidR="00155E6B" w:rsidRPr="007C15CC" w:rsidTr="006165E8">
        <w:trPr>
          <w:tblHeader/>
        </w:trPr>
        <w:tc>
          <w:tcPr>
            <w:tcW w:w="4111"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Title</w:t>
            </w:r>
          </w:p>
        </w:tc>
        <w:tc>
          <w:tcPr>
            <w:tcW w:w="5954"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Description</w:t>
            </w:r>
          </w:p>
        </w:tc>
      </w:tr>
      <w:tr w:rsidR="006E6D84" w:rsidRPr="007C15CC" w:rsidTr="006165E8">
        <w:trPr>
          <w:cantSplit/>
        </w:trPr>
        <w:tc>
          <w:tcPr>
            <w:tcW w:w="4111" w:type="dxa"/>
            <w:tcBorders>
              <w:top w:val="single" w:sz="6" w:space="0" w:color="808080"/>
              <w:bottom w:val="single" w:sz="6" w:space="0" w:color="auto"/>
            </w:tcBorders>
          </w:tcPr>
          <w:p w:rsidR="006E6D84" w:rsidRPr="007C15CC" w:rsidRDefault="00606686" w:rsidP="00B13E6C">
            <w:pPr>
              <w:pStyle w:val="Tabletext"/>
              <w:rPr>
                <w:rStyle w:val="Hyperlink"/>
                <w:color w:val="auto"/>
                <w:u w:val="none"/>
              </w:rPr>
            </w:pPr>
            <w:hyperlink r:id="rId19" w:history="1">
              <w:r w:rsidR="00B13E6C" w:rsidRPr="00DC4198">
                <w:rPr>
                  <w:rStyle w:val="Hyperlink"/>
                </w:rPr>
                <w:t>http://openl-tablets.org/</w:t>
              </w:r>
            </w:hyperlink>
          </w:p>
        </w:tc>
        <w:tc>
          <w:tcPr>
            <w:tcW w:w="5954" w:type="dxa"/>
            <w:tcBorders>
              <w:top w:val="single" w:sz="6" w:space="0" w:color="808080"/>
              <w:bottom w:val="single" w:sz="6" w:space="0" w:color="auto"/>
            </w:tcBorders>
          </w:tcPr>
          <w:p w:rsidR="006E6D84" w:rsidRPr="007C15CC" w:rsidRDefault="006E6D84" w:rsidP="00E02FA7">
            <w:pPr>
              <w:pStyle w:val="Tabletext"/>
            </w:pPr>
            <w:r w:rsidRPr="007C15CC">
              <w:t>OpenL Tablets home page.</w:t>
            </w:r>
          </w:p>
        </w:tc>
      </w:tr>
    </w:tbl>
    <w:p w:rsidR="00070FE7" w:rsidRPr="007C15CC" w:rsidRDefault="00070FE7" w:rsidP="00070FE7">
      <w:pPr>
        <w:pStyle w:val="Heading2"/>
      </w:pPr>
      <w:bookmarkStart w:id="8" w:name="_Typographic_Conventions"/>
      <w:bookmarkStart w:id="9" w:name="_Toc433898902"/>
      <w:bookmarkEnd w:id="8"/>
      <w:r w:rsidRPr="007C15CC">
        <w:t>Typographic Conventions</w:t>
      </w:r>
      <w:bookmarkEnd w:id="9"/>
    </w:p>
    <w:p w:rsidR="00070FE7" w:rsidRPr="007C15CC" w:rsidRDefault="00070FE7" w:rsidP="00070FE7">
      <w:pPr>
        <w:pStyle w:val="BodyText"/>
        <w:keepLines/>
      </w:pPr>
      <w:r w:rsidRPr="007C15CC">
        <w:t>The following styles and conventions are used in this guide</w:t>
      </w:r>
      <w:r w:rsidRPr="007C15CC">
        <w:fldChar w:fldCharType="begin"/>
      </w:r>
      <w:r w:rsidRPr="007C15CC">
        <w:instrText xml:space="preserve"> XE "guide:typographic conventions" </w:instrText>
      </w:r>
      <w:r w:rsidRPr="007C15CC">
        <w:fldChar w:fldCharType="end"/>
      </w:r>
      <w:r w:rsidRPr="007C15CC">
        <w:t xml:space="preserve">: </w:t>
      </w:r>
    </w:p>
    <w:tbl>
      <w:tblPr>
        <w:tblW w:w="0" w:type="auto"/>
        <w:tblInd w:w="108" w:type="dxa"/>
        <w:tblBorders>
          <w:top w:val="single" w:sz="4" w:space="0" w:color="auto"/>
          <w:bottom w:val="single" w:sz="4" w:space="0" w:color="auto"/>
          <w:insideH w:val="single" w:sz="4" w:space="0" w:color="C0C0C0"/>
        </w:tblBorders>
        <w:tblLook w:val="0000" w:firstRow="0" w:lastRow="0" w:firstColumn="0" w:lastColumn="0" w:noHBand="0" w:noVBand="0"/>
      </w:tblPr>
      <w:tblGrid>
        <w:gridCol w:w="2081"/>
        <w:gridCol w:w="7999"/>
      </w:tblGrid>
      <w:tr w:rsidR="00070FE7" w:rsidRPr="007C15CC" w:rsidTr="001F5F72">
        <w:trPr>
          <w:tblHeader/>
        </w:trPr>
        <w:tc>
          <w:tcPr>
            <w:tcW w:w="10080" w:type="dxa"/>
            <w:gridSpan w:val="2"/>
            <w:tcBorders>
              <w:top w:val="single" w:sz="4" w:space="0" w:color="auto"/>
              <w:bottom w:val="single" w:sz="4" w:space="0" w:color="auto"/>
            </w:tcBorders>
            <w:shd w:val="clear" w:color="auto" w:fill="D9D9D9"/>
          </w:tcPr>
          <w:p w:rsidR="00070FE7" w:rsidRPr="007C15CC" w:rsidRDefault="00070FE7" w:rsidP="001F5F72">
            <w:pPr>
              <w:pStyle w:val="TableHead"/>
            </w:pPr>
            <w:r w:rsidRPr="007C15CC">
              <w:t>Typographic styles and conventions</w:t>
            </w:r>
          </w:p>
        </w:tc>
      </w:tr>
      <w:tr w:rsidR="00070FE7" w:rsidRPr="007C15CC" w:rsidTr="001F5F72">
        <w:trPr>
          <w:tblHeader/>
        </w:trPr>
        <w:tc>
          <w:tcPr>
            <w:tcW w:w="2081"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Convention</w:t>
            </w:r>
          </w:p>
        </w:tc>
        <w:tc>
          <w:tcPr>
            <w:tcW w:w="7999"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Description</w:t>
            </w:r>
          </w:p>
        </w:tc>
      </w:tr>
      <w:tr w:rsidR="00070FE7" w:rsidRPr="007C15CC" w:rsidTr="001F5F72">
        <w:trPr>
          <w:cantSplit/>
        </w:trPr>
        <w:tc>
          <w:tcPr>
            <w:tcW w:w="2081" w:type="dxa"/>
            <w:tcBorders>
              <w:top w:val="single" w:sz="4" w:space="0" w:color="auto"/>
              <w:bottom w:val="single" w:sz="4" w:space="0" w:color="808080"/>
            </w:tcBorders>
          </w:tcPr>
          <w:p w:rsidR="00070FE7" w:rsidRPr="007C15CC" w:rsidRDefault="00070FE7" w:rsidP="001F5F72">
            <w:pPr>
              <w:pStyle w:val="Tabletext"/>
              <w:rPr>
                <w:b/>
                <w:bCs/>
              </w:rPr>
            </w:pPr>
            <w:r w:rsidRPr="007C15CC">
              <w:rPr>
                <w:b/>
                <w:bCs/>
              </w:rPr>
              <w:t>Bold</w:t>
            </w:r>
          </w:p>
        </w:tc>
        <w:tc>
          <w:tcPr>
            <w:tcW w:w="7999" w:type="dxa"/>
            <w:tcBorders>
              <w:top w:val="single" w:sz="4" w:space="0" w:color="auto"/>
              <w:bottom w:val="single" w:sz="4" w:space="0" w:color="808080"/>
            </w:tcBorders>
          </w:tcPr>
          <w:p w:rsidR="00070FE7" w:rsidRPr="007C15CC" w:rsidRDefault="00070FE7" w:rsidP="001F5F72">
            <w:pPr>
              <w:pStyle w:val="Tabletextbulleted"/>
            </w:pPr>
            <w:r w:rsidRPr="007C15CC">
              <w:t xml:space="preserve">Represents user interface items such as check boxes, command buttons, dialog boxes, </w:t>
            </w:r>
            <w:r w:rsidRPr="007C15CC">
              <w:rPr>
                <w:rFonts w:cs="Arial"/>
                <w:color w:val="000000"/>
              </w:rPr>
              <w:t xml:space="preserve">drop-down list values, </w:t>
            </w:r>
            <w:r w:rsidRPr="007C15CC">
              <w:t xml:space="preserve">field names, menu commands, menus, option buttons, </w:t>
            </w:r>
            <w:r w:rsidRPr="007C15CC">
              <w:rPr>
                <w:rFonts w:cs="Arial"/>
                <w:color w:val="000000"/>
              </w:rPr>
              <w:t xml:space="preserve">perspectives, </w:t>
            </w:r>
            <w:r w:rsidRPr="007C15CC">
              <w:t xml:space="preserve">tabs, tooltip labels, </w:t>
            </w:r>
            <w:r w:rsidRPr="007C15CC">
              <w:rPr>
                <w:rFonts w:cs="Arial"/>
                <w:color w:val="000000"/>
              </w:rPr>
              <w:t>tree elements,</w:t>
            </w:r>
            <w:r w:rsidRPr="007C15CC">
              <w:t xml:space="preserve"> </w:t>
            </w:r>
            <w:r w:rsidRPr="007C15CC">
              <w:rPr>
                <w:rFonts w:cs="Arial"/>
                <w:color w:val="000000"/>
              </w:rPr>
              <w:t>views,</w:t>
            </w:r>
            <w:r w:rsidRPr="007C15CC">
              <w:t xml:space="preserve"> and windows.</w:t>
            </w:r>
          </w:p>
          <w:p w:rsidR="00070FE7" w:rsidRPr="007C15CC" w:rsidRDefault="00070FE7" w:rsidP="001F5F72">
            <w:pPr>
              <w:pStyle w:val="Tabletextbulleted"/>
            </w:pPr>
            <w:r w:rsidRPr="007C15CC">
              <w:t xml:space="preserve">Represents keys, such as </w:t>
            </w:r>
            <w:r w:rsidRPr="007C15CC">
              <w:rPr>
                <w:b/>
                <w:bCs/>
              </w:rPr>
              <w:t>F9</w:t>
            </w:r>
            <w:r w:rsidRPr="007C15CC">
              <w:t xml:space="preserve"> or </w:t>
            </w:r>
            <w:r w:rsidRPr="007C15CC">
              <w:rPr>
                <w:b/>
                <w:bCs/>
              </w:rPr>
              <w:t>CTRL+A.</w:t>
            </w:r>
          </w:p>
          <w:p w:rsidR="00070FE7" w:rsidRPr="007C15CC" w:rsidRDefault="00070FE7" w:rsidP="001F5F72">
            <w:pPr>
              <w:pStyle w:val="Tabletextbulleted"/>
            </w:pPr>
            <w:r w:rsidRPr="007C15CC">
              <w:t>Represents a term the first time it is defined.</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Code"/>
              </w:rPr>
            </w:pPr>
            <w:r w:rsidRPr="007C15CC">
              <w:rPr>
                <w:rStyle w:val="Code"/>
              </w:rPr>
              <w:t>Courier</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file and directory names, code, system messages, and command-line commands.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CodeLines"/>
              <w:rPr>
                <w:rStyle w:val="Code"/>
              </w:rPr>
            </w:pPr>
            <w:r w:rsidRPr="007C15CC">
              <w:rPr>
                <w:rStyle w:val="Code"/>
              </w:rPr>
              <w:t>Courier Bold</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emphasized text in code.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 xml:space="preserve">Select </w:t>
            </w:r>
            <w:r w:rsidRPr="007C15CC">
              <w:rPr>
                <w:b/>
                <w:bCs/>
              </w:rPr>
              <w:t>File &gt; Save As</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a command to perform, such as opening the </w:t>
            </w:r>
            <w:r w:rsidRPr="007C15CC">
              <w:rPr>
                <w:b/>
                <w:bCs/>
              </w:rPr>
              <w:t>File</w:t>
            </w:r>
            <w:r w:rsidRPr="007C15CC">
              <w:t xml:space="preserve"> menu and selecting </w:t>
            </w:r>
            <w:r w:rsidRPr="007C15CC">
              <w:rPr>
                <w:b/>
                <w:bCs/>
              </w:rPr>
              <w:t>Save As.</w:t>
            </w:r>
            <w:r w:rsidRPr="007C15CC">
              <w:t xml:space="preserv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i/>
                <w:iCs/>
              </w:rPr>
            </w:pPr>
            <w:r w:rsidRPr="007C15CC">
              <w:rPr>
                <w:i/>
                <w:iCs/>
              </w:rPr>
              <w:t>Italic</w:t>
            </w:r>
          </w:p>
        </w:tc>
        <w:tc>
          <w:tcPr>
            <w:tcW w:w="7999" w:type="dxa"/>
            <w:tcBorders>
              <w:top w:val="single" w:sz="4" w:space="0" w:color="808080"/>
              <w:bottom w:val="single" w:sz="4" w:space="0" w:color="808080"/>
            </w:tcBorders>
          </w:tcPr>
          <w:p w:rsidR="00070FE7" w:rsidRPr="007C15CC" w:rsidRDefault="00070FE7" w:rsidP="001F5F72">
            <w:pPr>
              <w:pStyle w:val="Tabletextbulleted"/>
              <w:ind w:left="363" w:hanging="326"/>
            </w:pPr>
            <w:r w:rsidRPr="007C15CC">
              <w:t>Represents any information to be entered in a field.</w:t>
            </w:r>
          </w:p>
          <w:p w:rsidR="00070FE7" w:rsidRPr="007C15CC" w:rsidRDefault="00070FE7" w:rsidP="001F5F72">
            <w:pPr>
              <w:pStyle w:val="Tabletextbulleted"/>
              <w:tabs>
                <w:tab w:val="clear" w:pos="360"/>
              </w:tabs>
              <w:ind w:left="357" w:hanging="357"/>
            </w:pPr>
            <w:r w:rsidRPr="007C15CC">
              <w:t>Represents documentation titles.</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&lt;  &gt;</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placeholder values to be substituted with user specific values.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Hyperlink"/>
              </w:rPr>
            </w:pPr>
            <w:r w:rsidRPr="007C15CC">
              <w:rPr>
                <w:rStyle w:val="Hyperlink"/>
              </w:rPr>
              <w:t>Hyperlink</w:t>
            </w:r>
          </w:p>
        </w:tc>
        <w:tc>
          <w:tcPr>
            <w:tcW w:w="7999" w:type="dxa"/>
            <w:tcBorders>
              <w:top w:val="single" w:sz="4" w:space="0" w:color="808080"/>
              <w:bottom w:val="single" w:sz="4" w:space="0" w:color="808080"/>
            </w:tcBorders>
          </w:tcPr>
          <w:p w:rsidR="00070FE7" w:rsidRPr="007C15CC" w:rsidRDefault="00070FE7" w:rsidP="001F5F72">
            <w:pPr>
              <w:pStyle w:val="Tabletext"/>
              <w:ind w:right="576"/>
            </w:pPr>
            <w:r w:rsidRPr="007C15CC">
              <w:t>Represents a hyperlink. Clicking a hyperlink displays the information topic or external source.</w:t>
            </w:r>
          </w:p>
        </w:tc>
      </w:tr>
      <w:tr w:rsidR="00070FE7" w:rsidRPr="007C15CC" w:rsidTr="001F5F72">
        <w:trPr>
          <w:cantSplit/>
        </w:trPr>
        <w:tc>
          <w:tcPr>
            <w:tcW w:w="2081" w:type="dxa"/>
            <w:tcBorders>
              <w:top w:val="single" w:sz="4" w:space="0" w:color="808080"/>
              <w:bottom w:val="single" w:sz="4" w:space="0" w:color="auto"/>
            </w:tcBorders>
          </w:tcPr>
          <w:p w:rsidR="00070FE7" w:rsidRPr="007C15CC" w:rsidRDefault="00070FE7" w:rsidP="001F5F72">
            <w:pPr>
              <w:pStyle w:val="Tabletext"/>
              <w:rPr>
                <w:rStyle w:val="Hyperlink"/>
              </w:rPr>
            </w:pPr>
            <w:r w:rsidRPr="007C15CC">
              <w:rPr>
                <w:rStyle w:val="ReferenceGuide"/>
              </w:rPr>
              <w:t>[name of guide]</w:t>
            </w:r>
          </w:p>
        </w:tc>
        <w:tc>
          <w:tcPr>
            <w:tcW w:w="7999" w:type="dxa"/>
            <w:tcBorders>
              <w:top w:val="single" w:sz="4" w:space="0" w:color="808080"/>
              <w:bottom w:val="single" w:sz="4" w:space="0" w:color="auto"/>
            </w:tcBorders>
          </w:tcPr>
          <w:p w:rsidR="00070FE7" w:rsidRPr="007C15CC" w:rsidRDefault="00070FE7" w:rsidP="001F5F72">
            <w:pPr>
              <w:pStyle w:val="Tabletext"/>
              <w:ind w:right="576"/>
            </w:pPr>
            <w:r w:rsidRPr="007C15CC">
              <w:t>Reference to another guide that contains additio</w:t>
            </w:r>
            <w:bookmarkStart w:id="10" w:name="_GoBack"/>
            <w:bookmarkEnd w:id="10"/>
            <w:r w:rsidRPr="007C15CC">
              <w:t>nal information on a specific feature.</w:t>
            </w:r>
          </w:p>
        </w:tc>
      </w:tr>
    </w:tbl>
    <w:p w:rsidR="009924D4" w:rsidRDefault="006E6D84" w:rsidP="006E44EB">
      <w:pPr>
        <w:pStyle w:val="Heading1"/>
      </w:pPr>
      <w:bookmarkStart w:id="11" w:name="_Toc433898903"/>
      <w:r>
        <w:lastRenderedPageBreak/>
        <w:t>Introduction</w:t>
      </w:r>
      <w:bookmarkEnd w:id="11"/>
    </w:p>
    <w:p w:rsidR="006E6D84" w:rsidRDefault="006E6D84" w:rsidP="006E6D84">
      <w:pPr>
        <w:pStyle w:val="BodyText"/>
      </w:pPr>
      <w:r w:rsidRPr="006E6D84">
        <w:t>Access to rules and data in Excel tables is realized through OpenL Tablets API. OpenL Tablets provides wrappers to developers to facilitate easier usage.</w:t>
      </w:r>
    </w:p>
    <w:p w:rsidR="006E6D84" w:rsidRDefault="006E6D84" w:rsidP="006E6D84">
      <w:pPr>
        <w:pStyle w:val="BodyText"/>
      </w:pPr>
      <w:r w:rsidRPr="006E6D84">
        <w:t xml:space="preserve">This plugin </w:t>
      </w:r>
      <w:r w:rsidR="007E5DDC">
        <w:t>is used to</w:t>
      </w:r>
      <w:r w:rsidR="007E5DDC" w:rsidRPr="006E6D84">
        <w:t xml:space="preserve"> </w:t>
      </w:r>
      <w:r w:rsidRPr="006E6D84">
        <w:t>generate interface to access the rules</w:t>
      </w:r>
      <w:r w:rsidR="007E5DDC">
        <w:t>, to validate</w:t>
      </w:r>
      <w:r w:rsidRPr="006E6D84">
        <w:t xml:space="preserve"> rules during compilation phase</w:t>
      </w:r>
      <w:r w:rsidR="007E5DDC">
        <w:t>,</w:t>
      </w:r>
      <w:r w:rsidRPr="006E6D84">
        <w:t xml:space="preserve"> and </w:t>
      </w:r>
      <w:r w:rsidR="007E5DDC">
        <w:t xml:space="preserve">to run </w:t>
      </w:r>
      <w:r w:rsidRPr="006E6D84">
        <w:t>OpenL Tablets tests.</w:t>
      </w:r>
    </w:p>
    <w:p w:rsidR="00AA5840" w:rsidRDefault="00AA5840" w:rsidP="006E6D84">
      <w:pPr>
        <w:pStyle w:val="BodyText"/>
      </w:pPr>
      <w:r>
        <w:t>The following topics are included in this section:</w:t>
      </w:r>
    </w:p>
    <w:p w:rsidR="00AA5840" w:rsidRDefault="00606686" w:rsidP="00A95D37">
      <w:pPr>
        <w:pStyle w:val="ListBullet"/>
        <w:tabs>
          <w:tab w:val="clear" w:pos="720"/>
        </w:tabs>
        <w:ind w:left="284"/>
      </w:pPr>
      <w:hyperlink w:anchor="_Goals_Overview" w:history="1">
        <w:r w:rsidR="00AA5840" w:rsidRPr="00AA5840">
          <w:rPr>
            <w:rStyle w:val="Hyperlink"/>
          </w:rPr>
          <w:t>Goals Overview</w:t>
        </w:r>
      </w:hyperlink>
    </w:p>
    <w:p w:rsidR="00AA5840" w:rsidRDefault="00606686" w:rsidP="00A95D37">
      <w:pPr>
        <w:pStyle w:val="ListBullet"/>
        <w:tabs>
          <w:tab w:val="clear" w:pos="720"/>
        </w:tabs>
        <w:ind w:left="284"/>
      </w:pPr>
      <w:hyperlink w:anchor="_Usage" w:history="1">
        <w:r w:rsidR="00AA5840" w:rsidRPr="00AA5840">
          <w:rPr>
            <w:rStyle w:val="Hyperlink"/>
          </w:rPr>
          <w:t>Usag</w:t>
        </w:r>
        <w:r w:rsidR="00AA5840">
          <w:rPr>
            <w:rStyle w:val="Hyperlink"/>
          </w:rPr>
          <w:t>e Overview</w:t>
        </w:r>
      </w:hyperlink>
    </w:p>
    <w:p w:rsidR="00AA5840" w:rsidRDefault="00AA5840" w:rsidP="00AA5840">
      <w:pPr>
        <w:pStyle w:val="BodyText"/>
      </w:pPr>
      <w:r>
        <w:t xml:space="preserve">To acquire a better understanding of </w:t>
      </w:r>
      <w:r w:rsidR="007E5DDC">
        <w:t xml:space="preserve">plugin name </w:t>
      </w:r>
      <w:r>
        <w:t xml:space="preserve">usage, </w:t>
      </w:r>
      <w:r w:rsidR="007E5DDC">
        <w:t>see</w:t>
      </w:r>
      <w:r>
        <w:t xml:space="preserve"> the following examples:</w:t>
      </w:r>
    </w:p>
    <w:p w:rsidR="00AA5840" w:rsidRDefault="00606686" w:rsidP="00A95D37">
      <w:pPr>
        <w:pStyle w:val="ListBullet"/>
        <w:tabs>
          <w:tab w:val="clear" w:pos="720"/>
        </w:tabs>
        <w:ind w:left="284"/>
      </w:pPr>
      <w:hyperlink w:anchor="_Configuration_with_all" w:history="1">
        <w:r w:rsidR="00AA5840" w:rsidRPr="006E6D84">
          <w:rPr>
            <w:rStyle w:val="Hyperlink"/>
          </w:rPr>
          <w:t>Configuration with all OpenL Maven Plugin Goals</w:t>
        </w:r>
      </w:hyperlink>
    </w:p>
    <w:p w:rsidR="00AA5840" w:rsidRDefault="00606686" w:rsidP="00A95D37">
      <w:pPr>
        <w:pStyle w:val="ListBullet"/>
        <w:tabs>
          <w:tab w:val="clear" w:pos="720"/>
        </w:tabs>
        <w:ind w:left="284"/>
      </w:pPr>
      <w:hyperlink w:anchor="_Creating_a_Project" w:history="1">
        <w:r w:rsidR="00AA5840" w:rsidRPr="006E6D84">
          <w:rPr>
            <w:rStyle w:val="Hyperlink"/>
          </w:rPr>
          <w:t>Creating a Project with a Working Example of OpenL Maven Plugin Usage</w:t>
        </w:r>
      </w:hyperlink>
    </w:p>
    <w:p w:rsidR="00AA5840" w:rsidRDefault="00AA5840" w:rsidP="00AA5840">
      <w:pPr>
        <w:pStyle w:val="Heading2"/>
      </w:pPr>
      <w:bookmarkStart w:id="12" w:name="_Goals_Overview"/>
      <w:bookmarkStart w:id="13" w:name="_Toc433898904"/>
      <w:bookmarkEnd w:id="12"/>
      <w:r>
        <w:t>Goals Overview</w:t>
      </w:r>
      <w:bookmarkEnd w:id="13"/>
    </w:p>
    <w:p w:rsidR="00AA5840" w:rsidRDefault="00AA5840" w:rsidP="00AA5840">
      <w:pPr>
        <w:pStyle w:val="BodyText"/>
      </w:pPr>
      <w:r>
        <w:t>General information about the goals</w:t>
      </w:r>
      <w:r w:rsidR="007E5DDC">
        <w:t xml:space="preserve"> is as follows</w:t>
      </w:r>
      <w:r>
        <w:t>:</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977"/>
        <w:gridCol w:w="7088"/>
      </w:tblGrid>
      <w:tr w:rsidR="00B653F2" w:rsidRPr="007C15CC" w:rsidTr="00B653F2">
        <w:trPr>
          <w:tblHeader/>
        </w:trPr>
        <w:tc>
          <w:tcPr>
            <w:tcW w:w="10065" w:type="dxa"/>
            <w:gridSpan w:val="2"/>
            <w:tcBorders>
              <w:top w:val="single" w:sz="4" w:space="0" w:color="auto"/>
            </w:tcBorders>
            <w:shd w:val="clear" w:color="auto" w:fill="D9D9D9"/>
          </w:tcPr>
          <w:p w:rsidR="00B653F2" w:rsidRPr="007C15CC" w:rsidRDefault="00B653F2" w:rsidP="00E02FA7">
            <w:pPr>
              <w:pStyle w:val="TableHead"/>
            </w:pPr>
            <w:r>
              <w:t>General information about the goals</w:t>
            </w:r>
          </w:p>
        </w:tc>
      </w:tr>
      <w:tr w:rsidR="00B653F2" w:rsidRPr="007C15CC" w:rsidTr="00B653F2">
        <w:trPr>
          <w:tblHeader/>
        </w:trPr>
        <w:tc>
          <w:tcPr>
            <w:tcW w:w="2977" w:type="dxa"/>
            <w:tcBorders>
              <w:top w:val="single" w:sz="4" w:space="0" w:color="auto"/>
              <w:bottom w:val="single" w:sz="4" w:space="0" w:color="auto"/>
            </w:tcBorders>
            <w:shd w:val="clear" w:color="auto" w:fill="D9D9D9"/>
          </w:tcPr>
          <w:p w:rsidR="00B653F2" w:rsidRPr="007C15CC" w:rsidRDefault="00B653F2" w:rsidP="00E02FA7">
            <w:pPr>
              <w:pStyle w:val="TableHead"/>
            </w:pPr>
            <w:r>
              <w:t>Link to the goal section</w:t>
            </w:r>
          </w:p>
        </w:tc>
        <w:tc>
          <w:tcPr>
            <w:tcW w:w="7088" w:type="dxa"/>
            <w:tcBorders>
              <w:top w:val="single" w:sz="4" w:space="0" w:color="auto"/>
              <w:bottom w:val="single" w:sz="4" w:space="0" w:color="auto"/>
            </w:tcBorders>
            <w:shd w:val="clear" w:color="auto" w:fill="D9D9D9"/>
          </w:tcPr>
          <w:p w:rsidR="00B653F2" w:rsidRPr="007C15CC" w:rsidRDefault="00B653F2" w:rsidP="00E02FA7">
            <w:pPr>
              <w:pStyle w:val="TableHead"/>
            </w:pPr>
            <w:r w:rsidRPr="007C15CC">
              <w:t>Description</w:t>
            </w:r>
          </w:p>
        </w:tc>
      </w:tr>
      <w:tr w:rsidR="00B653F2" w:rsidRPr="007C15CC" w:rsidTr="00B653F2">
        <w:trPr>
          <w:cantSplit/>
        </w:trPr>
        <w:tc>
          <w:tcPr>
            <w:tcW w:w="2977" w:type="dxa"/>
            <w:tcBorders>
              <w:top w:val="single" w:sz="6" w:space="0" w:color="808080"/>
              <w:bottom w:val="single" w:sz="6" w:space="0" w:color="808080"/>
            </w:tcBorders>
          </w:tcPr>
          <w:p w:rsidR="00B653F2" w:rsidRPr="007C15CC" w:rsidRDefault="00606686" w:rsidP="00E02FA7">
            <w:pPr>
              <w:pStyle w:val="Tabletext"/>
              <w:rPr>
                <w:rStyle w:val="Hyperlink"/>
                <w:color w:val="auto"/>
                <w:u w:val="none"/>
              </w:rPr>
            </w:pPr>
            <w:hyperlink w:anchor="_openl:generate" w:history="1">
              <w:proofErr w:type="spellStart"/>
              <w:r w:rsidR="00B653F2" w:rsidRPr="00B653F2">
                <w:rPr>
                  <w:rStyle w:val="Hyperlink"/>
                </w:rPr>
                <w:t>openl:generate</w:t>
              </w:r>
              <w:proofErr w:type="spellEnd"/>
            </w:hyperlink>
          </w:p>
        </w:tc>
        <w:tc>
          <w:tcPr>
            <w:tcW w:w="7088" w:type="dxa"/>
            <w:tcBorders>
              <w:top w:val="single" w:sz="6" w:space="0" w:color="808080"/>
              <w:bottom w:val="single" w:sz="6" w:space="0" w:color="808080"/>
            </w:tcBorders>
          </w:tcPr>
          <w:p w:rsidR="00B653F2" w:rsidRPr="007C15CC" w:rsidRDefault="00B653F2" w:rsidP="00E02FA7">
            <w:pPr>
              <w:pStyle w:val="Tabletext"/>
            </w:pPr>
            <w:r>
              <w:t>Generate</w:t>
            </w:r>
            <w:r w:rsidR="007E5DDC">
              <w:t>s</w:t>
            </w:r>
            <w:r>
              <w:t xml:space="preserve"> OpenL </w:t>
            </w:r>
            <w:r w:rsidR="007E5DDC">
              <w:t xml:space="preserve">Tablets </w:t>
            </w:r>
            <w:r>
              <w:t>interface, domain classes</w:t>
            </w:r>
            <w:r w:rsidR="007E5DDC">
              <w:t>,</w:t>
            </w:r>
            <w:r>
              <w:t xml:space="preserve"> and project descriptor.</w:t>
            </w:r>
          </w:p>
        </w:tc>
      </w:tr>
      <w:tr w:rsidR="00B653F2" w:rsidRPr="007C15CC" w:rsidTr="00B653F2">
        <w:trPr>
          <w:cantSplit/>
        </w:trPr>
        <w:tc>
          <w:tcPr>
            <w:tcW w:w="2977" w:type="dxa"/>
            <w:tcBorders>
              <w:top w:val="single" w:sz="6" w:space="0" w:color="808080"/>
              <w:bottom w:val="single" w:sz="6" w:space="0" w:color="808080"/>
            </w:tcBorders>
          </w:tcPr>
          <w:p w:rsidR="00B653F2" w:rsidRDefault="00606686" w:rsidP="00E02FA7">
            <w:pPr>
              <w:pStyle w:val="Tabletext"/>
            </w:pPr>
            <w:hyperlink w:anchor="_openl:compile" w:history="1">
              <w:proofErr w:type="spellStart"/>
              <w:r w:rsidR="00B653F2" w:rsidRPr="00B653F2">
                <w:rPr>
                  <w:rStyle w:val="Hyperlink"/>
                </w:rPr>
                <w:t>openl:compile</w:t>
              </w:r>
              <w:proofErr w:type="spellEnd"/>
            </w:hyperlink>
          </w:p>
        </w:tc>
        <w:tc>
          <w:tcPr>
            <w:tcW w:w="7088" w:type="dxa"/>
            <w:tcBorders>
              <w:top w:val="single" w:sz="6" w:space="0" w:color="808080"/>
              <w:bottom w:val="single" w:sz="6" w:space="0" w:color="808080"/>
            </w:tcBorders>
          </w:tcPr>
          <w:p w:rsidR="00B653F2" w:rsidRPr="007C15CC" w:rsidRDefault="00B653F2" w:rsidP="00B653F2">
            <w:pPr>
              <w:pStyle w:val="Tabletext"/>
            </w:pPr>
            <w:r>
              <w:t>Compile</w:t>
            </w:r>
            <w:r w:rsidR="007E5DDC">
              <w:t>s the</w:t>
            </w:r>
            <w:r>
              <w:t xml:space="preserve"> OpenL </w:t>
            </w:r>
            <w:r w:rsidR="007E5DDC">
              <w:t xml:space="preserve">Tablets </w:t>
            </w:r>
            <w:r>
              <w:t>project.</w:t>
            </w:r>
          </w:p>
        </w:tc>
      </w:tr>
      <w:tr w:rsidR="00B653F2" w:rsidRPr="007C15CC" w:rsidTr="00B653F2">
        <w:trPr>
          <w:cantSplit/>
        </w:trPr>
        <w:tc>
          <w:tcPr>
            <w:tcW w:w="2977" w:type="dxa"/>
            <w:tcBorders>
              <w:top w:val="single" w:sz="6" w:space="0" w:color="808080"/>
              <w:bottom w:val="single" w:sz="6" w:space="0" w:color="808080"/>
            </w:tcBorders>
          </w:tcPr>
          <w:p w:rsidR="00B653F2" w:rsidRDefault="00606686" w:rsidP="00E02FA7">
            <w:pPr>
              <w:pStyle w:val="Tabletext"/>
            </w:pPr>
            <w:hyperlink w:anchor="_openl:test" w:history="1">
              <w:proofErr w:type="spellStart"/>
              <w:r w:rsidR="00B653F2" w:rsidRPr="00B653F2">
                <w:rPr>
                  <w:rStyle w:val="Hyperlink"/>
                </w:rPr>
                <w:t>openl:test</w:t>
              </w:r>
              <w:proofErr w:type="spellEnd"/>
            </w:hyperlink>
          </w:p>
        </w:tc>
        <w:tc>
          <w:tcPr>
            <w:tcW w:w="7088" w:type="dxa"/>
            <w:tcBorders>
              <w:top w:val="single" w:sz="6" w:space="0" w:color="808080"/>
              <w:bottom w:val="single" w:sz="6" w:space="0" w:color="808080"/>
            </w:tcBorders>
          </w:tcPr>
          <w:p w:rsidR="00B653F2" w:rsidRDefault="00B653F2" w:rsidP="00E02FA7">
            <w:pPr>
              <w:pStyle w:val="Tabletext"/>
            </w:pPr>
            <w:r>
              <w:t>Run</w:t>
            </w:r>
            <w:r w:rsidR="007E5DDC">
              <w:t>s</w:t>
            </w:r>
            <w:r>
              <w:t xml:space="preserve"> OpenL</w:t>
            </w:r>
            <w:r w:rsidR="007E5DDC">
              <w:t xml:space="preserve"> Tablets</w:t>
            </w:r>
            <w:r>
              <w:t xml:space="preserve"> tests.</w:t>
            </w:r>
          </w:p>
        </w:tc>
      </w:tr>
      <w:tr w:rsidR="00B653F2" w:rsidRPr="007C15CC" w:rsidTr="00B653F2">
        <w:trPr>
          <w:cantSplit/>
        </w:trPr>
        <w:tc>
          <w:tcPr>
            <w:tcW w:w="2977" w:type="dxa"/>
            <w:tcBorders>
              <w:top w:val="single" w:sz="6" w:space="0" w:color="808080"/>
              <w:bottom w:val="single" w:sz="6" w:space="0" w:color="auto"/>
            </w:tcBorders>
          </w:tcPr>
          <w:p w:rsidR="00B653F2" w:rsidRDefault="00606686" w:rsidP="00E02FA7">
            <w:pPr>
              <w:pStyle w:val="Tabletext"/>
            </w:pPr>
            <w:hyperlink w:anchor="_openl:help" w:history="1">
              <w:proofErr w:type="spellStart"/>
              <w:r w:rsidR="00B653F2" w:rsidRPr="00B653F2">
                <w:rPr>
                  <w:rStyle w:val="Hyperlink"/>
                </w:rPr>
                <w:t>openl:help</w:t>
              </w:r>
              <w:proofErr w:type="spellEnd"/>
            </w:hyperlink>
          </w:p>
        </w:tc>
        <w:tc>
          <w:tcPr>
            <w:tcW w:w="7088" w:type="dxa"/>
            <w:tcBorders>
              <w:top w:val="single" w:sz="6" w:space="0" w:color="808080"/>
              <w:bottom w:val="single" w:sz="6" w:space="0" w:color="auto"/>
            </w:tcBorders>
          </w:tcPr>
          <w:p w:rsidR="00B653F2" w:rsidRDefault="00B653F2" w:rsidP="00E02FA7">
            <w:pPr>
              <w:pStyle w:val="Tabletext"/>
            </w:pPr>
            <w:r>
              <w:t>Display</w:t>
            </w:r>
            <w:r w:rsidR="007E5DDC">
              <w:t>s</w:t>
            </w:r>
            <w:r>
              <w:t xml:space="preserve"> help information on </w:t>
            </w:r>
            <w:proofErr w:type="spellStart"/>
            <w:r>
              <w:t>openl</w:t>
            </w:r>
            <w:proofErr w:type="spellEnd"/>
            <w:r>
              <w:t>-maven-plugin.</w:t>
            </w:r>
          </w:p>
        </w:tc>
      </w:tr>
    </w:tbl>
    <w:p w:rsidR="00AA5840" w:rsidRDefault="00AA5840" w:rsidP="00AA5840">
      <w:pPr>
        <w:pStyle w:val="Heading2"/>
      </w:pPr>
      <w:bookmarkStart w:id="14" w:name="_Usage"/>
      <w:bookmarkStart w:id="15" w:name="_Toc433898905"/>
      <w:bookmarkEnd w:id="14"/>
      <w:r>
        <w:t>Usage Overview</w:t>
      </w:r>
      <w:bookmarkEnd w:id="15"/>
    </w:p>
    <w:p w:rsidR="007E5DDC" w:rsidRDefault="00AA5840" w:rsidP="00AA5840">
      <w:pPr>
        <w:pStyle w:val="BodyText"/>
      </w:pPr>
      <w:r>
        <w:t xml:space="preserve">General instructions on how to use the </w:t>
      </w:r>
      <w:r w:rsidR="007E5DDC">
        <w:t xml:space="preserve">plugin name </w:t>
      </w:r>
      <w:r>
        <w:t xml:space="preserve">can be found </w:t>
      </w:r>
      <w:r w:rsidR="00B653F2">
        <w:t xml:space="preserve">in </w:t>
      </w:r>
      <w:hyperlink w:anchor="_Usage_1" w:history="1">
        <w:r w:rsidR="00B653F2" w:rsidRPr="00B653F2">
          <w:rPr>
            <w:rStyle w:val="Hyperlink"/>
          </w:rPr>
          <w:t>Usage</w:t>
        </w:r>
      </w:hyperlink>
      <w:r w:rsidR="00B653F2">
        <w:t xml:space="preserve">. </w:t>
      </w:r>
      <w:r w:rsidR="007E5DDC">
        <w:t>This section provides specific configuration example.</w:t>
      </w:r>
    </w:p>
    <w:p w:rsidR="00AA5840" w:rsidRDefault="00AA5840" w:rsidP="00AA5840">
      <w:pPr>
        <w:pStyle w:val="BodyText"/>
      </w:pPr>
      <w:r>
        <w:t>Specify the version in the project plugin configuration</w:t>
      </w:r>
      <w:r w:rsidR="007E5DDC">
        <w:t xml:space="preserve"> as follows</w:t>
      </w:r>
      <w:r>
        <w:t>:</w:t>
      </w:r>
    </w:p>
    <w:p w:rsidR="00AA5840" w:rsidRDefault="00AA5840" w:rsidP="00AA5840">
      <w:pPr>
        <w:pStyle w:val="CodeLines"/>
      </w:pPr>
      <w:r>
        <w:t xml:space="preserve">  &lt;project&gt;</w:t>
      </w:r>
    </w:p>
    <w:p w:rsidR="00AA5840" w:rsidRDefault="00AA5840" w:rsidP="00AA5840">
      <w:pPr>
        <w:pStyle w:val="CodeLines"/>
      </w:pPr>
      <w:r>
        <w:t xml:space="preserve">    ...</w:t>
      </w:r>
    </w:p>
    <w:p w:rsidR="00AA5840" w:rsidRDefault="00AA5840" w:rsidP="00AA5840">
      <w:pPr>
        <w:pStyle w:val="CodeLines"/>
      </w:pPr>
      <w:r>
        <w:t xml:space="preserve">    &lt;build&gt;</w:t>
      </w:r>
    </w:p>
    <w:p w:rsidR="00AA5840" w:rsidRDefault="00AA5840" w:rsidP="00AA5840">
      <w:pPr>
        <w:pStyle w:val="CodeLines"/>
      </w:pPr>
      <w:r>
        <w:t xml:space="preserve">      </w:t>
      </w:r>
      <w:proofErr w:type="gramStart"/>
      <w:r>
        <w:t>&lt;!--</w:t>
      </w:r>
      <w:proofErr w:type="gramEnd"/>
      <w:r>
        <w:t xml:space="preserve"> To define the plugin version in your parent POM --&gt;</w:t>
      </w:r>
    </w:p>
    <w:p w:rsidR="00AA5840" w:rsidRDefault="00AA5840" w:rsidP="00AA5840">
      <w:pPr>
        <w:pStyle w:val="CodeLines"/>
      </w:pPr>
      <w:r>
        <w:t xml:space="preserve">      &lt;</w:t>
      </w:r>
      <w:proofErr w:type="spellStart"/>
      <w:r>
        <w:t>pluginManagement</w:t>
      </w:r>
      <w:proofErr w:type="spellEnd"/>
      <w:r>
        <w:t>&gt;</w:t>
      </w:r>
    </w:p>
    <w:p w:rsidR="00AA5840" w:rsidRDefault="00AA5840" w:rsidP="00AA5840">
      <w:pPr>
        <w:pStyle w:val="CodeLines"/>
      </w:pPr>
      <w:r>
        <w:t xml:space="preserve">        &lt;plugins&gt;</w:t>
      </w:r>
    </w:p>
    <w:p w:rsidR="00AA5840" w:rsidRDefault="00AA5840" w:rsidP="00AA5840">
      <w:pPr>
        <w:pStyle w:val="CodeLines"/>
      </w:pPr>
      <w:r>
        <w:t xml:space="preserve">          &lt;plugin&gt;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AA5840" w:rsidRDefault="00AA5840" w:rsidP="00AA5840">
      <w:pPr>
        <w:pStyle w:val="CodeLines"/>
      </w:pPr>
      <w:r>
        <w:t xml:space="preserve">            &lt;version&gt;${</w:t>
      </w:r>
      <w:proofErr w:type="spellStart"/>
      <w:proofErr w:type="gramStart"/>
      <w:r>
        <w:t>openl.version</w:t>
      </w:r>
      <w:proofErr w:type="spellEnd"/>
      <w:proofErr w:type="gram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w:t>
      </w:r>
      <w:proofErr w:type="spellStart"/>
      <w:r>
        <w:t>pluginManagement</w:t>
      </w:r>
      <w:proofErr w:type="spellEnd"/>
      <w:r>
        <w:t>&gt;</w:t>
      </w:r>
    </w:p>
    <w:p w:rsidR="00AA5840" w:rsidRDefault="00AA5840" w:rsidP="00AA5840">
      <w:pPr>
        <w:pStyle w:val="CodeLines"/>
      </w:pPr>
      <w:r>
        <w:t xml:space="preserve">      </w:t>
      </w:r>
      <w:proofErr w:type="gramStart"/>
      <w:r>
        <w:t>&lt;!--</w:t>
      </w:r>
      <w:proofErr w:type="gramEnd"/>
      <w:r>
        <w:t xml:space="preserve"> To use the plugin goals in your POM or parent POM --&gt;</w:t>
      </w:r>
    </w:p>
    <w:p w:rsidR="00AA5840" w:rsidRDefault="00AA5840" w:rsidP="00AA5840">
      <w:pPr>
        <w:pStyle w:val="CodeLines"/>
      </w:pPr>
      <w:r>
        <w:lastRenderedPageBreak/>
        <w:t xml:space="preserve">      &lt;plugins&gt;</w:t>
      </w:r>
    </w:p>
    <w:p w:rsidR="00AA5840" w:rsidRDefault="00AA5840" w:rsidP="00AA5840">
      <w:pPr>
        <w:pStyle w:val="CodeLines"/>
      </w:pPr>
      <w:r>
        <w:t xml:space="preserve">        &lt;plugin&gt;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AA5840" w:rsidRDefault="00AA5840" w:rsidP="00AA5840">
      <w:pPr>
        <w:pStyle w:val="CodeLines"/>
      </w:pPr>
      <w:r>
        <w:t xml:space="preserve">          &lt;version&gt;${</w:t>
      </w:r>
      <w:proofErr w:type="spellStart"/>
      <w:proofErr w:type="gramStart"/>
      <w:r>
        <w:t>openl.version</w:t>
      </w:r>
      <w:proofErr w:type="spellEnd"/>
      <w:proofErr w:type="gram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&lt;/build&gt;</w:t>
      </w:r>
    </w:p>
    <w:p w:rsidR="00AA5840" w:rsidRDefault="00AA5840" w:rsidP="00AA5840">
      <w:pPr>
        <w:pStyle w:val="CodeLines"/>
      </w:pPr>
      <w:r>
        <w:t xml:space="preserve">    ...</w:t>
      </w:r>
    </w:p>
    <w:p w:rsidR="00AA5840" w:rsidRDefault="00AA5840" w:rsidP="00AA5840">
      <w:pPr>
        <w:pStyle w:val="CodeLines"/>
      </w:pPr>
      <w:r>
        <w:t xml:space="preserve">  &lt;/project&gt;</w:t>
      </w:r>
    </w:p>
    <w:p w:rsidR="006E6D84" w:rsidRDefault="006E6D84" w:rsidP="006E6D84">
      <w:pPr>
        <w:pStyle w:val="Heading1"/>
      </w:pPr>
      <w:bookmarkStart w:id="16" w:name="_Examples"/>
      <w:bookmarkStart w:id="17" w:name="_Toc433898906"/>
      <w:bookmarkEnd w:id="16"/>
      <w:r>
        <w:lastRenderedPageBreak/>
        <w:t>Goals</w:t>
      </w:r>
      <w:bookmarkEnd w:id="17"/>
    </w:p>
    <w:p w:rsidR="00B653F2" w:rsidRDefault="00B653F2" w:rsidP="00B653F2">
      <w:pPr>
        <w:pStyle w:val="BodyText"/>
      </w:pPr>
      <w:r>
        <w:t>This section includes the following topics:</w:t>
      </w:r>
    </w:p>
    <w:p w:rsidR="00B653F2" w:rsidRDefault="00606686" w:rsidP="00A95D37">
      <w:pPr>
        <w:pStyle w:val="ListBullet"/>
        <w:tabs>
          <w:tab w:val="clear" w:pos="720"/>
          <w:tab w:val="num" w:pos="-2552"/>
        </w:tabs>
        <w:ind w:left="284"/>
      </w:pPr>
      <w:hyperlink w:anchor="_openl:generate" w:history="1">
        <w:proofErr w:type="spellStart"/>
        <w:r w:rsidR="00B653F2" w:rsidRPr="00B653F2">
          <w:rPr>
            <w:rStyle w:val="Hyperlink"/>
          </w:rPr>
          <w:t>openl:generate</w:t>
        </w:r>
        <w:proofErr w:type="spellEnd"/>
      </w:hyperlink>
    </w:p>
    <w:p w:rsidR="00B653F2" w:rsidRDefault="00606686" w:rsidP="00A95D37">
      <w:pPr>
        <w:pStyle w:val="ListBullet"/>
        <w:tabs>
          <w:tab w:val="clear" w:pos="720"/>
          <w:tab w:val="num" w:pos="-2552"/>
        </w:tabs>
        <w:ind w:left="284"/>
      </w:pPr>
      <w:hyperlink w:anchor="_openl:compile" w:history="1">
        <w:proofErr w:type="spellStart"/>
        <w:r w:rsidR="00B653F2" w:rsidRPr="00B653F2">
          <w:rPr>
            <w:rStyle w:val="Hyperlink"/>
          </w:rPr>
          <w:t>openl:compile</w:t>
        </w:r>
        <w:proofErr w:type="spellEnd"/>
      </w:hyperlink>
    </w:p>
    <w:p w:rsidR="00B653F2" w:rsidRDefault="00606686" w:rsidP="00A95D37">
      <w:pPr>
        <w:pStyle w:val="ListBullet"/>
        <w:tabs>
          <w:tab w:val="clear" w:pos="720"/>
          <w:tab w:val="num" w:pos="-2552"/>
        </w:tabs>
        <w:ind w:left="284"/>
      </w:pPr>
      <w:hyperlink w:anchor="_openl:test" w:history="1">
        <w:proofErr w:type="spellStart"/>
        <w:r w:rsidR="00B653F2" w:rsidRPr="00B653F2">
          <w:rPr>
            <w:rStyle w:val="Hyperlink"/>
          </w:rPr>
          <w:t>openl:test</w:t>
        </w:r>
        <w:proofErr w:type="spellEnd"/>
      </w:hyperlink>
    </w:p>
    <w:p w:rsidR="00B653F2" w:rsidRPr="00B653F2" w:rsidRDefault="00606686" w:rsidP="00A95D37">
      <w:pPr>
        <w:pStyle w:val="ListBullet"/>
        <w:tabs>
          <w:tab w:val="clear" w:pos="720"/>
          <w:tab w:val="num" w:pos="-2552"/>
        </w:tabs>
        <w:ind w:left="284"/>
      </w:pPr>
      <w:hyperlink w:anchor="_openl:help" w:history="1">
        <w:proofErr w:type="spellStart"/>
        <w:r w:rsidR="00B653F2" w:rsidRPr="00B653F2">
          <w:rPr>
            <w:rStyle w:val="Hyperlink"/>
          </w:rPr>
          <w:t>openl:help</w:t>
        </w:r>
        <w:proofErr w:type="spellEnd"/>
      </w:hyperlink>
    </w:p>
    <w:p w:rsidR="00733D4C" w:rsidRDefault="00733D4C" w:rsidP="00733D4C">
      <w:pPr>
        <w:pStyle w:val="Heading2"/>
      </w:pPr>
      <w:bookmarkStart w:id="18" w:name="_openl:generate"/>
      <w:bookmarkStart w:id="19" w:name="_Toc433898907"/>
      <w:bookmarkEnd w:id="18"/>
      <w:proofErr w:type="spellStart"/>
      <w:proofErr w:type="gramStart"/>
      <w:r w:rsidRPr="00733D4C">
        <w:t>openl:generate</w:t>
      </w:r>
      <w:bookmarkEnd w:id="19"/>
      <w:proofErr w:type="spellEnd"/>
      <w:proofErr w:type="gramEnd"/>
    </w:p>
    <w:p w:rsidR="00D634AD" w:rsidRPr="00D634AD" w:rsidRDefault="00D634AD" w:rsidP="00D634AD">
      <w:pPr>
        <w:pStyle w:val="BodyText"/>
        <w:rPr>
          <w:b/>
        </w:rPr>
      </w:pPr>
      <w:r w:rsidRPr="00D634AD">
        <w:rPr>
          <w:b/>
        </w:rPr>
        <w:t>Full name:</w:t>
      </w:r>
    </w:p>
    <w:p w:rsidR="00D634AD" w:rsidRPr="00B13E6C" w:rsidRDefault="00D634AD" w:rsidP="00D634AD">
      <w:pPr>
        <w:pStyle w:val="BodyText"/>
        <w:rPr>
          <w:rStyle w:val="Code"/>
        </w:rPr>
      </w:pPr>
      <w:proofErr w:type="gramStart"/>
      <w:r w:rsidRPr="00B13E6C">
        <w:rPr>
          <w:rStyle w:val="Code"/>
        </w:rPr>
        <w:t>org.openl</w:t>
      </w:r>
      <w:proofErr w:type="gramEnd"/>
      <w:r w:rsidRPr="00B13E6C">
        <w:rPr>
          <w:rStyle w:val="Code"/>
        </w:rPr>
        <w:t>.rules:openl-maven-plugin:5.</w:t>
      </w:r>
      <w:r w:rsidR="00A15F92">
        <w:rPr>
          <w:rStyle w:val="Code"/>
        </w:rPr>
        <w:t>X</w:t>
      </w:r>
      <w:r w:rsidRPr="00B13E6C">
        <w:rPr>
          <w:rStyle w:val="Code"/>
        </w:rPr>
        <w:t>.</w:t>
      </w:r>
      <w:r w:rsidR="00A15F92">
        <w:rPr>
          <w:rStyle w:val="Code"/>
        </w:rPr>
        <w:t>X</w:t>
      </w:r>
      <w:r w:rsidRPr="00B13E6C">
        <w:rPr>
          <w:rStyle w:val="Code"/>
        </w:rPr>
        <w:t>:generate</w:t>
      </w:r>
    </w:p>
    <w:p w:rsidR="00D634AD" w:rsidRPr="00D634AD" w:rsidRDefault="00D634AD" w:rsidP="00D634AD">
      <w:pPr>
        <w:pStyle w:val="BodyText"/>
        <w:rPr>
          <w:b/>
        </w:rPr>
      </w:pPr>
      <w:r w:rsidRPr="00D634AD">
        <w:rPr>
          <w:b/>
        </w:rPr>
        <w:t>Description:</w:t>
      </w:r>
    </w:p>
    <w:p w:rsidR="00D634AD" w:rsidRDefault="00D634AD" w:rsidP="00D634AD">
      <w:pPr>
        <w:pStyle w:val="BodyText"/>
      </w:pPr>
      <w:r>
        <w:t>Generate</w:t>
      </w:r>
      <w:r w:rsidR="00E536AC">
        <w:t>s</w:t>
      </w:r>
      <w:r>
        <w:t xml:space="preserve"> OpenL </w:t>
      </w:r>
      <w:r w:rsidR="00E536AC">
        <w:t xml:space="preserve">Tablets </w:t>
      </w:r>
      <w:r>
        <w:t>interface, domain classes, project descriptor</w:t>
      </w:r>
      <w:r w:rsidR="00E536AC">
        <w:t>,</w:t>
      </w:r>
      <w:r>
        <w:t xml:space="preserve"> and unit tests</w:t>
      </w:r>
      <w:r w:rsidR="00E536AC">
        <w:t>.</w:t>
      </w:r>
    </w:p>
    <w:p w:rsidR="00D634AD" w:rsidRPr="00D634AD" w:rsidRDefault="00D634AD" w:rsidP="00D634AD">
      <w:pPr>
        <w:pStyle w:val="BodyText"/>
        <w:rPr>
          <w:b/>
        </w:rPr>
      </w:pPr>
      <w:r w:rsidRPr="00D634AD">
        <w:rPr>
          <w:b/>
        </w:rPr>
        <w:t>Attributes:</w:t>
      </w:r>
    </w:p>
    <w:p w:rsidR="00D634AD" w:rsidRDefault="00D634AD" w:rsidP="00D634AD">
      <w:pPr>
        <w:pStyle w:val="BodyText"/>
      </w:pPr>
      <w:r>
        <w:t>Requires a Maven project to be executed.</w:t>
      </w:r>
    </w:p>
    <w:p w:rsidR="00D634AD" w:rsidRDefault="00D634AD" w:rsidP="00D634AD">
      <w:pPr>
        <w:pStyle w:val="BodyText"/>
      </w:pPr>
      <w:r>
        <w:t>By default</w:t>
      </w:r>
      <w:r w:rsidR="00E536AC">
        <w:t>, binds</w:t>
      </w:r>
      <w:r>
        <w:t xml:space="preserve"> to the </w:t>
      </w:r>
      <w:r w:rsidR="00E536AC" w:rsidRPr="00094703">
        <w:rPr>
          <w:b/>
        </w:rPr>
        <w:t>generate-sources</w:t>
      </w:r>
      <w:r w:rsidR="00E536AC">
        <w:t xml:space="preserve"> </w:t>
      </w:r>
      <w:r>
        <w:t>lifecycle phase.</w:t>
      </w:r>
    </w:p>
    <w:p w:rsidR="00D634AD" w:rsidRDefault="00D634AD" w:rsidP="00D634AD">
      <w:pPr>
        <w:pStyle w:val="Heading3"/>
      </w:pPr>
      <w:bookmarkStart w:id="20" w:name="_Toc433898908"/>
      <w:r>
        <w:t>Required Parameters</w:t>
      </w:r>
      <w:bookmarkEnd w:id="20"/>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758"/>
        <w:gridCol w:w="1335"/>
        <w:gridCol w:w="652"/>
        <w:gridCol w:w="6461"/>
      </w:tblGrid>
      <w:tr w:rsidR="00D634AD" w:rsidRPr="007C15CC" w:rsidTr="00D634AD">
        <w:trPr>
          <w:tblHeader/>
        </w:trPr>
        <w:tc>
          <w:tcPr>
            <w:tcW w:w="10206"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Required parameters for </w:t>
            </w:r>
            <w:proofErr w:type="spellStart"/>
            <w:r>
              <w:t>openl:generate</w:t>
            </w:r>
            <w:proofErr w:type="spellEnd"/>
          </w:p>
        </w:tc>
      </w:tr>
      <w:tr w:rsidR="00D634AD" w:rsidRPr="007C15CC" w:rsidTr="00D634AD">
        <w:trPr>
          <w:tblHeader/>
        </w:trPr>
        <w:tc>
          <w:tcPr>
            <w:tcW w:w="1758"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1335"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52" w:type="dxa"/>
            <w:tcBorders>
              <w:top w:val="single" w:sz="4" w:space="0" w:color="auto"/>
              <w:bottom w:val="single" w:sz="4" w:space="0" w:color="auto"/>
            </w:tcBorders>
            <w:shd w:val="clear" w:color="auto" w:fill="D9D9D9"/>
          </w:tcPr>
          <w:p w:rsidR="00D634AD" w:rsidRPr="007C15CC" w:rsidRDefault="00D634AD" w:rsidP="00B653F2">
            <w:pPr>
              <w:pStyle w:val="TableHead"/>
              <w:ind w:right="-191"/>
            </w:pPr>
            <w:r>
              <w:t>Since</w:t>
            </w:r>
          </w:p>
        </w:tc>
        <w:tc>
          <w:tcPr>
            <w:tcW w:w="6461"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D634AD">
        <w:tc>
          <w:tcPr>
            <w:tcW w:w="1758" w:type="dxa"/>
            <w:tcBorders>
              <w:top w:val="single" w:sz="4" w:space="0" w:color="808080"/>
              <w:bottom w:val="single" w:sz="4" w:space="0" w:color="auto"/>
            </w:tcBorders>
          </w:tcPr>
          <w:p w:rsidR="00D634AD" w:rsidRPr="007C15CC" w:rsidRDefault="00D634AD" w:rsidP="00E02FA7">
            <w:pPr>
              <w:pStyle w:val="Tabletext"/>
              <w:rPr>
                <w:rStyle w:val="Hyperlink"/>
              </w:rPr>
            </w:pPr>
            <w:proofErr w:type="spellStart"/>
            <w:r>
              <w:t>generateInterfaces</w:t>
            </w:r>
            <w:proofErr w:type="spellEnd"/>
          </w:p>
        </w:tc>
        <w:tc>
          <w:tcPr>
            <w:tcW w:w="1335" w:type="dxa"/>
            <w:tcBorders>
              <w:top w:val="single" w:sz="4" w:space="0" w:color="808080"/>
              <w:bottom w:val="single" w:sz="4" w:space="0" w:color="auto"/>
            </w:tcBorders>
          </w:tcPr>
          <w:p w:rsidR="00D634AD" w:rsidRPr="007C15CC" w:rsidRDefault="00D634AD" w:rsidP="00E02FA7">
            <w:pPr>
              <w:pStyle w:val="Tabletext"/>
            </w:pPr>
            <w:proofErr w:type="spellStart"/>
            <w:r>
              <w:t>JavaAntTask</w:t>
            </w:r>
            <w:proofErr w:type="spellEnd"/>
            <w:r>
              <w:t>[]</w:t>
            </w:r>
          </w:p>
        </w:tc>
        <w:tc>
          <w:tcPr>
            <w:tcW w:w="652" w:type="dxa"/>
            <w:tcBorders>
              <w:top w:val="single" w:sz="4" w:space="0" w:color="808080"/>
              <w:bottom w:val="single" w:sz="4" w:space="0" w:color="auto"/>
            </w:tcBorders>
          </w:tcPr>
          <w:p w:rsidR="00D634AD" w:rsidRPr="007C15CC" w:rsidRDefault="00D634AD" w:rsidP="00E02FA7">
            <w:pPr>
              <w:pStyle w:val="Tabletext"/>
            </w:pPr>
            <w:r>
              <w:t>-</w:t>
            </w:r>
          </w:p>
        </w:tc>
        <w:tc>
          <w:tcPr>
            <w:tcW w:w="6461" w:type="dxa"/>
            <w:tcBorders>
              <w:top w:val="single" w:sz="4" w:space="0" w:color="808080"/>
              <w:bottom w:val="single" w:sz="4" w:space="0" w:color="auto"/>
            </w:tcBorders>
          </w:tcPr>
          <w:p w:rsidR="00D634AD" w:rsidRDefault="00D634AD" w:rsidP="00D634AD">
            <w:pPr>
              <w:pStyle w:val="Tabletext"/>
            </w:pPr>
            <w:r>
              <w:t>Tasks that will generate classes.</w:t>
            </w:r>
          </w:p>
          <w:p w:rsidR="00D634AD" w:rsidRDefault="00D634AD" w:rsidP="00D634AD">
            <w:pPr>
              <w:pStyle w:val="Tabletext"/>
              <w:rPr>
                <w:b/>
              </w:rPr>
            </w:pPr>
            <w:r w:rsidRPr="00D634AD">
              <w:rPr>
                <w:b/>
              </w:rPr>
              <w:t>Object Properties</w:t>
            </w:r>
          </w:p>
          <w:tbl>
            <w:tblPr>
              <w:tblStyle w:val="TableGrid"/>
              <w:tblW w:w="6353"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67"/>
              <w:gridCol w:w="993"/>
              <w:gridCol w:w="992"/>
              <w:gridCol w:w="3201"/>
            </w:tblGrid>
            <w:tr w:rsidR="00D634AD" w:rsidTr="00B13E6C">
              <w:trPr>
                <w:cantSplit/>
              </w:trPr>
              <w:tc>
                <w:tcPr>
                  <w:tcW w:w="1167" w:type="dxa"/>
                  <w:shd w:val="clear" w:color="auto" w:fill="D9D9D9" w:themeFill="background1" w:themeFillShade="D9"/>
                </w:tcPr>
                <w:p w:rsidR="00D634AD" w:rsidRDefault="00D634AD" w:rsidP="00D634AD">
                  <w:pPr>
                    <w:pStyle w:val="TableHead"/>
                  </w:pPr>
                  <w:r>
                    <w:t>Name</w:t>
                  </w:r>
                </w:p>
              </w:tc>
              <w:tc>
                <w:tcPr>
                  <w:tcW w:w="993" w:type="dxa"/>
                  <w:shd w:val="clear" w:color="auto" w:fill="D9D9D9" w:themeFill="background1" w:themeFillShade="D9"/>
                </w:tcPr>
                <w:p w:rsidR="00D634AD" w:rsidRDefault="00D634AD" w:rsidP="00D634AD">
                  <w:pPr>
                    <w:pStyle w:val="TableHead"/>
                  </w:pPr>
                  <w:r>
                    <w:t>Type</w:t>
                  </w:r>
                </w:p>
              </w:tc>
              <w:tc>
                <w:tcPr>
                  <w:tcW w:w="992" w:type="dxa"/>
                  <w:shd w:val="clear" w:color="auto" w:fill="D9D9D9" w:themeFill="background1" w:themeFillShade="D9"/>
                </w:tcPr>
                <w:p w:rsidR="00D634AD" w:rsidRDefault="00D634AD" w:rsidP="00D634AD">
                  <w:pPr>
                    <w:pStyle w:val="TableHead"/>
                  </w:pPr>
                  <w:r>
                    <w:t>Required</w:t>
                  </w:r>
                </w:p>
              </w:tc>
              <w:tc>
                <w:tcPr>
                  <w:tcW w:w="3201" w:type="dxa"/>
                  <w:shd w:val="clear" w:color="auto" w:fill="D9D9D9" w:themeFill="background1" w:themeFillShade="D9"/>
                </w:tcPr>
                <w:p w:rsidR="00D634AD" w:rsidRDefault="00D634AD" w:rsidP="00D634AD">
                  <w:pPr>
                    <w:pStyle w:val="TableHead"/>
                  </w:pPr>
                  <w:r>
                    <w:t>Description</w:t>
                  </w:r>
                </w:p>
              </w:tc>
            </w:tr>
            <w:tr w:rsidR="00D634AD" w:rsidTr="00B13E6C">
              <w:trPr>
                <w:cantSplit/>
              </w:trPr>
              <w:tc>
                <w:tcPr>
                  <w:tcW w:w="1167" w:type="dxa"/>
                  <w:tcBorders>
                    <w:bottom w:val="single" w:sz="4" w:space="0" w:color="808080" w:themeColor="background1" w:themeShade="80"/>
                  </w:tcBorders>
                </w:tcPr>
                <w:p w:rsidR="00D634AD" w:rsidRDefault="00D634AD" w:rsidP="00D634AD">
                  <w:pPr>
                    <w:pStyle w:val="Tabletext"/>
                    <w:rPr>
                      <w:b/>
                    </w:rPr>
                  </w:pPr>
                  <w:proofErr w:type="spellStart"/>
                  <w:r>
                    <w:t>srcFile</w:t>
                  </w:r>
                  <w:proofErr w:type="spellEnd"/>
                </w:p>
              </w:tc>
              <w:tc>
                <w:tcPr>
                  <w:tcW w:w="993" w:type="dxa"/>
                  <w:tcBorders>
                    <w:bottom w:val="single" w:sz="4" w:space="0" w:color="808080" w:themeColor="background1" w:themeShade="80"/>
                  </w:tcBorders>
                </w:tcPr>
                <w:p w:rsidR="00D634AD" w:rsidRDefault="00D634AD" w:rsidP="00D634AD">
                  <w:pPr>
                    <w:pStyle w:val="Tabletext"/>
                    <w:rPr>
                      <w:b/>
                    </w:rPr>
                  </w:pPr>
                  <w:r>
                    <w:t>String</w:t>
                  </w:r>
                </w:p>
              </w:tc>
              <w:tc>
                <w:tcPr>
                  <w:tcW w:w="992" w:type="dxa"/>
                  <w:tcBorders>
                    <w:bottom w:val="single" w:sz="4" w:space="0" w:color="808080" w:themeColor="background1" w:themeShade="80"/>
                  </w:tcBorders>
                </w:tcPr>
                <w:p w:rsidR="00E536AC" w:rsidRDefault="00D634AD" w:rsidP="00D634AD">
                  <w:pPr>
                    <w:pStyle w:val="Tabletext"/>
                    <w:rPr>
                      <w:b/>
                    </w:rPr>
                  </w:pPr>
                  <w:r>
                    <w:t>true</w:t>
                  </w:r>
                </w:p>
                <w:p w:rsidR="00D634AD" w:rsidRPr="00B13E6C" w:rsidRDefault="00D634AD" w:rsidP="00B13E6C"/>
              </w:tc>
              <w:tc>
                <w:tcPr>
                  <w:tcW w:w="3201" w:type="dxa"/>
                  <w:tcBorders>
                    <w:bottom w:val="single" w:sz="4" w:space="0" w:color="808080" w:themeColor="background1" w:themeShade="80"/>
                  </w:tcBorders>
                </w:tcPr>
                <w:p w:rsidR="00D634AD" w:rsidRDefault="00D634AD" w:rsidP="00D634AD">
                  <w:pPr>
                    <w:pStyle w:val="Tabletext"/>
                    <w:rPr>
                      <w:b/>
                    </w:rPr>
                  </w:pPr>
                  <w:r>
                    <w:t>Reference to the Excel file for which an interface class must be generated.</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true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Full name of the interface class to be generated. </w:t>
                  </w:r>
                </w:p>
                <w:p w:rsidR="00D634AD" w:rsidRDefault="00D634AD" w:rsidP="00D634AD">
                  <w:pPr>
                    <w:pStyle w:val="Tabletext"/>
                  </w:pPr>
                  <w:r>
                    <w:t xml:space="preserve">OpenL Tablets WebStudio recognizes modules in projects by interface classes and uses their names in </w:t>
                  </w:r>
                  <w:r w:rsidR="005829C2">
                    <w:t>UI</w:t>
                  </w:r>
                  <w:r>
                    <w:t xml:space="preserve">. </w:t>
                  </w:r>
                </w:p>
                <w:p w:rsidR="00D634AD" w:rsidRDefault="00D634AD" w:rsidP="00D634AD">
                  <w:pPr>
                    <w:pStyle w:val="Tabletext"/>
                    <w:rPr>
                      <w:b/>
                    </w:rPr>
                  </w:pPr>
                  <w:r>
                    <w:t>If there are multiple wrappers with identical names, only one of them is recognized as a module in OpenL Tablets WebStudio.</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lastRenderedPageBreak/>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End user oriented title of the file that appears in OpenL Tablets WebStudio. </w:t>
                  </w:r>
                </w:p>
                <w:p w:rsidR="00D634AD" w:rsidRDefault="00D634AD">
                  <w:pPr>
                    <w:pStyle w:val="Tabletext"/>
                    <w:rPr>
                      <w:b/>
                    </w:rPr>
                  </w:pPr>
                  <w:r w:rsidRPr="00B13E6C">
                    <w:rPr>
                      <w:b/>
                    </w:rPr>
                    <w:t>Default value</w:t>
                  </w:r>
                  <w:r w:rsidR="002B6D7D">
                    <w:t>:</w:t>
                  </w:r>
                  <w:r>
                    <w:t xml:space="preserve"> </w:t>
                  </w:r>
                  <w:r w:rsidR="005829C2">
                    <w:t xml:space="preserve">the </w:t>
                  </w:r>
                  <w:r>
                    <w:t>Excel file name without extension.</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pPr>
                    <w:pStyle w:val="Tabletext"/>
                    <w:rPr>
                      <w:b/>
                    </w:rPr>
                  </w:pPr>
                  <w:r>
                    <w:t xml:space="preserve">Folder where the generated interface class must be placed. </w:t>
                  </w:r>
                  <w:r w:rsidR="005829C2">
                    <w:t xml:space="preserve">An example is </w:t>
                  </w:r>
                  <w:proofErr w:type="spellStart"/>
                  <w:r w:rsidRPr="00B13E6C">
                    <w:rPr>
                      <w:rStyle w:val="Code"/>
                    </w:rPr>
                    <w:t>src</w:t>
                  </w:r>
                  <w:proofErr w:type="spellEnd"/>
                  <w:r w:rsidRPr="00B13E6C">
                    <w:rPr>
                      <w:rStyle w:val="Code"/>
                    </w:rPr>
                    <w:t>/main/java</w:t>
                  </w:r>
                  <w:r>
                    <w:t xml:space="preserve">. </w:t>
                  </w:r>
                  <w:r w:rsidRPr="00B13E6C">
                    <w:rPr>
                      <w:b/>
                    </w:rPr>
                    <w:t>Default value:</w:t>
                  </w:r>
                  <w:r>
                    <w:t xml:space="preserve"> </w:t>
                  </w:r>
                  <w:r w:rsidR="005829C2">
                    <w:t xml:space="preserve"> </w:t>
                  </w:r>
                  <w:r w:rsidRPr="00B13E6C">
                    <w:rPr>
                      <w:rStyle w:val="Code"/>
                    </w:rPr>
                    <w:t>${</w:t>
                  </w:r>
                  <w:proofErr w:type="spellStart"/>
                  <w:r w:rsidRPr="00B13E6C">
                    <w:rPr>
                      <w:rStyle w:val="Code"/>
                    </w:rPr>
                    <w:t>project.build.sourceDirectory</w:t>
                  </w:r>
                  <w:proofErr w:type="spellEnd"/>
                  <w:r w:rsidRPr="00B13E6C">
                    <w:rPr>
                      <w:rStyle w:val="Code"/>
                    </w:rPr>
                    <w:t>}</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5829C2" w:rsidRDefault="00D634AD" w:rsidP="002B6D7D">
                  <w:pPr>
                    <w:pStyle w:val="Tabletext"/>
                  </w:pPr>
                  <w:r>
                    <w:t xml:space="preserve">OpenL configuration to be used. </w:t>
                  </w:r>
                </w:p>
                <w:p w:rsidR="002B6D7D" w:rsidRDefault="00D634AD">
                  <w:pPr>
                    <w:pStyle w:val="Tabletext"/>
                  </w:pPr>
                  <w:r>
                    <w:t xml:space="preserve">For OpenL Tablets, the </w:t>
                  </w:r>
                  <w:r w:rsidR="005829C2" w:rsidRPr="00B13E6C">
                    <w:rPr>
                      <w:rStyle w:val="Code"/>
                    </w:rPr>
                    <w:t xml:space="preserve">org.openl.xls </w:t>
                  </w:r>
                  <w:r>
                    <w:t xml:space="preserve">value must always be used. </w:t>
                  </w:r>
                </w:p>
                <w:p w:rsidR="00D634AD" w:rsidRDefault="00D634AD">
                  <w:pPr>
                    <w:pStyle w:val="Tabletext"/>
                    <w:rPr>
                      <w:b/>
                    </w:rPr>
                  </w:pPr>
                  <w:r w:rsidRPr="00B13E6C">
                    <w:rPr>
                      <w:b/>
                    </w:rPr>
                    <w:t>Default value</w:t>
                  </w:r>
                  <w:r>
                    <w:t xml:space="preserve">: </w:t>
                  </w:r>
                  <w:r w:rsidRPr="00B13E6C">
                    <w:rPr>
                      <w:rStyle w:val="Code"/>
                    </w:rPr>
                    <w:t>org.openl.xls</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Pr="00704FEC" w:rsidRDefault="00D634AD">
                  <w:pPr>
                    <w:pStyle w:val="Tabletext"/>
                  </w:pPr>
                  <w:r w:rsidRPr="00704FEC">
                    <w:tab/>
                    <w:t xml:space="preserve">Location of user-defined resources relative to the current OpenL Tablets project. </w:t>
                  </w:r>
                </w:p>
                <w:p w:rsidR="00704FEC" w:rsidRPr="00B13E6C" w:rsidRDefault="00704FEC" w:rsidP="00704FEC">
                  <w:pPr>
                    <w:pStyle w:val="Tabletext"/>
                    <w:rPr>
                      <w:b/>
                    </w:rPr>
                  </w:pPr>
                  <w:r w:rsidRPr="00B13E6C">
                    <w:rPr>
                      <w:b/>
                    </w:rPr>
                    <w:t xml:space="preserve">Default value: </w:t>
                  </w:r>
                </w:p>
                <w:p w:rsidR="00704FEC" w:rsidRPr="00B13E6C" w:rsidRDefault="00704FEC" w:rsidP="00704FEC">
                  <w:pPr>
                    <w:pStyle w:val="Tabletext"/>
                    <w:rPr>
                      <w:b/>
                    </w:rPr>
                  </w:pPr>
                  <w:r w:rsidRPr="00B13E6C">
                    <w:rPr>
                      <w:b/>
                    </w:rPr>
                    <w:t>.</w:t>
                  </w:r>
                </w:p>
                <w:p w:rsidR="00D634AD" w:rsidRPr="00704FEC" w:rsidRDefault="00704FEC" w:rsidP="00704FEC">
                  <w:pPr>
                    <w:pStyle w:val="Tabletext"/>
                    <w:rPr>
                      <w:b/>
                    </w:rPr>
                  </w:pPr>
                  <w:r w:rsidRPr="00B13E6C">
                    <w:t>The dot stands for the current folder.</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D634AD">
                  <w:pPr>
                    <w:pStyle w:val="Tabletext"/>
                  </w:pPr>
                  <w:r>
                    <w:t xml:space="preserve">Reference to the folder with additional compiled classes imported by the module when the interface is generated. </w:t>
                  </w:r>
                </w:p>
                <w:p w:rsidR="00D634AD" w:rsidRDefault="00D634AD">
                  <w:pPr>
                    <w:pStyle w:val="Tabletext"/>
                    <w:rPr>
                      <w:b/>
                    </w:rPr>
                  </w:pPr>
                  <w:r w:rsidRPr="00B13E6C">
                    <w:rPr>
                      <w:b/>
                    </w:rPr>
                    <w:t>Default value</w:t>
                  </w:r>
                  <w:r>
                    <w:t xml:space="preserve">: </w:t>
                  </w:r>
                  <w:r w:rsidRPr="00B13E6C">
                    <w:rPr>
                      <w:rStyle w:val="Code"/>
                    </w:rPr>
                    <w:t>null</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5829C2">
                  <w:pPr>
                    <w:pStyle w:val="Tabletext"/>
                  </w:pPr>
                  <w:r>
                    <w:t xml:space="preserve">Parameter which denotes, if set to </w:t>
                  </w:r>
                  <w:r w:rsidRPr="00B13E6C">
                    <w:rPr>
                      <w:rStyle w:val="Code"/>
                    </w:rPr>
                    <w:t>true</w:t>
                  </w:r>
                  <w:r>
                    <w:t xml:space="preserve">, that </w:t>
                  </w:r>
                  <w:r w:rsidR="00D634AD">
                    <w:t xml:space="preserve">test methods </w:t>
                  </w:r>
                  <w:r>
                    <w:t xml:space="preserve">must </w:t>
                  </w:r>
                  <w:r w:rsidR="00D634AD">
                    <w:t xml:space="preserve">not be added to </w:t>
                  </w:r>
                  <w:r>
                    <w:t xml:space="preserve">the </w:t>
                  </w:r>
                  <w:r w:rsidR="00D634AD">
                    <w:t xml:space="preserve">interface class. </w:t>
                  </w:r>
                  <w:r>
                    <w:t>It is u</w:t>
                  </w:r>
                  <w:r w:rsidR="00D634AD">
                    <w:t xml:space="preserve">sed only in </w:t>
                  </w:r>
                  <w:proofErr w:type="spellStart"/>
                  <w:r w:rsidR="00D634AD" w:rsidRPr="00B13E6C">
                    <w:rPr>
                      <w:rStyle w:val="Code"/>
                    </w:rPr>
                    <w:t>JavaInterfaceAntTask</w:t>
                  </w:r>
                  <w:proofErr w:type="spellEnd"/>
                  <w:r w:rsidR="00D634AD">
                    <w:t xml:space="preserve">. </w:t>
                  </w:r>
                </w:p>
                <w:p w:rsidR="00D634AD" w:rsidRDefault="00D634AD">
                  <w:pPr>
                    <w:pStyle w:val="Tabletext"/>
                    <w:rPr>
                      <w:b/>
                    </w:rPr>
                  </w:pPr>
                  <w:r w:rsidRPr="00B13E6C">
                    <w:rPr>
                      <w:b/>
                    </w:rPr>
                    <w:t>Default value</w:t>
                  </w:r>
                  <w:r>
                    <w:t xml:space="preserve">: </w:t>
                  </w:r>
                  <w:r w:rsidRPr="00B13E6C">
                    <w:rPr>
                      <w:rStyle w:val="Code"/>
                    </w:rPr>
                    <w:t>true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2B6D7D">
                  <w:pPr>
                    <w:pStyle w:val="Tabletext"/>
                    <w:rPr>
                      <w:b/>
                    </w:rPr>
                  </w:pPr>
                  <w:r>
                    <w:t>Parameter that o</w:t>
                  </w:r>
                  <w:r w:rsidR="00D634AD">
                    <w:t xml:space="preserve">verwrites </w:t>
                  </w:r>
                  <w:r>
                    <w:t xml:space="preserve">the </w:t>
                  </w:r>
                  <w:r w:rsidR="00D634AD">
                    <w:t xml:space="preserve">base </w:t>
                  </w:r>
                  <w:proofErr w:type="spellStart"/>
                  <w:r w:rsidR="00D634AD" w:rsidRPr="00B13E6C">
                    <w:rPr>
                      <w:rStyle w:val="Code"/>
                    </w:rPr>
                    <w:t>generateUnitTests</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unitTestTemplatePath</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tcBorders>
                </w:tcPr>
                <w:p w:rsidR="00D634AD" w:rsidRDefault="00D634AD" w:rsidP="00D634AD">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overwriteUnitTests</w:t>
                  </w:r>
                  <w:proofErr w:type="spellEnd"/>
                  <w:r w:rsidR="00D634AD">
                    <w:t xml:space="preserve"> value</w:t>
                  </w:r>
                  <w:r>
                    <w:t>.</w:t>
                  </w:r>
                </w:p>
              </w:tc>
            </w:tr>
          </w:tbl>
          <w:p w:rsidR="00D634AD" w:rsidRPr="00D634AD" w:rsidRDefault="00D634AD" w:rsidP="00D634AD">
            <w:pPr>
              <w:pStyle w:val="Tabletext"/>
              <w:rPr>
                <w:b/>
              </w:rPr>
            </w:pPr>
          </w:p>
        </w:tc>
      </w:tr>
    </w:tbl>
    <w:p w:rsidR="00D634AD" w:rsidRDefault="00D634AD" w:rsidP="00D634AD">
      <w:pPr>
        <w:pStyle w:val="Heading3"/>
      </w:pPr>
      <w:bookmarkStart w:id="21" w:name="_Toc433898909"/>
      <w:r>
        <w:lastRenderedPageBreak/>
        <w:t>Optional Parameters</w:t>
      </w:r>
      <w:bookmarkEnd w:id="21"/>
    </w:p>
    <w:tbl>
      <w:tblPr>
        <w:tblW w:w="10230"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127"/>
        <w:gridCol w:w="883"/>
        <w:gridCol w:w="676"/>
        <w:gridCol w:w="6544"/>
      </w:tblGrid>
      <w:tr w:rsidR="00D634AD" w:rsidRPr="007C15CC" w:rsidTr="00B653F2">
        <w:trPr>
          <w:tblHeader/>
        </w:trPr>
        <w:tc>
          <w:tcPr>
            <w:tcW w:w="10230"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Optional parameters for </w:t>
            </w:r>
            <w:proofErr w:type="spellStart"/>
            <w:r>
              <w:t>openl:generate</w:t>
            </w:r>
            <w:proofErr w:type="spellEnd"/>
          </w:p>
        </w:tc>
      </w:tr>
      <w:tr w:rsidR="00D634AD" w:rsidRPr="007C15CC" w:rsidTr="00B653F2">
        <w:trPr>
          <w:tblHeader/>
        </w:trPr>
        <w:tc>
          <w:tcPr>
            <w:tcW w:w="2127"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883"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76" w:type="dxa"/>
            <w:tcBorders>
              <w:top w:val="single" w:sz="4" w:space="0" w:color="auto"/>
              <w:bottom w:val="single" w:sz="4" w:space="0" w:color="auto"/>
            </w:tcBorders>
            <w:shd w:val="clear" w:color="auto" w:fill="D9D9D9"/>
          </w:tcPr>
          <w:p w:rsidR="00D634AD" w:rsidRPr="007C15CC" w:rsidRDefault="00D634AD" w:rsidP="00E02FA7">
            <w:pPr>
              <w:pStyle w:val="TableHead"/>
            </w:pPr>
            <w:r>
              <w:t>Since</w:t>
            </w:r>
          </w:p>
        </w:tc>
        <w:tc>
          <w:tcPr>
            <w:tcW w:w="6544"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B653F2">
        <w:tc>
          <w:tcPr>
            <w:tcW w:w="2127" w:type="dxa"/>
            <w:tcBorders>
              <w:top w:val="single" w:sz="4" w:space="0" w:color="808080"/>
              <w:bottom w:val="single" w:sz="4" w:space="0" w:color="808080"/>
            </w:tcBorders>
          </w:tcPr>
          <w:p w:rsidR="00D634AD" w:rsidRPr="007C15CC" w:rsidRDefault="00D634AD" w:rsidP="00E02FA7">
            <w:pPr>
              <w:pStyle w:val="Tabletext"/>
              <w:rPr>
                <w:rStyle w:val="Hyperlink"/>
              </w:rPr>
            </w:pPr>
            <w:proofErr w:type="spellStart"/>
            <w:r>
              <w:t>classpaths</w:t>
            </w:r>
            <w:proofErr w:type="spellEnd"/>
          </w:p>
        </w:tc>
        <w:tc>
          <w:tcPr>
            <w:tcW w:w="883" w:type="dxa"/>
            <w:tcBorders>
              <w:top w:val="single" w:sz="4" w:space="0" w:color="808080"/>
              <w:bottom w:val="single" w:sz="4" w:space="0" w:color="808080"/>
            </w:tcBorders>
          </w:tcPr>
          <w:p w:rsidR="00D634AD" w:rsidRPr="007C15CC" w:rsidRDefault="00D634AD" w:rsidP="00E02FA7">
            <w:pPr>
              <w:pStyle w:val="Tabletext"/>
            </w:pPr>
            <w:r>
              <w:t>String[]</w:t>
            </w:r>
          </w:p>
        </w:tc>
        <w:tc>
          <w:tcPr>
            <w:tcW w:w="676" w:type="dxa"/>
            <w:tcBorders>
              <w:top w:val="single" w:sz="4" w:space="0" w:color="808080"/>
              <w:bottom w:val="single" w:sz="4" w:space="0" w:color="808080"/>
            </w:tcBorders>
          </w:tcPr>
          <w:p w:rsidR="00D634AD" w:rsidRPr="007C15CC" w:rsidRDefault="00D634AD" w:rsidP="00E02FA7">
            <w:pPr>
              <w:pStyle w:val="Tabletext"/>
            </w:pPr>
            <w:r>
              <w:t>-</w:t>
            </w:r>
          </w:p>
        </w:tc>
        <w:tc>
          <w:tcPr>
            <w:tcW w:w="6544" w:type="dxa"/>
            <w:tcBorders>
              <w:top w:val="single" w:sz="4" w:space="0" w:color="808080"/>
              <w:bottom w:val="single" w:sz="4" w:space="0" w:color="808080"/>
            </w:tcBorders>
          </w:tcPr>
          <w:p w:rsidR="002B6D7D" w:rsidRPr="00704FEC" w:rsidRDefault="00D634AD">
            <w:pPr>
              <w:pStyle w:val="Tabletext"/>
            </w:pPr>
            <w:r w:rsidRPr="00704FEC">
              <w:t xml:space="preserve">Default classpath entries in </w:t>
            </w:r>
            <w:r w:rsidRPr="00B13E6C">
              <w:rPr>
                <w:rStyle w:val="Code"/>
              </w:rPr>
              <w:t>rules.xml</w:t>
            </w:r>
            <w:r w:rsidRPr="00704FEC">
              <w:t xml:space="preserve">. </w:t>
            </w:r>
          </w:p>
          <w:p w:rsidR="00704FEC" w:rsidRPr="00B13E6C" w:rsidRDefault="00704FEC" w:rsidP="00704FEC">
            <w:pPr>
              <w:pStyle w:val="Tabletext"/>
            </w:pPr>
            <w:r w:rsidRPr="00B13E6C">
              <w:rPr>
                <w:b/>
              </w:rPr>
              <w:t>Default value</w:t>
            </w:r>
            <w:r w:rsidRPr="00B13E6C">
              <w:t xml:space="preserve">: </w:t>
            </w:r>
          </w:p>
          <w:p w:rsidR="00704FEC" w:rsidRPr="00704FEC" w:rsidRDefault="00704FEC" w:rsidP="00704FEC">
            <w:pPr>
              <w:pStyle w:val="Tabletext"/>
              <w:rPr>
                <w:b/>
              </w:rPr>
            </w:pPr>
            <w:r w:rsidRPr="00B13E6C">
              <w:rPr>
                <w:b/>
              </w:rPr>
              <w:t>.</w:t>
            </w:r>
          </w:p>
          <w:p w:rsidR="00704FEC" w:rsidRPr="00704FEC" w:rsidRDefault="00704FEC" w:rsidP="00704FEC">
            <w:pPr>
              <w:pStyle w:val="Tabletext"/>
              <w:rPr>
                <w:b/>
              </w:rPr>
            </w:pPr>
            <w:r w:rsidRPr="00B13E6C">
              <w:t>The dot stands for the current folder.</w:t>
            </w:r>
          </w:p>
          <w:p w:rsidR="00D634AD" w:rsidRPr="00704FEC" w:rsidRDefault="008C627B">
            <w:pPr>
              <w:pStyle w:val="Tabletext"/>
              <w:rPr>
                <w:b/>
              </w:rPr>
            </w:pPr>
            <w:r w:rsidRPr="00704FEC">
              <w:t xml:space="preserve">It is used </w:t>
            </w:r>
            <w:r w:rsidR="00D634AD" w:rsidRPr="00704FEC">
              <w:t xml:space="preserve">only if </w:t>
            </w:r>
            <w:proofErr w:type="spellStart"/>
            <w:r w:rsidR="00D634AD" w:rsidRPr="00B13E6C">
              <w:rPr>
                <w:rStyle w:val="Code"/>
              </w:rPr>
              <w:t>createProjectDescriptor</w:t>
            </w:r>
            <w:proofErr w:type="spellEnd"/>
            <w:r w:rsidR="00D634AD" w:rsidRPr="00B13E6C">
              <w:rPr>
                <w:rStyle w:val="Code"/>
              </w:rPr>
              <w:t xml:space="preserve"> == true</w:t>
            </w:r>
            <w:r w:rsidR="00D634AD" w:rsidRPr="00704FEC">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rsidRPr="00D634AD">
              <w:t>createProjectDescriptor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00D634AD" w:rsidRPr="00B13E6C">
              <w:rPr>
                <w:rStyle w:val="Code"/>
              </w:rPr>
              <w:t>true</w:t>
            </w:r>
            <w:r w:rsidR="00D634AD">
              <w:t xml:space="preserve">, </w:t>
            </w:r>
            <w:r>
              <w:t xml:space="preserve">that </w:t>
            </w:r>
            <w:r w:rsidR="00D634AD" w:rsidRPr="00B13E6C">
              <w:rPr>
                <w:rStyle w:val="Code"/>
              </w:rPr>
              <w:t>rules.xml</w:t>
            </w:r>
            <w:r w:rsidR="00D634AD">
              <w:t xml:space="preserve"> will be generated if it does</w:t>
            </w:r>
            <w:r>
              <w:t xml:space="preserve"> not </w:t>
            </w:r>
            <w:r w:rsidR="00D634AD">
              <w:t xml:space="preserve">exist. </w:t>
            </w:r>
          </w:p>
          <w:p w:rsidR="00D634AD" w:rsidRDefault="00D634AD">
            <w:pPr>
              <w:pStyle w:val="Tabletext"/>
            </w:pPr>
            <w:r w:rsidRPr="002B6D7D">
              <w:rPr>
                <w:b/>
              </w:rPr>
              <w:t>Default value</w:t>
            </w:r>
            <w:r w:rsidR="002B6D7D">
              <w:rPr>
                <w:b/>
              </w:rPr>
              <w:t>:</w:t>
            </w:r>
            <w:r>
              <w:t xml:space="preserve"> </w:t>
            </w:r>
            <w:r w:rsidRPr="00B13E6C">
              <w:rPr>
                <w:rStyle w:val="Code"/>
              </w:rPr>
              <w:t>true</w:t>
            </w:r>
            <w:r>
              <w:t xml:space="preserve">. </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generateUnitTests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Pr="00E92EBD">
              <w:rPr>
                <w:rStyle w:val="Code"/>
              </w:rPr>
              <w:t>true</w:t>
            </w:r>
            <w:r w:rsidR="00D634AD">
              <w:t xml:space="preserve">, </w:t>
            </w:r>
            <w:r>
              <w:t xml:space="preserve">that </w:t>
            </w:r>
            <w:r w:rsidR="00D634AD">
              <w:t xml:space="preserve">JUnit tests for OpenL Tablets Test tables will be generated. </w:t>
            </w:r>
          </w:p>
          <w:p w:rsidR="00D634AD" w:rsidRDefault="00D634AD">
            <w:pPr>
              <w:pStyle w:val="Tabletext"/>
            </w:pPr>
            <w:r w:rsidRPr="00D634AD">
              <w:rPr>
                <w:b/>
              </w:rPr>
              <w:t>Default value</w:t>
            </w:r>
            <w:r w:rsidR="002B6D7D">
              <w:rPr>
                <w:b/>
              </w:rPr>
              <w:t>:</w:t>
            </w:r>
            <w:r w:rsidR="0027768F">
              <w:t xml:space="preserve"> </w:t>
            </w:r>
            <w:r w:rsidRPr="00B13E6C">
              <w:rPr>
                <w:rStyle w:val="Code"/>
              </w:rPr>
              <w:t>false</w:t>
            </w:r>
            <w:r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openlOutputDirectory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D634AD" w:rsidP="002B6D7D">
            <w:pPr>
              <w:pStyle w:val="Tabletext"/>
            </w:pPr>
            <w:r>
              <w:t xml:space="preserve">Folder used by OpenL to compile rules. </w:t>
            </w:r>
            <w:r w:rsidR="0027768F">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 xml:space="preserve">. </w:t>
            </w:r>
          </w:p>
          <w:p w:rsidR="00D634AD" w:rsidRDefault="002B6D7D" w:rsidP="002B6D7D">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project.build.directory</w:t>
            </w:r>
            <w:proofErr w:type="spellEnd"/>
            <w:r w:rsidR="00D634AD" w:rsidRPr="00B13E6C">
              <w:rPr>
                <w:rStyle w:val="Code"/>
              </w:rPr>
              <w:t>}/</w:t>
            </w:r>
            <w:proofErr w:type="spellStart"/>
            <w:r w:rsidR="00D634AD" w:rsidRPr="00B13E6C">
              <w:rPr>
                <w:rStyle w:val="Code"/>
              </w:rPr>
              <w:t>openl</w:t>
            </w:r>
            <w:proofErr w:type="spellEnd"/>
            <w:r w:rsidR="00D634AD"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E02FA7">
            <w:pPr>
              <w:pStyle w:val="Tabletext"/>
            </w:pPr>
            <w:r>
              <w:t>Folder that contains all OpenL-related resources</w:t>
            </w:r>
            <w:r w:rsidR="0027768F">
              <w:t xml:space="preserve">, such as </w:t>
            </w:r>
            <w:r>
              <w:t xml:space="preserve">OpenL </w:t>
            </w:r>
            <w:r w:rsidR="0027768F">
              <w:t xml:space="preserve">Tablets </w:t>
            </w:r>
            <w:r>
              <w:t>rules</w:t>
            </w:r>
            <w:r w:rsidR="0027768F">
              <w:t xml:space="preserve"> and </w:t>
            </w:r>
            <w:r>
              <w:t xml:space="preserve">project descriptor. </w:t>
            </w:r>
            <w:r w:rsidR="0027768F">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2B6D7D" w:rsidP="00E02FA7">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project.basedir</w:t>
            </w:r>
            <w:proofErr w:type="spellEnd"/>
            <w:r w:rsidR="00D634AD" w:rsidRPr="00B13E6C">
              <w:rPr>
                <w:rStyle w:val="Code"/>
              </w:rPr>
              <w:t>}/</w:t>
            </w:r>
            <w:proofErr w:type="spellStart"/>
            <w:r w:rsidR="00D634AD" w:rsidRPr="00B13E6C">
              <w:rPr>
                <w:rStyle w:val="Code"/>
              </w:rPr>
              <w:t>src</w:t>
            </w:r>
            <w:proofErr w:type="spellEnd"/>
            <w:r w:rsidR="00D634AD" w:rsidRPr="00B13E6C">
              <w:rPr>
                <w:rStyle w:val="Code"/>
              </w:rPr>
              <w:t>/main/</w:t>
            </w:r>
            <w:proofErr w:type="spellStart"/>
            <w:r w:rsidR="00D634AD" w:rsidRPr="00B13E6C">
              <w:rPr>
                <w:rStyle w:val="Code"/>
              </w:rPr>
              <w:t>openl</w:t>
            </w:r>
            <w:proofErr w:type="spellEnd"/>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overwriteProjectDescriptor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3F3070">
            <w:pPr>
              <w:pStyle w:val="Tabletext"/>
            </w:pPr>
            <w:r>
              <w:t xml:space="preserve">Parameter which denotes, if set to </w:t>
            </w:r>
            <w:r w:rsidRPr="00E92EBD">
              <w:rPr>
                <w:rStyle w:val="Code"/>
              </w:rPr>
              <w:t>true</w:t>
            </w:r>
            <w:r>
              <w:t>, that</w:t>
            </w:r>
            <w:r w:rsidR="00D634AD">
              <w:t xml:space="preserve"> </w:t>
            </w:r>
            <w:r w:rsidR="00D634AD" w:rsidRPr="00B13E6C">
              <w:rPr>
                <w:rStyle w:val="Code"/>
              </w:rPr>
              <w:t>rules.xml</w:t>
            </w:r>
            <w:r w:rsidR="00D634AD">
              <w:t xml:space="preserve"> will be overwritten on each run.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rsidR="00D634AD" w:rsidRPr="00D634AD">
              <w:rPr>
                <w:b/>
              </w:rPr>
              <w:t>Default value</w:t>
            </w:r>
            <w:r w:rsidR="002B6D7D">
              <w:rPr>
                <w:b/>
              </w:rPr>
              <w:t>:</w:t>
            </w:r>
            <w:r w:rsidR="002B6D7D">
              <w:t xml:space="preserve"> </w:t>
            </w:r>
            <w:r w:rsidR="00D634AD" w:rsidRPr="00B13E6C">
              <w:rPr>
                <w:rStyle w:val="Code"/>
              </w:rPr>
              <w:t>true</w:t>
            </w:r>
            <w:r w:rsidR="00D634AD">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t>overwriteUnitTests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p>
        </w:tc>
        <w:tc>
          <w:tcPr>
            <w:tcW w:w="6544" w:type="dxa"/>
            <w:tcBorders>
              <w:top w:val="single" w:sz="4" w:space="0" w:color="808080"/>
              <w:bottom w:val="single" w:sz="4" w:space="0" w:color="808080"/>
            </w:tcBorders>
          </w:tcPr>
          <w:p w:rsidR="002B6D7D" w:rsidRDefault="003F3070" w:rsidP="00E02FA7">
            <w:pPr>
              <w:pStyle w:val="Tabletext"/>
            </w:pPr>
            <w:r>
              <w:t xml:space="preserve">Parameter which denotes, if set to </w:t>
            </w:r>
            <w:r w:rsidRPr="00E92EBD">
              <w:rPr>
                <w:rStyle w:val="Code"/>
              </w:rPr>
              <w:t>true</w:t>
            </w:r>
            <w:r>
              <w:t xml:space="preserve">, that </w:t>
            </w:r>
            <w:r w:rsidR="00D634AD">
              <w:t xml:space="preserve">existing JUnit tests will be overwritten. If </w:t>
            </w:r>
            <w:r w:rsidR="00886CCF">
              <w:t xml:space="preserve">set to </w:t>
            </w:r>
            <w:r w:rsidR="00D634AD" w:rsidRPr="00B13E6C">
              <w:rPr>
                <w:rStyle w:val="Code"/>
              </w:rPr>
              <w:t>false</w:t>
            </w:r>
            <w:r w:rsidR="00D634AD">
              <w:t xml:space="preserve">, only absent tests will be generated, </w:t>
            </w:r>
            <w:r w:rsidR="00886CCF">
              <w:t xml:space="preserve">and </w:t>
            </w:r>
            <w:r w:rsidR="00D634AD">
              <w:t xml:space="preserve">others will be skipped. </w:t>
            </w:r>
          </w:p>
          <w:p w:rsidR="00D634AD" w:rsidRDefault="002B6D7D" w:rsidP="00E02FA7">
            <w:pPr>
              <w:pStyle w:val="Tabletext"/>
            </w:pPr>
            <w:r w:rsidRPr="00D634AD">
              <w:rPr>
                <w:b/>
              </w:rPr>
              <w:t>Default value</w:t>
            </w:r>
            <w:r>
              <w:rPr>
                <w:b/>
              </w:rPr>
              <w:t>:</w:t>
            </w:r>
            <w:r>
              <w:t xml:space="preserve"> </w:t>
            </w:r>
            <w:r w:rsidR="00D634AD" w:rsidRPr="00B13E6C">
              <w:rPr>
                <w:rStyle w:val="Code"/>
              </w:rPr>
              <w:t>false</w:t>
            </w:r>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projectName</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2B6D7D">
            <w:pPr>
              <w:pStyle w:val="Tabletext"/>
            </w:pPr>
            <w:r>
              <w:t xml:space="preserve">Default project name in </w:t>
            </w:r>
            <w:r w:rsidRPr="00B13E6C">
              <w:rPr>
                <w:rStyle w:val="Code"/>
              </w:rPr>
              <w:t>rules.xml</w:t>
            </w:r>
            <w:r>
              <w:t xml:space="preserve">. If omitted, the name of the first module in the project is used. </w:t>
            </w:r>
            <w:r w:rsidR="00886CCF">
              <w:t>The parameter is u</w:t>
            </w:r>
            <w:r>
              <w:t xml:space="preserve">sed only if </w:t>
            </w:r>
            <w:proofErr w:type="spellStart"/>
            <w:r w:rsidRPr="00B13E6C">
              <w:rPr>
                <w:rStyle w:val="Code"/>
              </w:rPr>
              <w:t>createProjectDescriptor</w:t>
            </w:r>
            <w:proofErr w:type="spellEnd"/>
            <w:r w:rsidRPr="00B13E6C">
              <w:rPr>
                <w:rStyle w:val="Code"/>
              </w:rPr>
              <w:t xml:space="preserve"> == true</w:t>
            </w:r>
            <w:r>
              <w:t>.</w:t>
            </w:r>
          </w:p>
        </w:tc>
      </w:tr>
      <w:tr w:rsidR="00D634AD" w:rsidRPr="007C15CC" w:rsidTr="00B653F2">
        <w:tc>
          <w:tcPr>
            <w:tcW w:w="2127" w:type="dxa"/>
            <w:tcBorders>
              <w:top w:val="single" w:sz="4" w:space="0" w:color="808080"/>
              <w:bottom w:val="single" w:sz="4" w:space="0" w:color="auto"/>
            </w:tcBorders>
          </w:tcPr>
          <w:p w:rsidR="00D634AD" w:rsidRDefault="00D634AD" w:rsidP="00E02FA7">
            <w:pPr>
              <w:pStyle w:val="Tabletext"/>
            </w:pPr>
            <w:proofErr w:type="spellStart"/>
            <w:r>
              <w:t>unitTestTemplatePath</w:t>
            </w:r>
            <w:proofErr w:type="spellEnd"/>
          </w:p>
        </w:tc>
        <w:tc>
          <w:tcPr>
            <w:tcW w:w="883" w:type="dxa"/>
            <w:tcBorders>
              <w:top w:val="single" w:sz="4" w:space="0" w:color="808080"/>
              <w:bottom w:val="single" w:sz="4" w:space="0" w:color="auto"/>
            </w:tcBorders>
          </w:tcPr>
          <w:p w:rsidR="00D634AD" w:rsidRDefault="00D634AD" w:rsidP="00E02FA7">
            <w:pPr>
              <w:pStyle w:val="Tabletext"/>
            </w:pPr>
            <w:r>
              <w:t>String</w:t>
            </w:r>
          </w:p>
        </w:tc>
        <w:tc>
          <w:tcPr>
            <w:tcW w:w="676" w:type="dxa"/>
            <w:tcBorders>
              <w:top w:val="single" w:sz="4" w:space="0" w:color="808080"/>
              <w:bottom w:val="single" w:sz="4" w:space="0" w:color="auto"/>
            </w:tcBorders>
          </w:tcPr>
          <w:p w:rsidR="00D634AD" w:rsidRDefault="00D634AD" w:rsidP="00E02FA7">
            <w:pPr>
              <w:pStyle w:val="Tabletext"/>
            </w:pPr>
            <w:r>
              <w:t>-</w:t>
            </w:r>
          </w:p>
        </w:tc>
        <w:tc>
          <w:tcPr>
            <w:tcW w:w="6544" w:type="dxa"/>
            <w:tcBorders>
              <w:top w:val="single" w:sz="4" w:space="0" w:color="808080"/>
              <w:bottom w:val="single" w:sz="4" w:space="0" w:color="auto"/>
            </w:tcBorders>
          </w:tcPr>
          <w:p w:rsidR="00D634AD" w:rsidRDefault="00D634AD" w:rsidP="00E02FA7">
            <w:pPr>
              <w:pStyle w:val="Tabletext"/>
            </w:pPr>
            <w:r>
              <w:t xml:space="preserve">Path to </w:t>
            </w:r>
            <w:r w:rsidR="00886CCF">
              <w:t xml:space="preserve">the </w:t>
            </w:r>
            <w:r>
              <w:t xml:space="preserve">Velocity template for generated unit tests. If omitted, default template </w:t>
            </w:r>
            <w:r w:rsidR="00886CCF">
              <w:t>is</w:t>
            </w:r>
            <w:r>
              <w:t xml:space="preserve"> used. </w:t>
            </w:r>
            <w:r w:rsidR="00886CCF">
              <w:t>It is a</w:t>
            </w:r>
            <w:r>
              <w:t xml:space="preserve">vailable in </w:t>
            </w:r>
            <w:r w:rsidR="00886CCF">
              <w:t xml:space="preserve">the following </w:t>
            </w:r>
            <w:r>
              <w:t>template variables:</w:t>
            </w:r>
          </w:p>
          <w:tbl>
            <w:tblPr>
              <w:tblStyle w:val="TableGrid"/>
              <w:tblW w:w="64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4274"/>
            </w:tblGrid>
            <w:tr w:rsidR="00D634AD" w:rsidTr="00D634AD">
              <w:tc>
                <w:tcPr>
                  <w:tcW w:w="2162" w:type="dxa"/>
                  <w:shd w:val="clear" w:color="auto" w:fill="D9D9D9" w:themeFill="background1" w:themeFillShade="D9"/>
                </w:tcPr>
                <w:p w:rsidR="00D634AD" w:rsidRDefault="00D634AD" w:rsidP="00E02FA7">
                  <w:pPr>
                    <w:pStyle w:val="TableHead"/>
                  </w:pPr>
                  <w:r>
                    <w:t>Name</w:t>
                  </w:r>
                </w:p>
              </w:tc>
              <w:tc>
                <w:tcPr>
                  <w:tcW w:w="4274" w:type="dxa"/>
                  <w:shd w:val="clear" w:color="auto" w:fill="D9D9D9" w:themeFill="background1" w:themeFillShade="D9"/>
                </w:tcPr>
                <w:p w:rsidR="00D634AD" w:rsidRDefault="00D634AD" w:rsidP="00E02FA7">
                  <w:pPr>
                    <w:pStyle w:val="TableHead"/>
                  </w:pPr>
                  <w:r>
                    <w:t>Description</w:t>
                  </w:r>
                </w:p>
              </w:tc>
            </w:tr>
            <w:tr w:rsidR="00D634AD" w:rsidTr="00D634AD">
              <w:tc>
                <w:tcPr>
                  <w:tcW w:w="2162" w:type="dxa"/>
                  <w:tcBorders>
                    <w:bottom w:val="single" w:sz="4" w:space="0" w:color="808080" w:themeColor="background1" w:themeShade="80"/>
                  </w:tcBorders>
                </w:tcPr>
                <w:p w:rsidR="00D634AD" w:rsidRDefault="00D634AD" w:rsidP="00E02FA7">
                  <w:pPr>
                    <w:pStyle w:val="Tabletext"/>
                    <w:rPr>
                      <w:b/>
                    </w:rPr>
                  </w:pPr>
                  <w:proofErr w:type="spellStart"/>
                  <w:r>
                    <w:t>openlInterfacePackage</w:t>
                  </w:r>
                  <w:proofErr w:type="spellEnd"/>
                </w:p>
              </w:tc>
              <w:tc>
                <w:tcPr>
                  <w:tcW w:w="4274" w:type="dxa"/>
                  <w:tcBorders>
                    <w:bottom w:val="single" w:sz="4" w:space="0" w:color="808080" w:themeColor="background1" w:themeShade="80"/>
                  </w:tcBorders>
                </w:tcPr>
                <w:p w:rsidR="00D634AD" w:rsidRDefault="00D634AD" w:rsidP="00E02FA7">
                  <w:pPr>
                    <w:pStyle w:val="Tabletext"/>
                    <w:rPr>
                      <w:b/>
                    </w:rPr>
                  </w:pPr>
                  <w:r>
                    <w:t>Package of generated interface class.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openlInterfaceClass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Generated interface class name.</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testMethodNames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Available test method names.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projectRoot</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Root directory of OpenL project.</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srcFile</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Reference to the Excel file for which an interface class must be generated.</w:t>
                  </w:r>
                </w:p>
              </w:tc>
            </w:tr>
            <w:tr w:rsidR="00D634AD" w:rsidTr="00D634AD">
              <w:tc>
                <w:tcPr>
                  <w:tcW w:w="2162" w:type="dxa"/>
                  <w:tcBorders>
                    <w:top w:val="single" w:sz="4" w:space="0" w:color="808080" w:themeColor="background1" w:themeShade="80"/>
                  </w:tcBorders>
                </w:tcPr>
                <w:p w:rsidR="00D634AD" w:rsidRDefault="00D634AD" w:rsidP="00E02FA7">
                  <w:pPr>
                    <w:pStyle w:val="Tabletext"/>
                    <w:rPr>
                      <w:b/>
                    </w:rPr>
                  </w:pPr>
                  <w:proofErr w:type="spellStart"/>
                  <w:r>
                    <w:t>StringUtils</w:t>
                  </w:r>
                  <w:proofErr w:type="spellEnd"/>
                </w:p>
              </w:tc>
              <w:tc>
                <w:tcPr>
                  <w:tcW w:w="4274" w:type="dxa"/>
                  <w:tcBorders>
                    <w:top w:val="single" w:sz="4" w:space="0" w:color="808080" w:themeColor="background1" w:themeShade="80"/>
                  </w:tcBorders>
                </w:tcPr>
                <w:p w:rsidR="00D634AD" w:rsidRDefault="00D634AD" w:rsidP="00E02FA7">
                  <w:pPr>
                    <w:pStyle w:val="Tabletext"/>
                    <w:rPr>
                      <w:b/>
                    </w:rPr>
                  </w:pPr>
                  <w:r>
                    <w:t>Apache commons utility class.</w:t>
                  </w:r>
                </w:p>
              </w:tc>
            </w:tr>
          </w:tbl>
          <w:p w:rsidR="00D634AD" w:rsidRDefault="002B6D7D" w:rsidP="00E02FA7">
            <w:pPr>
              <w:pStyle w:val="Tabletext"/>
            </w:pPr>
            <w:r w:rsidRPr="00D634AD">
              <w:rPr>
                <w:b/>
              </w:rPr>
              <w:t>Default value</w:t>
            </w:r>
            <w:r>
              <w:rPr>
                <w:b/>
              </w:rPr>
              <w:t>:</w:t>
            </w:r>
            <w:r>
              <w:t xml:space="preserve"> </w:t>
            </w:r>
            <w:r w:rsidR="00D634AD" w:rsidRPr="00B13E6C">
              <w:rPr>
                <w:rStyle w:val="Code"/>
              </w:rPr>
              <w:t>org/</w:t>
            </w:r>
            <w:proofErr w:type="spellStart"/>
            <w:r w:rsidR="00D634AD" w:rsidRPr="00B13E6C">
              <w:rPr>
                <w:rStyle w:val="Code"/>
              </w:rPr>
              <w:t>openl</w:t>
            </w:r>
            <w:proofErr w:type="spellEnd"/>
            <w:r w:rsidR="00D634AD" w:rsidRPr="00B13E6C">
              <w:rPr>
                <w:rStyle w:val="Code"/>
              </w:rPr>
              <w:t>/rules/maven/JUnitTestTemplate.vm</w:t>
            </w:r>
            <w:r w:rsidR="00D634AD">
              <w:t>.</w:t>
            </w:r>
          </w:p>
        </w:tc>
      </w:tr>
    </w:tbl>
    <w:p w:rsidR="00D634AD" w:rsidRDefault="00D634AD" w:rsidP="00B653F2">
      <w:pPr>
        <w:pStyle w:val="Heading3"/>
      </w:pPr>
      <w:r>
        <w:lastRenderedPageBreak/>
        <w:tab/>
      </w:r>
      <w:bookmarkStart w:id="22" w:name="_Toc433898910"/>
      <w:r>
        <w:t>Parameter Details</w:t>
      </w:r>
      <w:bookmarkEnd w:id="22"/>
    </w:p>
    <w:p w:rsidR="00D634AD" w:rsidRPr="00B653F2" w:rsidRDefault="00D634AD" w:rsidP="00D634AD">
      <w:pPr>
        <w:pStyle w:val="BodyText"/>
        <w:rPr>
          <w:b/>
        </w:rPr>
      </w:pPr>
      <w:proofErr w:type="spellStart"/>
      <w:r w:rsidRPr="00B653F2">
        <w:rPr>
          <w:b/>
        </w:rPr>
        <w:t>classpaths</w:t>
      </w:r>
      <w:proofErr w:type="spellEnd"/>
      <w:r w:rsidRPr="00B653F2">
        <w:rPr>
          <w:b/>
        </w:rPr>
        <w:t>:</w:t>
      </w:r>
    </w:p>
    <w:p w:rsidR="00D634AD" w:rsidRDefault="00D634AD" w:rsidP="00D634AD">
      <w:pPr>
        <w:pStyle w:val="BodyText"/>
      </w:pPr>
      <w:r>
        <w:t xml:space="preserve">Default classpath entries in </w:t>
      </w:r>
      <w:r w:rsidRPr="00B13E6C">
        <w:rPr>
          <w:rStyle w:val="Code"/>
        </w:rPr>
        <w:t>rules.xml</w:t>
      </w:r>
      <w:r>
        <w:t xml:space="preserve">. </w:t>
      </w:r>
      <w:r w:rsidR="00704FEC" w:rsidRPr="00704FEC">
        <w:t xml:space="preserve">The default value is an array containing one string with a </w:t>
      </w:r>
      <w:proofErr w:type="gramStart"/>
      <w:r w:rsidR="00704FEC" w:rsidRPr="00704FEC">
        <w:t xml:space="preserve">dot </w:t>
      </w:r>
      <w:r w:rsidR="00704FEC" w:rsidRPr="00B13E6C">
        <w:rPr>
          <w:rStyle w:val="Code"/>
        </w:rPr>
        <w:t>.</w:t>
      </w:r>
      <w:proofErr w:type="gramEnd"/>
      <w:r w:rsidR="00704FEC" w:rsidRPr="00704FEC">
        <w:t xml:space="preserve"> where the dot stands for the current folder.</w:t>
      </w:r>
      <w:r w:rsidR="00704FEC">
        <w:t xml:space="preserve"> </w:t>
      </w:r>
      <w:r w:rsidR="00B45339">
        <w:t xml:space="preserve">It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A95D37">
      <w:pPr>
        <w:pStyle w:val="ListBullet"/>
        <w:tabs>
          <w:tab w:val="clear" w:pos="720"/>
          <w:tab w:val="num" w:pos="-2552"/>
        </w:tabs>
        <w:ind w:left="284"/>
      </w:pPr>
      <w:r w:rsidRPr="00B653F2">
        <w:rPr>
          <w:b/>
        </w:rPr>
        <w:t>Type:</w:t>
      </w:r>
      <w:r>
        <w:t xml:space="preserve"> </w:t>
      </w:r>
      <w:proofErr w:type="spellStart"/>
      <w:r w:rsidRPr="00B13E6C">
        <w:rPr>
          <w:rStyle w:val="Code"/>
        </w:rPr>
        <w:t>java.lang.String</w:t>
      </w:r>
      <w:proofErr w:type="spellEnd"/>
      <w:r w:rsidRPr="00B13E6C">
        <w:rPr>
          <w:rStyle w:val="Code"/>
        </w:rPr>
        <w:t>[]</w:t>
      </w:r>
    </w:p>
    <w:p w:rsidR="00D634AD" w:rsidRDefault="00D634AD" w:rsidP="00A95D37">
      <w:pPr>
        <w:pStyle w:val="ListBullet"/>
        <w:tabs>
          <w:tab w:val="clear" w:pos="720"/>
          <w:tab w:val="num" w:pos="-2552"/>
        </w:tabs>
        <w:ind w:left="284"/>
      </w:pPr>
      <w:r w:rsidRPr="00B653F2">
        <w:rPr>
          <w:b/>
        </w:rPr>
        <w:t>Required:</w:t>
      </w:r>
      <w:r>
        <w:t xml:space="preserve"> No</w:t>
      </w:r>
    </w:p>
    <w:p w:rsidR="00D634AD" w:rsidRPr="00B653F2" w:rsidRDefault="00D634AD" w:rsidP="00D634AD">
      <w:pPr>
        <w:pStyle w:val="BodyText"/>
        <w:rPr>
          <w:b/>
        </w:rPr>
      </w:pPr>
      <w:proofErr w:type="spellStart"/>
      <w:r w:rsidRPr="00B653F2">
        <w:rPr>
          <w:b/>
        </w:rPr>
        <w:t>createProjectDescriptor</w:t>
      </w:r>
      <w:proofErr w:type="spellEnd"/>
      <w:r w:rsidRPr="00B653F2">
        <w:rPr>
          <w:b/>
        </w:rPr>
        <w:t>:</w:t>
      </w:r>
    </w:p>
    <w:p w:rsidR="00D634AD" w:rsidRDefault="00B45339" w:rsidP="00D634AD">
      <w:pPr>
        <w:pStyle w:val="BodyText"/>
      </w:pPr>
      <w:r>
        <w:t xml:space="preserve">Parameter which denotes, if set to </w:t>
      </w:r>
      <w:r w:rsidRPr="00E92EBD">
        <w:rPr>
          <w:rStyle w:val="Code"/>
        </w:rPr>
        <w:t>true</w:t>
      </w:r>
      <w:r>
        <w:t xml:space="preserve">, that </w:t>
      </w:r>
      <w:r w:rsidRPr="00E92EBD">
        <w:rPr>
          <w:rStyle w:val="Code"/>
        </w:rPr>
        <w:t>rules.xml</w:t>
      </w:r>
      <w:r>
        <w:t xml:space="preserve"> will be generated if it does not exist</w:t>
      </w:r>
      <w:r w:rsidR="00D634AD">
        <w:t xml:space="preserve">. </w:t>
      </w:r>
      <w:r>
        <w:t>The default</w:t>
      </w:r>
      <w:r w:rsidDel="005829C2">
        <w:t xml:space="preserve"> </w:t>
      </w:r>
      <w:r w:rsidR="00D634AD">
        <w:t xml:space="preserve">value is </w:t>
      </w:r>
      <w:r w:rsidRPr="00E92EBD">
        <w:rPr>
          <w:rStyle w:val="Code"/>
        </w:rPr>
        <w:t>true</w:t>
      </w:r>
      <w:r w:rsidR="00D634AD">
        <w:t>.</w:t>
      </w:r>
    </w:p>
    <w:p w:rsidR="00D634AD" w:rsidRDefault="00D634AD" w:rsidP="00A95D37">
      <w:pPr>
        <w:pStyle w:val="ListBullet"/>
        <w:tabs>
          <w:tab w:val="clear" w:pos="720"/>
        </w:tabs>
        <w:ind w:left="284"/>
      </w:pPr>
      <w:r w:rsidRPr="00B653F2">
        <w:rPr>
          <w:b/>
        </w:rPr>
        <w:t>Type:</w:t>
      </w:r>
      <w:r>
        <w:t xml:space="preserve"> </w:t>
      </w:r>
      <w:proofErr w:type="spellStart"/>
      <w:r>
        <w:t>boolean</w:t>
      </w:r>
      <w:proofErr w:type="spellEnd"/>
    </w:p>
    <w:p w:rsidR="00D634AD" w:rsidRDefault="00D634AD" w:rsidP="00A95D37">
      <w:pPr>
        <w:pStyle w:val="ListBullet"/>
        <w:tabs>
          <w:tab w:val="clear" w:pos="720"/>
        </w:tabs>
        <w:ind w:left="284"/>
      </w:pPr>
      <w:r w:rsidRPr="00B653F2">
        <w:rPr>
          <w:b/>
        </w:rPr>
        <w:t>Required:</w:t>
      </w:r>
      <w:r>
        <w:t xml:space="preserve"> No</w:t>
      </w:r>
    </w:p>
    <w:p w:rsidR="00D634AD" w:rsidRDefault="00D634AD" w:rsidP="00A95D37">
      <w:pPr>
        <w:pStyle w:val="ListBullet"/>
        <w:tabs>
          <w:tab w:val="clear" w:pos="720"/>
        </w:tabs>
        <w:ind w:left="284"/>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r w:rsidRPr="00B653F2">
        <w:rPr>
          <w:b/>
        </w:rPr>
        <w:t>generateInterfaces</w:t>
      </w:r>
      <w:proofErr w:type="spellEnd"/>
      <w:r w:rsidRPr="00B653F2">
        <w:rPr>
          <w:b/>
        </w:rPr>
        <w:t>:</w:t>
      </w:r>
    </w:p>
    <w:p w:rsidR="00D634AD" w:rsidRDefault="00D634AD" w:rsidP="00D634AD">
      <w:pPr>
        <w:pStyle w:val="BodyText"/>
      </w:pPr>
      <w:r>
        <w:t>Tasks that generate</w:t>
      </w:r>
      <w:r w:rsidR="00070104">
        <w:t>s</w:t>
      </w:r>
      <w:r>
        <w:t xml:space="preserve"> classes.</w:t>
      </w:r>
    </w:p>
    <w:p w:rsidR="00D634AD" w:rsidRDefault="00D634AD" w:rsidP="00D634AD">
      <w:pPr>
        <w:pStyle w:val="BodyText"/>
        <w:rPr>
          <w:b/>
        </w:rPr>
      </w:pPr>
      <w:r w:rsidRPr="00B653F2">
        <w:rPr>
          <w:b/>
        </w:rPr>
        <w:t>Object Properties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93"/>
        <w:gridCol w:w="993"/>
        <w:gridCol w:w="992"/>
        <w:gridCol w:w="6236"/>
      </w:tblGrid>
      <w:tr w:rsidR="00B653F2" w:rsidTr="00B653F2">
        <w:trPr>
          <w:cantSplit/>
          <w:tblHeader/>
        </w:trPr>
        <w:tc>
          <w:tcPr>
            <w:tcW w:w="10314" w:type="dxa"/>
            <w:gridSpan w:val="4"/>
            <w:shd w:val="clear" w:color="auto" w:fill="D9D9D9" w:themeFill="background1" w:themeFillShade="D9"/>
          </w:tcPr>
          <w:p w:rsidR="00B653F2" w:rsidRPr="00B653F2" w:rsidRDefault="00B653F2" w:rsidP="00B653F2">
            <w:pPr>
              <w:pStyle w:val="TableHead"/>
            </w:pPr>
            <w:r w:rsidRPr="00B653F2">
              <w:t>Object properties</w:t>
            </w:r>
          </w:p>
        </w:tc>
      </w:tr>
      <w:tr w:rsidR="00B653F2" w:rsidTr="00B653F2">
        <w:trPr>
          <w:cantSplit/>
          <w:tblHeader/>
        </w:trPr>
        <w:tc>
          <w:tcPr>
            <w:tcW w:w="2093" w:type="dxa"/>
            <w:shd w:val="clear" w:color="auto" w:fill="D9D9D9" w:themeFill="background1" w:themeFillShade="D9"/>
          </w:tcPr>
          <w:p w:rsidR="00B653F2" w:rsidRDefault="00B653F2" w:rsidP="00E02FA7">
            <w:pPr>
              <w:pStyle w:val="TableHead"/>
            </w:pPr>
            <w:r>
              <w:t>Name</w:t>
            </w:r>
          </w:p>
        </w:tc>
        <w:tc>
          <w:tcPr>
            <w:tcW w:w="993" w:type="dxa"/>
            <w:shd w:val="clear" w:color="auto" w:fill="D9D9D9" w:themeFill="background1" w:themeFillShade="D9"/>
          </w:tcPr>
          <w:p w:rsidR="00B653F2" w:rsidRDefault="00B653F2" w:rsidP="00E02FA7">
            <w:pPr>
              <w:pStyle w:val="TableHead"/>
            </w:pPr>
            <w:r>
              <w:t>Type</w:t>
            </w:r>
          </w:p>
        </w:tc>
        <w:tc>
          <w:tcPr>
            <w:tcW w:w="992" w:type="dxa"/>
            <w:shd w:val="clear" w:color="auto" w:fill="D9D9D9" w:themeFill="background1" w:themeFillShade="D9"/>
          </w:tcPr>
          <w:p w:rsidR="00B653F2" w:rsidRDefault="00B653F2" w:rsidP="00E02FA7">
            <w:pPr>
              <w:pStyle w:val="TableHead"/>
            </w:pPr>
            <w:r>
              <w:t>Required</w:t>
            </w:r>
          </w:p>
        </w:tc>
        <w:tc>
          <w:tcPr>
            <w:tcW w:w="6236" w:type="dxa"/>
            <w:shd w:val="clear" w:color="auto" w:fill="D9D9D9" w:themeFill="background1" w:themeFillShade="D9"/>
          </w:tcPr>
          <w:p w:rsidR="00B653F2" w:rsidRDefault="00B653F2" w:rsidP="00E02FA7">
            <w:pPr>
              <w:pStyle w:val="TableHead"/>
            </w:pPr>
            <w:r>
              <w:t>Description</w:t>
            </w:r>
          </w:p>
        </w:tc>
      </w:tr>
      <w:tr w:rsidR="00B653F2" w:rsidTr="00B653F2">
        <w:trPr>
          <w:cantSplit/>
        </w:trPr>
        <w:tc>
          <w:tcPr>
            <w:tcW w:w="2093" w:type="dxa"/>
            <w:tcBorders>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993" w:type="dxa"/>
            <w:tcBorders>
              <w:bottom w:val="single" w:sz="4" w:space="0" w:color="808080" w:themeColor="background1" w:themeShade="80"/>
            </w:tcBorders>
          </w:tcPr>
          <w:p w:rsidR="00B653F2" w:rsidRDefault="00B653F2" w:rsidP="00E02FA7">
            <w:pPr>
              <w:pStyle w:val="Tabletext"/>
              <w:rPr>
                <w:b/>
              </w:rPr>
            </w:pPr>
            <w:r>
              <w:t>String</w:t>
            </w:r>
          </w:p>
        </w:tc>
        <w:tc>
          <w:tcPr>
            <w:tcW w:w="992" w:type="dxa"/>
            <w:tcBorders>
              <w:bottom w:val="single" w:sz="4" w:space="0" w:color="808080" w:themeColor="background1" w:themeShade="80"/>
            </w:tcBorders>
          </w:tcPr>
          <w:p w:rsidR="00B653F2" w:rsidRDefault="00B653F2" w:rsidP="00E02FA7">
            <w:pPr>
              <w:pStyle w:val="Tabletext"/>
              <w:rPr>
                <w:b/>
              </w:rPr>
            </w:pPr>
            <w:r>
              <w:t>true</w:t>
            </w:r>
          </w:p>
        </w:tc>
        <w:tc>
          <w:tcPr>
            <w:tcW w:w="6236" w:type="dxa"/>
            <w:tcBorders>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true</w:t>
            </w:r>
          </w:p>
        </w:tc>
        <w:tc>
          <w:tcPr>
            <w:tcW w:w="6236"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Full name of the interface class to be generated. OpenL Tablets WebStudio recognizes modules in projects by interface classes and uses their names in the user interface. If there are multiple wrappers with identical names, only one of them is recognized as a module in OpenL Tablets WebStudio.</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E02FA7">
            <w:pPr>
              <w:pStyle w:val="Tabletext"/>
            </w:pPr>
            <w:r>
              <w:t xml:space="preserve">End user oriented title of the file that appears in OpenL Tablets WebStudio. </w:t>
            </w:r>
          </w:p>
          <w:p w:rsidR="00B653F2" w:rsidRDefault="002B6D7D" w:rsidP="00E02FA7">
            <w:pPr>
              <w:pStyle w:val="Tabletext"/>
              <w:rPr>
                <w:b/>
              </w:rPr>
            </w:pPr>
            <w:r w:rsidRPr="00D634AD">
              <w:rPr>
                <w:b/>
              </w:rPr>
              <w:t>Default value</w:t>
            </w:r>
            <w:r>
              <w:rPr>
                <w:b/>
              </w:rPr>
              <w:t>:</w:t>
            </w:r>
            <w:r>
              <w:t xml:space="preserve"> </w:t>
            </w:r>
            <w:r w:rsidR="00070104">
              <w:t xml:space="preserve">the </w:t>
            </w:r>
            <w:r w:rsidR="00B653F2">
              <w:t>Excel file name without extension.</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Folder where the generated interface class must be placed. </w:t>
            </w:r>
            <w:r w:rsidR="00070104">
              <w:t xml:space="preserve">An example is </w:t>
            </w:r>
            <w:proofErr w:type="spellStart"/>
            <w:r w:rsidRPr="00B13E6C">
              <w:rPr>
                <w:rStyle w:val="Code"/>
              </w:rPr>
              <w:t>src</w:t>
            </w:r>
            <w:proofErr w:type="spellEnd"/>
            <w:r w:rsidRPr="00B13E6C">
              <w:rPr>
                <w:rStyle w:val="Code"/>
              </w:rPr>
              <w:t>/main/java</w:t>
            </w:r>
            <w:r>
              <w:t xml:space="preserve">. </w:t>
            </w:r>
          </w:p>
          <w:p w:rsidR="00B653F2" w:rsidRDefault="002B6D7D">
            <w:pPr>
              <w:pStyle w:val="Tabletext"/>
              <w:rPr>
                <w:b/>
              </w:rPr>
            </w:pPr>
            <w:r w:rsidRPr="00D634AD">
              <w:rPr>
                <w:b/>
              </w:rPr>
              <w:t>Default value</w:t>
            </w:r>
            <w:r>
              <w:rPr>
                <w:b/>
              </w:rPr>
              <w:t>:</w:t>
            </w:r>
            <w:r>
              <w:t xml:space="preserve"> </w:t>
            </w:r>
            <w:r w:rsidR="00B653F2" w:rsidRPr="00B13E6C">
              <w:rPr>
                <w:rStyle w:val="Code"/>
              </w:rPr>
              <w:t>${</w:t>
            </w:r>
            <w:proofErr w:type="spellStart"/>
            <w:r w:rsidR="00B653F2" w:rsidRPr="00B13E6C">
              <w:rPr>
                <w:rStyle w:val="Code"/>
              </w:rPr>
              <w:t>project.build.sourceDirectory</w:t>
            </w:r>
            <w:proofErr w:type="spellEnd"/>
            <w:r w:rsidR="00070104" w:rsidRPr="00B13E6C">
              <w:rPr>
                <w:rStyle w:val="Code"/>
              </w:rPr>
              <w:t>}</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OpenL configuration to be used. For OpenL Tablets, the </w:t>
            </w:r>
            <w:r w:rsidR="00070104" w:rsidRPr="006A6EBA">
              <w:rPr>
                <w:rStyle w:val="Code"/>
              </w:rPr>
              <w:t>org.openl.xls</w:t>
            </w:r>
            <w:r w:rsidR="00070104">
              <w:t xml:space="preserve"> </w:t>
            </w:r>
            <w:r>
              <w:t xml:space="preserve">value must always be used. </w:t>
            </w:r>
          </w:p>
          <w:p w:rsidR="00B653F2" w:rsidRDefault="002B6D7D">
            <w:pPr>
              <w:pStyle w:val="Tabletext"/>
              <w:rPr>
                <w:b/>
              </w:rPr>
            </w:pPr>
            <w:r w:rsidRPr="00D634AD">
              <w:rPr>
                <w:b/>
              </w:rPr>
              <w:t>Default value</w:t>
            </w:r>
            <w:r>
              <w:rPr>
                <w:b/>
              </w:rPr>
              <w:t>:</w:t>
            </w:r>
            <w:r>
              <w:t xml:space="preserve"> </w:t>
            </w:r>
            <w:r w:rsidR="00B653F2" w:rsidRPr="00B13E6C">
              <w:rPr>
                <w:rStyle w:val="Code"/>
              </w:rPr>
              <w:t>org.openl.xls</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ab/>
              <w:t xml:space="preserve">Location of user-defined resources relative to the current OpenL Tablets project. </w:t>
            </w:r>
          </w:p>
          <w:p w:rsidR="00704FEC" w:rsidRPr="00B13E6C" w:rsidRDefault="00704FEC" w:rsidP="00704FEC">
            <w:pPr>
              <w:pStyle w:val="Tabletext"/>
            </w:pPr>
            <w:r w:rsidRPr="00B13E6C">
              <w:rPr>
                <w:b/>
              </w:rPr>
              <w:t>Default value:</w:t>
            </w:r>
            <w:r w:rsidRPr="00B13E6C">
              <w:t xml:space="preserve"> </w:t>
            </w:r>
          </w:p>
          <w:p w:rsidR="00704FEC" w:rsidRPr="00B13E6C" w:rsidRDefault="00704FEC" w:rsidP="00704FEC">
            <w:pPr>
              <w:pStyle w:val="Tabletext"/>
              <w:rPr>
                <w:rStyle w:val="Code"/>
              </w:rPr>
            </w:pPr>
            <w:r w:rsidRPr="00B13E6C">
              <w:rPr>
                <w:rStyle w:val="Code"/>
              </w:rPr>
              <w:t>.</w:t>
            </w:r>
          </w:p>
          <w:p w:rsidR="00B653F2" w:rsidRDefault="00704FEC" w:rsidP="00704FEC">
            <w:pPr>
              <w:pStyle w:val="Tabletext"/>
              <w:rPr>
                <w:b/>
              </w:rPr>
            </w:pPr>
            <w:r w:rsidRPr="00B13E6C">
              <w:t>The dot stands for the current folder.</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Reference to the folder with additional compiled classes imported by the module when the interface is generated. </w:t>
            </w:r>
          </w:p>
          <w:p w:rsidR="00B653F2" w:rsidRDefault="002B6D7D" w:rsidP="002B6D7D">
            <w:pPr>
              <w:pStyle w:val="Tabletext"/>
              <w:rPr>
                <w:b/>
              </w:rPr>
            </w:pPr>
            <w:r w:rsidRPr="00D634AD">
              <w:rPr>
                <w:b/>
              </w:rPr>
              <w:t>Default value</w:t>
            </w:r>
            <w:r>
              <w:rPr>
                <w:b/>
              </w:rPr>
              <w:t>:</w:t>
            </w:r>
            <w:r>
              <w:t xml:space="preserve"> </w:t>
            </w:r>
            <w:r w:rsidR="00B653F2">
              <w:t xml:space="preserve"> </w:t>
            </w:r>
            <w:r w:rsidR="00B653F2" w:rsidRPr="00B13E6C">
              <w:rPr>
                <w:rStyle w:val="Code"/>
              </w:rPr>
              <w:t>null</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lastRenderedPageBreak/>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 xml:space="preserve">Parameter which denotes, if set to </w:t>
            </w:r>
            <w:r w:rsidRPr="00E92EBD">
              <w:rPr>
                <w:rStyle w:val="Code"/>
              </w:rPr>
              <w:t>true</w:t>
            </w:r>
            <w:r>
              <w:t xml:space="preserve">, that </w:t>
            </w:r>
            <w:r w:rsidR="00B653F2">
              <w:t xml:space="preserve">test methods will not be added to interface class. </w:t>
            </w:r>
            <w:r>
              <w:t xml:space="preserve">It is used </w:t>
            </w:r>
            <w:r w:rsidR="00B653F2">
              <w:t xml:space="preserve">only in </w:t>
            </w:r>
            <w:proofErr w:type="spellStart"/>
            <w:r w:rsidR="00B653F2" w:rsidRPr="00B13E6C">
              <w:rPr>
                <w:rStyle w:val="Code"/>
              </w:rPr>
              <w:t>JavaInterfaceAntTask</w:t>
            </w:r>
            <w:proofErr w:type="spellEnd"/>
            <w:r w:rsidR="00B653F2">
              <w:t xml:space="preserve">. </w:t>
            </w:r>
            <w:r w:rsidR="002B6D7D" w:rsidRPr="00D634AD">
              <w:rPr>
                <w:b/>
              </w:rPr>
              <w:t>Default value</w:t>
            </w:r>
            <w:r w:rsidR="002B6D7D">
              <w:rPr>
                <w:b/>
              </w:rPr>
              <w:t>:</w:t>
            </w:r>
            <w:r w:rsidR="002B6D7D">
              <w:t xml:space="preserve"> </w:t>
            </w:r>
            <w:r w:rsidR="00B653F2" w:rsidRPr="00B13E6C">
              <w:rPr>
                <w:rStyle w:val="Code"/>
              </w:rPr>
              <w:t>true</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Parameter that o</w:t>
            </w:r>
            <w:r w:rsidR="00B653F2">
              <w:t>verwrites</w:t>
            </w:r>
            <w:r>
              <w:t xml:space="preserve"> the</w:t>
            </w:r>
            <w:r w:rsidR="00B653F2">
              <w:t xml:space="preserve"> base </w:t>
            </w:r>
            <w:proofErr w:type="spellStart"/>
            <w:r w:rsidR="00B653F2" w:rsidRPr="00B653F2">
              <w:rPr>
                <w:rStyle w:val="Code"/>
              </w:rPr>
              <w:t>generateUnitTests</w:t>
            </w:r>
            <w:proofErr w:type="spellEnd"/>
            <w:r w:rsidR="00B653F2">
              <w:t xml:space="preserve"> value.</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unitTestTemplatePath</w:t>
            </w:r>
            <w:proofErr w:type="spellEnd"/>
            <w:r w:rsidR="00B653F2">
              <w:t xml:space="preserve"> value.</w:t>
            </w:r>
          </w:p>
        </w:tc>
      </w:tr>
      <w:tr w:rsidR="00B653F2" w:rsidTr="00B653F2">
        <w:trPr>
          <w:cantSplit/>
        </w:trPr>
        <w:tc>
          <w:tcPr>
            <w:tcW w:w="2093" w:type="dxa"/>
            <w:tcBorders>
              <w:top w:val="single" w:sz="4" w:space="0" w:color="808080" w:themeColor="background1" w:themeShade="80"/>
            </w:tcBorders>
          </w:tcPr>
          <w:p w:rsidR="00B653F2" w:rsidRDefault="00B653F2" w:rsidP="00E02FA7">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overwriteUnitTests</w:t>
            </w:r>
            <w:proofErr w:type="spellEnd"/>
            <w:r w:rsidR="00B653F2">
              <w:t xml:space="preserve"> value.</w:t>
            </w:r>
          </w:p>
        </w:tc>
      </w:tr>
    </w:tbl>
    <w:p w:rsidR="00D634AD" w:rsidRPr="00B653F2" w:rsidRDefault="00D634AD" w:rsidP="00B653F2">
      <w:pPr>
        <w:pStyle w:val="ListBullet"/>
        <w:tabs>
          <w:tab w:val="clear" w:pos="720"/>
        </w:tabs>
        <w:ind w:left="284"/>
      </w:pPr>
      <w:r w:rsidRPr="00B653F2">
        <w:rPr>
          <w:b/>
        </w:rPr>
        <w:t>Type</w:t>
      </w:r>
      <w:r w:rsidRPr="00B653F2">
        <w:t xml:space="preserve">: </w:t>
      </w:r>
      <w:proofErr w:type="spellStart"/>
      <w:r w:rsidRPr="00B13E6C">
        <w:rPr>
          <w:rStyle w:val="Code"/>
        </w:rPr>
        <w:t>org.openl.conf.ant.JavaAntTask</w:t>
      </w:r>
      <w:proofErr w:type="spellEnd"/>
      <w:r w:rsidRPr="00B13E6C">
        <w:rPr>
          <w:rStyle w:val="Code"/>
        </w:rPr>
        <w:t>[]</w:t>
      </w:r>
    </w:p>
    <w:p w:rsidR="00D634AD" w:rsidRPr="00B653F2" w:rsidRDefault="00D634AD" w:rsidP="00B653F2">
      <w:pPr>
        <w:pStyle w:val="ListBullet"/>
        <w:tabs>
          <w:tab w:val="clear" w:pos="720"/>
        </w:tabs>
        <w:ind w:left="284"/>
      </w:pPr>
      <w:r w:rsidRPr="00B653F2">
        <w:rPr>
          <w:b/>
        </w:rPr>
        <w:t>Required</w:t>
      </w:r>
      <w:r w:rsidRPr="00B653F2">
        <w:t>: Yes</w:t>
      </w:r>
    </w:p>
    <w:p w:rsidR="00D634AD" w:rsidRPr="00B653F2" w:rsidRDefault="00D634AD" w:rsidP="00D634AD">
      <w:pPr>
        <w:pStyle w:val="BodyText"/>
        <w:rPr>
          <w:b/>
        </w:rPr>
      </w:pPr>
      <w:proofErr w:type="spellStart"/>
      <w:r w:rsidRPr="00B653F2">
        <w:rPr>
          <w:b/>
        </w:rPr>
        <w:t>generateUnitTests</w:t>
      </w:r>
      <w:proofErr w:type="spellEnd"/>
      <w:r w:rsidRPr="00B653F2">
        <w:rPr>
          <w:b/>
        </w:rPr>
        <w:t>:</w:t>
      </w:r>
    </w:p>
    <w:p w:rsidR="00D634AD" w:rsidRDefault="00AA7D12" w:rsidP="00D634AD">
      <w:pPr>
        <w:pStyle w:val="BodyText"/>
      </w:pPr>
      <w:r>
        <w:t xml:space="preserve">If set to </w:t>
      </w:r>
      <w:r w:rsidRPr="00E92EBD">
        <w:rPr>
          <w:rStyle w:val="Code"/>
        </w:rPr>
        <w:t>true</w:t>
      </w:r>
      <w:r>
        <w:t xml:space="preserve">, </w:t>
      </w:r>
      <w:r w:rsidR="00D634AD">
        <w:t xml:space="preserve">JUnit tests for OpenL Tablets Test tables will be generated. </w:t>
      </w:r>
      <w:r>
        <w:t xml:space="preserve">The default </w:t>
      </w:r>
      <w:r w:rsidR="00D634AD">
        <w:t xml:space="preserve">value is </w:t>
      </w:r>
      <w:r w:rsidR="00D634AD" w:rsidRPr="00B13E6C">
        <w:rPr>
          <w:rStyle w:val="Code"/>
        </w:rPr>
        <w:t>false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r w:rsidRPr="00B653F2">
        <w:rPr>
          <w:b/>
        </w:rPr>
        <w:t>openlOutputDirectory</w:t>
      </w:r>
      <w:proofErr w:type="spellEnd"/>
      <w:r w:rsidRPr="00B653F2">
        <w:rPr>
          <w:b/>
        </w:rPr>
        <w:t>:</w:t>
      </w:r>
    </w:p>
    <w:p w:rsidR="00D634AD" w:rsidRDefault="00D634AD" w:rsidP="00D634AD">
      <w:pPr>
        <w:pStyle w:val="BodyText"/>
      </w:pPr>
      <w:r>
        <w:t xml:space="preserve">Folder used by OpenL to compile rules. </w:t>
      </w:r>
      <w:r w:rsidR="007077D3">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D634AD" w:rsidRPr="00B653F2" w:rsidRDefault="00D634AD" w:rsidP="00D634AD">
      <w:pPr>
        <w:pStyle w:val="BodyText"/>
        <w:rPr>
          <w:b/>
        </w:rPr>
      </w:pPr>
      <w:proofErr w:type="spellStart"/>
      <w:r w:rsidRPr="00B653F2">
        <w:rPr>
          <w:b/>
        </w:rPr>
        <w:t>openlResourcesDirectory</w:t>
      </w:r>
      <w:proofErr w:type="spellEnd"/>
      <w:r w:rsidRPr="00B653F2">
        <w:rPr>
          <w:b/>
        </w:rPr>
        <w:t>:</w:t>
      </w:r>
    </w:p>
    <w:p w:rsidR="00D634AD" w:rsidRDefault="00D634AD" w:rsidP="00D634AD">
      <w:pPr>
        <w:pStyle w:val="BodyText"/>
      </w:pPr>
      <w:r>
        <w:t>Folder that contains all OpenL</w:t>
      </w:r>
      <w:r w:rsidR="0034257C" w:rsidRPr="0034257C">
        <w:t xml:space="preserve"> </w:t>
      </w:r>
      <w:r w:rsidR="0034257C">
        <w:t>Tablets</w:t>
      </w:r>
      <w:r>
        <w:t>-related resources</w:t>
      </w:r>
      <w:r w:rsidR="007077D3">
        <w:t xml:space="preserve">, such as </w:t>
      </w:r>
      <w:r>
        <w:t xml:space="preserve">OpenL </w:t>
      </w:r>
      <w:r w:rsidR="007077D3">
        <w:t xml:space="preserve">Tablets </w:t>
      </w:r>
      <w:r>
        <w:t>rules</w:t>
      </w:r>
      <w:r w:rsidR="007077D3">
        <w:t xml:space="preserve"> and </w:t>
      </w:r>
      <w:r>
        <w:t xml:space="preserve">project descriptor. </w:t>
      </w:r>
      <w:r w:rsidR="007077D3">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D634AD" w:rsidRPr="00B653F2" w:rsidRDefault="00D634AD" w:rsidP="00D634AD">
      <w:pPr>
        <w:pStyle w:val="BodyText"/>
        <w:rPr>
          <w:b/>
        </w:rPr>
      </w:pPr>
      <w:proofErr w:type="spellStart"/>
      <w:r w:rsidRPr="00B653F2">
        <w:rPr>
          <w:b/>
        </w:rPr>
        <w:t>overwriteProjectDescriptor</w:t>
      </w:r>
      <w:proofErr w:type="spellEnd"/>
      <w:r w:rsidRPr="00B653F2">
        <w:rPr>
          <w:b/>
        </w:rPr>
        <w:t>:</w:t>
      </w:r>
    </w:p>
    <w:p w:rsidR="00D634AD" w:rsidRDefault="007077D3" w:rsidP="00D634AD">
      <w:pPr>
        <w:pStyle w:val="BodyText"/>
      </w:pPr>
      <w:r>
        <w:t xml:space="preserve">If set to </w:t>
      </w:r>
      <w:r w:rsidRPr="00E92EBD">
        <w:rPr>
          <w:rStyle w:val="Code"/>
        </w:rPr>
        <w:t>true</w:t>
      </w:r>
      <w:r>
        <w:t xml:space="preserve">, </w:t>
      </w:r>
      <w:r w:rsidR="00D634AD" w:rsidRPr="00B13E6C">
        <w:rPr>
          <w:rStyle w:val="Code"/>
        </w:rPr>
        <w:t>rules.xml</w:t>
      </w:r>
      <w:r w:rsidR="00D634AD">
        <w:t xml:space="preserve"> will be overwritten on each run. If </w:t>
      </w:r>
      <w:r>
        <w:t xml:space="preserve">set to </w:t>
      </w:r>
      <w:r w:rsidR="00D634AD" w:rsidRPr="00B13E6C">
        <w:rPr>
          <w:rStyle w:val="Code"/>
        </w:rPr>
        <w:t>false</w:t>
      </w:r>
      <w:r w:rsidR="00D634AD">
        <w:t xml:space="preserve">, </w:t>
      </w:r>
      <w:r w:rsidR="00D634AD" w:rsidRPr="00B13E6C">
        <w:rPr>
          <w:rStyle w:val="Code"/>
        </w:rPr>
        <w:t>rules.xml</w:t>
      </w:r>
      <w:r w:rsidR="00D634AD">
        <w:t xml:space="preserve"> generation will be skipped if it exists.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t xml:space="preserve">The default </w:t>
      </w:r>
      <w:r w:rsidR="00D634AD">
        <w:t>value is "</w:t>
      </w:r>
      <w:r w:rsidR="00D634AD" w:rsidRPr="00B13E6C">
        <w:rPr>
          <w:rStyle w:val="Code"/>
        </w:rPr>
        <w:t>true</w:t>
      </w:r>
      <w:r w:rsidR="00D634AD">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t>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r w:rsidRPr="00B653F2">
        <w:rPr>
          <w:b/>
        </w:rPr>
        <w:t>overwriteUnitTests</w:t>
      </w:r>
      <w:proofErr w:type="spellEnd"/>
      <w:r w:rsidRPr="00B653F2">
        <w:rPr>
          <w:b/>
        </w:rPr>
        <w:t>:</w:t>
      </w:r>
    </w:p>
    <w:p w:rsidR="00D634AD" w:rsidRDefault="00D634AD" w:rsidP="00D634AD">
      <w:pPr>
        <w:pStyle w:val="BodyText"/>
      </w:pPr>
      <w:r>
        <w:t xml:space="preserve">If </w:t>
      </w:r>
      <w:r w:rsidR="007077D3">
        <w:t xml:space="preserve">set to </w:t>
      </w:r>
      <w:r w:rsidR="007077D3" w:rsidRPr="00E92EBD">
        <w:rPr>
          <w:rStyle w:val="Code"/>
        </w:rPr>
        <w:t>true</w:t>
      </w:r>
      <w:r w:rsidR="007077D3">
        <w:t xml:space="preserve">, </w:t>
      </w:r>
      <w:r>
        <w:t xml:space="preserve">existing JUnit tests will be overwritten. If </w:t>
      </w:r>
      <w:r w:rsidR="007077D3">
        <w:t xml:space="preserve">set to </w:t>
      </w:r>
      <w:r w:rsidR="007077D3" w:rsidRPr="00E92EBD">
        <w:rPr>
          <w:rStyle w:val="Code"/>
        </w:rPr>
        <w:t>false</w:t>
      </w:r>
      <w:r w:rsidR="007077D3">
        <w:t xml:space="preserve">, </w:t>
      </w:r>
      <w:r>
        <w:t xml:space="preserve">only absent tests will be generated, </w:t>
      </w:r>
      <w:r w:rsidR="007077D3">
        <w:t xml:space="preserve">and </w:t>
      </w:r>
      <w:r>
        <w:t>others will be skipped.</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r w:rsidRPr="00B653F2">
        <w:rPr>
          <w:b/>
        </w:rPr>
        <w:t>projectName</w:t>
      </w:r>
      <w:proofErr w:type="spellEnd"/>
      <w:r w:rsidRPr="00B653F2">
        <w:rPr>
          <w:b/>
        </w:rPr>
        <w:t>:</w:t>
      </w:r>
    </w:p>
    <w:p w:rsidR="00D634AD" w:rsidRDefault="00D634AD" w:rsidP="00D634AD">
      <w:pPr>
        <w:pStyle w:val="BodyText"/>
      </w:pPr>
      <w:r>
        <w:lastRenderedPageBreak/>
        <w:t xml:space="preserve">Default project name in </w:t>
      </w:r>
      <w:r w:rsidRPr="00B13E6C">
        <w:rPr>
          <w:rStyle w:val="Code"/>
        </w:rPr>
        <w:t>rules.xml</w:t>
      </w:r>
      <w:r>
        <w:t xml:space="preserve">. If omitted, the name of the first module in the project is used. </w:t>
      </w:r>
      <w:r w:rsidR="007077D3">
        <w:t xml:space="preserve">The parameter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Pr="00B653F2" w:rsidRDefault="00D634AD" w:rsidP="00D634AD">
      <w:pPr>
        <w:pStyle w:val="BodyText"/>
        <w:rPr>
          <w:b/>
        </w:rPr>
      </w:pPr>
      <w:proofErr w:type="spellStart"/>
      <w:r w:rsidRPr="00B653F2">
        <w:rPr>
          <w:b/>
        </w:rPr>
        <w:t>unitTestTemplatePath</w:t>
      </w:r>
      <w:proofErr w:type="spellEnd"/>
      <w:r w:rsidRPr="00B653F2">
        <w:rPr>
          <w:b/>
        </w:rPr>
        <w:t>:</w:t>
      </w:r>
    </w:p>
    <w:p w:rsidR="00D634AD" w:rsidRDefault="00D634AD" w:rsidP="00D634AD">
      <w:pPr>
        <w:pStyle w:val="BodyText"/>
      </w:pPr>
      <w:r>
        <w:t xml:space="preserve">Path to Velocity template for generated unit tests. If omitted, </w:t>
      </w:r>
      <w:r w:rsidR="007077D3">
        <w:t xml:space="preserve">a </w:t>
      </w:r>
      <w:r>
        <w:t xml:space="preserve">default template will be used. </w:t>
      </w:r>
      <w:r w:rsidR="007077D3">
        <w:t xml:space="preserve">The parameter is available </w:t>
      </w:r>
      <w:r>
        <w:t>in template variables: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8152"/>
      </w:tblGrid>
      <w:tr w:rsidR="00B653F2" w:rsidTr="00E02FA7">
        <w:tc>
          <w:tcPr>
            <w:tcW w:w="10314" w:type="dxa"/>
            <w:gridSpan w:val="2"/>
            <w:shd w:val="clear" w:color="auto" w:fill="D9D9D9" w:themeFill="background1" w:themeFillShade="D9"/>
          </w:tcPr>
          <w:p w:rsidR="00B653F2" w:rsidRDefault="00B653F2" w:rsidP="00B653F2">
            <w:pPr>
              <w:pStyle w:val="TableHead"/>
            </w:pPr>
            <w:r>
              <w:t>Variables</w:t>
            </w:r>
          </w:p>
        </w:tc>
      </w:tr>
      <w:tr w:rsidR="00B653F2" w:rsidTr="00B653F2">
        <w:tc>
          <w:tcPr>
            <w:tcW w:w="2162" w:type="dxa"/>
            <w:shd w:val="clear" w:color="auto" w:fill="D9D9D9" w:themeFill="background1" w:themeFillShade="D9"/>
          </w:tcPr>
          <w:p w:rsidR="00B653F2" w:rsidRDefault="00B653F2" w:rsidP="00E02FA7">
            <w:pPr>
              <w:pStyle w:val="TableHead"/>
            </w:pPr>
            <w:r>
              <w:t>Name</w:t>
            </w:r>
          </w:p>
        </w:tc>
        <w:tc>
          <w:tcPr>
            <w:tcW w:w="8152" w:type="dxa"/>
            <w:shd w:val="clear" w:color="auto" w:fill="D9D9D9" w:themeFill="background1" w:themeFillShade="D9"/>
          </w:tcPr>
          <w:p w:rsidR="00B653F2" w:rsidRDefault="00B653F2" w:rsidP="00E02FA7">
            <w:pPr>
              <w:pStyle w:val="TableHead"/>
            </w:pPr>
            <w:r>
              <w:t>Description</w:t>
            </w:r>
          </w:p>
        </w:tc>
      </w:tr>
      <w:tr w:rsidR="00B653F2" w:rsidTr="00B653F2">
        <w:tc>
          <w:tcPr>
            <w:tcW w:w="2162" w:type="dxa"/>
            <w:tcBorders>
              <w:bottom w:val="single" w:sz="4" w:space="0" w:color="808080" w:themeColor="background1" w:themeShade="80"/>
            </w:tcBorders>
          </w:tcPr>
          <w:p w:rsidR="00B653F2" w:rsidRDefault="00B653F2" w:rsidP="00E02FA7">
            <w:pPr>
              <w:pStyle w:val="Tabletext"/>
              <w:rPr>
                <w:b/>
              </w:rPr>
            </w:pPr>
            <w:proofErr w:type="spellStart"/>
            <w:r>
              <w:t>openlInterfacePackage</w:t>
            </w:r>
            <w:proofErr w:type="spellEnd"/>
          </w:p>
        </w:tc>
        <w:tc>
          <w:tcPr>
            <w:tcW w:w="8152" w:type="dxa"/>
            <w:tcBorders>
              <w:bottom w:val="single" w:sz="4" w:space="0" w:color="808080" w:themeColor="background1" w:themeShade="80"/>
            </w:tcBorders>
          </w:tcPr>
          <w:p w:rsidR="00B653F2" w:rsidRDefault="00B653F2" w:rsidP="00E02FA7">
            <w:pPr>
              <w:pStyle w:val="Tabletext"/>
              <w:rPr>
                <w:b/>
              </w:rPr>
            </w:pPr>
            <w:r>
              <w:t>Package of generated interface class.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openlInterfaceClass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Generated interface class name.</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testMethodNames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Available test method names.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projectRoot</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Root directory of OpenL project.</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c>
          <w:tcPr>
            <w:tcW w:w="2162" w:type="dxa"/>
            <w:tcBorders>
              <w:top w:val="single" w:sz="4" w:space="0" w:color="808080" w:themeColor="background1" w:themeShade="80"/>
            </w:tcBorders>
          </w:tcPr>
          <w:p w:rsidR="00B653F2" w:rsidRDefault="00B653F2" w:rsidP="00E02FA7">
            <w:pPr>
              <w:pStyle w:val="Tabletext"/>
              <w:rPr>
                <w:b/>
              </w:rPr>
            </w:pPr>
            <w:proofErr w:type="spellStart"/>
            <w:r>
              <w:t>StringUtils</w:t>
            </w:r>
            <w:proofErr w:type="spellEnd"/>
          </w:p>
        </w:tc>
        <w:tc>
          <w:tcPr>
            <w:tcW w:w="8152" w:type="dxa"/>
            <w:tcBorders>
              <w:top w:val="single" w:sz="4" w:space="0" w:color="808080" w:themeColor="background1" w:themeShade="80"/>
            </w:tcBorders>
          </w:tcPr>
          <w:p w:rsidR="00B653F2" w:rsidRDefault="00B653F2" w:rsidP="00E02FA7">
            <w:pPr>
              <w:pStyle w:val="Tabletext"/>
              <w:rPr>
                <w:b/>
              </w:rPr>
            </w:pPr>
            <w:r>
              <w:t>Apache commons utility class.</w:t>
            </w:r>
          </w:p>
        </w:tc>
      </w:tr>
    </w:tbl>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xml:space="preserve">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org/</w:t>
      </w:r>
      <w:proofErr w:type="spellStart"/>
      <w:r w:rsidRPr="00B13E6C">
        <w:rPr>
          <w:rStyle w:val="Code"/>
        </w:rPr>
        <w:t>openl</w:t>
      </w:r>
      <w:proofErr w:type="spellEnd"/>
      <w:r w:rsidRPr="00B13E6C">
        <w:rPr>
          <w:rStyle w:val="Code"/>
        </w:rPr>
        <w:t>/rules/maven/JUnitTestTemplate.vm</w:t>
      </w:r>
    </w:p>
    <w:p w:rsidR="00733D4C" w:rsidRDefault="00733D4C" w:rsidP="00733D4C">
      <w:pPr>
        <w:pStyle w:val="Heading2"/>
      </w:pPr>
      <w:bookmarkStart w:id="23" w:name="_openl:compile"/>
      <w:bookmarkStart w:id="24" w:name="_Toc433898911"/>
      <w:bookmarkEnd w:id="23"/>
      <w:proofErr w:type="spellStart"/>
      <w:proofErr w:type="gramStart"/>
      <w:r w:rsidRPr="00733D4C">
        <w:t>openl:compile</w:t>
      </w:r>
      <w:bookmarkEnd w:id="24"/>
      <w:proofErr w:type="spellEnd"/>
      <w:proofErr w:type="gramEnd"/>
    </w:p>
    <w:p w:rsidR="00C83589" w:rsidRPr="00C83589" w:rsidRDefault="00C83589" w:rsidP="00C83589">
      <w:pPr>
        <w:pStyle w:val="BodyText"/>
        <w:rPr>
          <w:b/>
        </w:rPr>
      </w:pPr>
      <w:r w:rsidRPr="00C83589">
        <w:rPr>
          <w:b/>
        </w:rPr>
        <w:t>Full name:</w:t>
      </w:r>
    </w:p>
    <w:p w:rsidR="00C83589" w:rsidRPr="00B13E6C" w:rsidRDefault="00C83589" w:rsidP="00C83589">
      <w:pPr>
        <w:pStyle w:val="BodyText"/>
        <w:rPr>
          <w:rStyle w:val="Code"/>
        </w:rPr>
      </w:pPr>
      <w:proofErr w:type="gramStart"/>
      <w:r w:rsidRPr="00B13E6C">
        <w:rPr>
          <w:rStyle w:val="Code"/>
        </w:rPr>
        <w:t>org.openl</w:t>
      </w:r>
      <w:proofErr w:type="gramEnd"/>
      <w:r w:rsidRPr="00B13E6C">
        <w:rPr>
          <w:rStyle w:val="Code"/>
        </w:rPr>
        <w:t>.rules:openl-maven-plugin:5.13.0:compile</w:t>
      </w:r>
    </w:p>
    <w:p w:rsidR="00C83589" w:rsidRPr="00C83589" w:rsidRDefault="00C83589" w:rsidP="00C83589">
      <w:pPr>
        <w:pStyle w:val="BodyText"/>
        <w:rPr>
          <w:b/>
        </w:rPr>
      </w:pPr>
      <w:r w:rsidRPr="00C83589">
        <w:rPr>
          <w:b/>
        </w:rPr>
        <w:t>Description:</w:t>
      </w:r>
    </w:p>
    <w:p w:rsidR="00C83589" w:rsidRDefault="00C83589" w:rsidP="00C83589">
      <w:pPr>
        <w:pStyle w:val="BodyText"/>
      </w:pPr>
      <w:r>
        <w:t>Compile</w:t>
      </w:r>
      <w:r w:rsidR="0034257C">
        <w:t>s</w:t>
      </w:r>
      <w:r>
        <w:t xml:space="preserve"> and validate</w:t>
      </w:r>
      <w:r w:rsidR="0034257C">
        <w:t>s</w:t>
      </w:r>
      <w:r>
        <w:t xml:space="preserve"> OpenL </w:t>
      </w:r>
      <w:r w:rsidR="0034257C">
        <w:t xml:space="preserve">Tablets </w:t>
      </w:r>
      <w:r>
        <w:t>project</w:t>
      </w:r>
      <w:r w:rsidR="0034257C">
        <w:t>.</w:t>
      </w:r>
    </w:p>
    <w:p w:rsidR="00C83589" w:rsidRPr="00C83589" w:rsidRDefault="00C83589" w:rsidP="00C83589">
      <w:pPr>
        <w:pStyle w:val="BodyText"/>
        <w:rPr>
          <w:b/>
        </w:rPr>
      </w:pPr>
      <w:r w:rsidRPr="00C83589">
        <w:rPr>
          <w:b/>
        </w:rPr>
        <w:t>Attributes:</w:t>
      </w:r>
    </w:p>
    <w:p w:rsidR="00C83589" w:rsidRDefault="00C83589" w:rsidP="00C83589">
      <w:pPr>
        <w:pStyle w:val="ListBullet"/>
        <w:tabs>
          <w:tab w:val="clear" w:pos="720"/>
        </w:tabs>
        <w:ind w:left="284"/>
      </w:pPr>
      <w:r>
        <w:t>Requires a Maven project to be executed.</w:t>
      </w:r>
    </w:p>
    <w:p w:rsidR="00C83589" w:rsidRDefault="00C83589" w:rsidP="00C83589">
      <w:pPr>
        <w:pStyle w:val="ListBullet"/>
        <w:tabs>
          <w:tab w:val="clear" w:pos="720"/>
        </w:tabs>
        <w:ind w:left="284"/>
      </w:pPr>
      <w:r>
        <w:t xml:space="preserve">Binds by default to the </w:t>
      </w:r>
      <w:r w:rsidR="0034257C" w:rsidRPr="00B13E6C">
        <w:rPr>
          <w:b/>
        </w:rPr>
        <w:t xml:space="preserve">compile </w:t>
      </w:r>
      <w:r>
        <w:t>lifecycle phase.</w:t>
      </w:r>
    </w:p>
    <w:p w:rsidR="00C83589" w:rsidRDefault="00C83589" w:rsidP="00C83589">
      <w:pPr>
        <w:pStyle w:val="Heading3"/>
      </w:pPr>
      <w:bookmarkStart w:id="25" w:name="_Toc433898912"/>
      <w:r>
        <w:t>Optional Parameters</w:t>
      </w:r>
      <w:bookmarkEnd w:id="25"/>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C83589" w:rsidRPr="007C15CC" w:rsidTr="00C83589">
        <w:trPr>
          <w:tblHeader/>
        </w:trPr>
        <w:tc>
          <w:tcPr>
            <w:tcW w:w="10206" w:type="dxa"/>
            <w:gridSpan w:val="4"/>
            <w:tcBorders>
              <w:top w:val="single" w:sz="4" w:space="0" w:color="auto"/>
              <w:bottom w:val="single" w:sz="4" w:space="0" w:color="auto"/>
            </w:tcBorders>
            <w:shd w:val="clear" w:color="auto" w:fill="D9D9D9"/>
          </w:tcPr>
          <w:p w:rsidR="00C83589" w:rsidRPr="007C15CC" w:rsidRDefault="00C83589" w:rsidP="00C83589">
            <w:pPr>
              <w:pStyle w:val="TableHead"/>
            </w:pPr>
            <w:r>
              <w:t xml:space="preserve">Optional parameters for </w:t>
            </w:r>
            <w:proofErr w:type="spellStart"/>
            <w:r>
              <w:t>openl:compile</w:t>
            </w:r>
            <w:proofErr w:type="spellEnd"/>
          </w:p>
        </w:tc>
      </w:tr>
      <w:tr w:rsidR="00C83589" w:rsidRPr="007C15CC" w:rsidTr="00C83589">
        <w:trPr>
          <w:tblHeader/>
        </w:trPr>
        <w:tc>
          <w:tcPr>
            <w:tcW w:w="2410" w:type="dxa"/>
            <w:tcBorders>
              <w:top w:val="single" w:sz="4" w:space="0" w:color="auto"/>
              <w:bottom w:val="single" w:sz="4" w:space="0" w:color="auto"/>
            </w:tcBorders>
            <w:shd w:val="clear" w:color="auto" w:fill="D9D9D9"/>
          </w:tcPr>
          <w:p w:rsidR="00C83589" w:rsidRPr="007C15CC" w:rsidRDefault="00C83589" w:rsidP="00E02FA7">
            <w:pPr>
              <w:pStyle w:val="TableHead"/>
            </w:pPr>
            <w:r>
              <w:t>Name</w:t>
            </w:r>
          </w:p>
        </w:tc>
        <w:tc>
          <w:tcPr>
            <w:tcW w:w="883" w:type="dxa"/>
            <w:tcBorders>
              <w:top w:val="single" w:sz="4" w:space="0" w:color="auto"/>
              <w:bottom w:val="single" w:sz="4" w:space="0" w:color="auto"/>
            </w:tcBorders>
            <w:shd w:val="clear" w:color="auto" w:fill="D9D9D9"/>
          </w:tcPr>
          <w:p w:rsidR="00C83589" w:rsidRPr="007C15CC" w:rsidRDefault="00C83589" w:rsidP="00E02FA7">
            <w:pPr>
              <w:pStyle w:val="TableHead"/>
            </w:pPr>
            <w:r>
              <w:t>Type</w:t>
            </w:r>
          </w:p>
        </w:tc>
        <w:tc>
          <w:tcPr>
            <w:tcW w:w="676" w:type="dxa"/>
            <w:tcBorders>
              <w:top w:val="single" w:sz="4" w:space="0" w:color="auto"/>
              <w:bottom w:val="single" w:sz="4" w:space="0" w:color="auto"/>
            </w:tcBorders>
            <w:shd w:val="clear" w:color="auto" w:fill="D9D9D9"/>
          </w:tcPr>
          <w:p w:rsidR="00C83589" w:rsidRPr="007C15CC" w:rsidRDefault="00C83589" w:rsidP="00E02FA7">
            <w:pPr>
              <w:pStyle w:val="TableHead"/>
            </w:pPr>
            <w:r>
              <w:t>Since</w:t>
            </w:r>
          </w:p>
        </w:tc>
        <w:tc>
          <w:tcPr>
            <w:tcW w:w="6237" w:type="dxa"/>
            <w:tcBorders>
              <w:top w:val="single" w:sz="4" w:space="0" w:color="auto"/>
              <w:bottom w:val="single" w:sz="4" w:space="0" w:color="auto"/>
            </w:tcBorders>
            <w:shd w:val="clear" w:color="auto" w:fill="D9D9D9"/>
          </w:tcPr>
          <w:p w:rsidR="00C83589" w:rsidRPr="007C15CC" w:rsidRDefault="00C83589" w:rsidP="00E02FA7">
            <w:pPr>
              <w:pStyle w:val="TableHead"/>
            </w:pPr>
            <w:r>
              <w:t>Description</w:t>
            </w:r>
          </w:p>
        </w:tc>
      </w:tr>
      <w:tr w:rsidR="00C83589" w:rsidRPr="00D634AD" w:rsidTr="00C83589">
        <w:tc>
          <w:tcPr>
            <w:tcW w:w="2410" w:type="dxa"/>
            <w:tcBorders>
              <w:top w:val="single" w:sz="4" w:space="0" w:color="808080"/>
              <w:bottom w:val="single" w:sz="4" w:space="0" w:color="808080"/>
            </w:tcBorders>
          </w:tcPr>
          <w:p w:rsidR="00C83589" w:rsidRPr="007C15CC" w:rsidRDefault="00C83589"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C83589" w:rsidRPr="007C15CC" w:rsidRDefault="00C83589" w:rsidP="00E02FA7">
            <w:pPr>
              <w:pStyle w:val="Tabletext"/>
            </w:pPr>
            <w:r>
              <w:t>String</w:t>
            </w:r>
          </w:p>
        </w:tc>
        <w:tc>
          <w:tcPr>
            <w:tcW w:w="676" w:type="dxa"/>
            <w:tcBorders>
              <w:top w:val="single" w:sz="4" w:space="0" w:color="808080"/>
              <w:bottom w:val="single" w:sz="4" w:space="0" w:color="808080"/>
            </w:tcBorders>
          </w:tcPr>
          <w:p w:rsidR="00C83589" w:rsidRPr="007C15CC" w:rsidRDefault="00C83589" w:rsidP="00E02FA7">
            <w:pPr>
              <w:pStyle w:val="Tabletext"/>
            </w:pPr>
            <w:r>
              <w:t>-</w:t>
            </w:r>
          </w:p>
        </w:tc>
        <w:tc>
          <w:tcPr>
            <w:tcW w:w="6237" w:type="dxa"/>
            <w:tcBorders>
              <w:top w:val="single" w:sz="4" w:space="0" w:color="808080"/>
              <w:bottom w:val="single" w:sz="4" w:space="0" w:color="808080"/>
            </w:tcBorders>
          </w:tcPr>
          <w:p w:rsidR="00C83589" w:rsidRDefault="00C83589" w:rsidP="00E02FA7">
            <w:pPr>
              <w:pStyle w:val="Tabletext"/>
            </w:pPr>
            <w:r>
              <w:t xml:space="preserve">Folder used by OpenL </w:t>
            </w:r>
            <w:r w:rsidR="0034257C">
              <w:t xml:space="preserve">Tablets </w:t>
            </w:r>
            <w:r>
              <w:t xml:space="preserve">to compile rules. </w:t>
            </w:r>
            <w:r w:rsidR="0034257C">
              <w:t>An example is</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 xml:space="preserve">. </w:t>
            </w:r>
          </w:p>
          <w:p w:rsidR="00C83589" w:rsidRPr="00D634AD" w:rsidRDefault="00C83589">
            <w:pPr>
              <w:pStyle w:val="Tabletext"/>
              <w:rPr>
                <w:b/>
              </w:rPr>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w:t>
            </w:r>
          </w:p>
        </w:tc>
      </w:tr>
      <w:tr w:rsidR="00C83589" w:rsidTr="00C83589">
        <w:tc>
          <w:tcPr>
            <w:tcW w:w="2410" w:type="dxa"/>
            <w:tcBorders>
              <w:top w:val="single" w:sz="4" w:space="0" w:color="808080"/>
              <w:bottom w:val="single" w:sz="4" w:space="0" w:color="auto"/>
            </w:tcBorders>
          </w:tcPr>
          <w:p w:rsidR="00C83589" w:rsidRDefault="00C83589" w:rsidP="00E02FA7">
            <w:pPr>
              <w:pStyle w:val="Tabletext"/>
            </w:pPr>
            <w:proofErr w:type="spellStart"/>
            <w:r>
              <w:t>openlResourcesDirectory</w:t>
            </w:r>
            <w:proofErr w:type="spellEnd"/>
          </w:p>
        </w:tc>
        <w:tc>
          <w:tcPr>
            <w:tcW w:w="883" w:type="dxa"/>
            <w:tcBorders>
              <w:top w:val="single" w:sz="4" w:space="0" w:color="808080"/>
              <w:bottom w:val="single" w:sz="4" w:space="0" w:color="auto"/>
            </w:tcBorders>
          </w:tcPr>
          <w:p w:rsidR="00C83589" w:rsidRDefault="00C83589" w:rsidP="00E02FA7">
            <w:pPr>
              <w:pStyle w:val="Tabletext"/>
            </w:pPr>
            <w:r>
              <w:t>String</w:t>
            </w:r>
          </w:p>
        </w:tc>
        <w:tc>
          <w:tcPr>
            <w:tcW w:w="676" w:type="dxa"/>
            <w:tcBorders>
              <w:top w:val="single" w:sz="4" w:space="0" w:color="808080"/>
              <w:bottom w:val="single" w:sz="4" w:space="0" w:color="auto"/>
            </w:tcBorders>
          </w:tcPr>
          <w:p w:rsidR="00C83589" w:rsidRDefault="00C83589" w:rsidP="00E02FA7">
            <w:pPr>
              <w:pStyle w:val="Tabletext"/>
            </w:pPr>
            <w:r>
              <w:t>-</w:t>
            </w:r>
          </w:p>
        </w:tc>
        <w:tc>
          <w:tcPr>
            <w:tcW w:w="6237" w:type="dxa"/>
            <w:tcBorders>
              <w:top w:val="single" w:sz="4" w:space="0" w:color="808080"/>
              <w:bottom w:val="single" w:sz="4" w:space="0" w:color="auto"/>
            </w:tcBorders>
          </w:tcPr>
          <w:p w:rsidR="00C83589" w:rsidRDefault="00C83589"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p w:rsidR="00C83589" w:rsidRDefault="00C83589">
            <w:pPr>
              <w:pStyle w:val="Tabletext"/>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tc>
      </w:tr>
    </w:tbl>
    <w:p w:rsidR="00C83589" w:rsidRDefault="00C83589" w:rsidP="00C83589">
      <w:pPr>
        <w:pStyle w:val="Heading3"/>
      </w:pPr>
      <w:bookmarkStart w:id="26" w:name="_Toc433898913"/>
      <w:r>
        <w:lastRenderedPageBreak/>
        <w:t>Parameter Details</w:t>
      </w:r>
      <w:bookmarkEnd w:id="26"/>
    </w:p>
    <w:p w:rsidR="00C83589" w:rsidRPr="00C83589" w:rsidRDefault="00C83589" w:rsidP="00C83589">
      <w:pPr>
        <w:pStyle w:val="BodyText"/>
        <w:rPr>
          <w:b/>
        </w:rPr>
      </w:pPr>
      <w:proofErr w:type="spellStart"/>
      <w:r w:rsidRPr="00C83589">
        <w:rPr>
          <w:b/>
        </w:rPr>
        <w:t>openlOutputDirectory</w:t>
      </w:r>
      <w:proofErr w:type="spellEnd"/>
      <w:r w:rsidRPr="00C83589">
        <w:rPr>
          <w:b/>
        </w:rPr>
        <w:t>:</w:t>
      </w:r>
    </w:p>
    <w:p w:rsidR="00C83589" w:rsidRDefault="00C83589" w:rsidP="00C83589">
      <w:pPr>
        <w:pStyle w:val="BodyText"/>
      </w:pPr>
      <w:r>
        <w:t xml:space="preserve">Folder used by OpenL 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C83589" w:rsidRPr="00C83589" w:rsidRDefault="00C83589" w:rsidP="00C83589">
      <w:pPr>
        <w:pStyle w:val="BodyText"/>
        <w:rPr>
          <w:b/>
        </w:rPr>
      </w:pPr>
      <w:proofErr w:type="spellStart"/>
      <w:r w:rsidRPr="00C83589">
        <w:rPr>
          <w:b/>
        </w:rPr>
        <w:t>openlResourcesDirectory</w:t>
      </w:r>
      <w:proofErr w:type="spellEnd"/>
      <w:r w:rsidRPr="00C83589">
        <w:rPr>
          <w:b/>
        </w:rPr>
        <w:t>:</w:t>
      </w:r>
    </w:p>
    <w:p w:rsidR="00C83589" w:rsidRDefault="00C83589" w:rsidP="00C83589">
      <w:pPr>
        <w:pStyle w:val="Body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733D4C" w:rsidRDefault="00733D4C" w:rsidP="00733D4C">
      <w:pPr>
        <w:pStyle w:val="Heading2"/>
      </w:pPr>
      <w:bookmarkStart w:id="27" w:name="_openl:test"/>
      <w:bookmarkStart w:id="28" w:name="_Toc433898914"/>
      <w:bookmarkEnd w:id="27"/>
      <w:proofErr w:type="spellStart"/>
      <w:r w:rsidRPr="00733D4C">
        <w:t>openl:test</w:t>
      </w:r>
      <w:bookmarkEnd w:id="28"/>
      <w:proofErr w:type="spellEnd"/>
    </w:p>
    <w:p w:rsidR="00083427" w:rsidRPr="00083427" w:rsidRDefault="00083427" w:rsidP="00083427">
      <w:pPr>
        <w:pStyle w:val="BodyText"/>
        <w:rPr>
          <w:b/>
        </w:rPr>
      </w:pPr>
      <w:r w:rsidRPr="00083427">
        <w:rPr>
          <w:b/>
        </w:rPr>
        <w:t>Full name:</w:t>
      </w:r>
    </w:p>
    <w:p w:rsidR="00083427" w:rsidRPr="00B13E6C" w:rsidRDefault="00083427" w:rsidP="00083427">
      <w:pPr>
        <w:pStyle w:val="BodyText"/>
        <w:rPr>
          <w:rStyle w:val="Code"/>
        </w:rPr>
      </w:pPr>
      <w:proofErr w:type="gramStart"/>
      <w:r w:rsidRPr="00B13E6C">
        <w:rPr>
          <w:rStyle w:val="Code"/>
        </w:rPr>
        <w:t>org.openl</w:t>
      </w:r>
      <w:proofErr w:type="gramEnd"/>
      <w:r w:rsidRPr="00B13E6C">
        <w:rPr>
          <w:rStyle w:val="Code"/>
        </w:rPr>
        <w:t>.rules:openl-maven-plugin:5.13.0:test</w:t>
      </w:r>
    </w:p>
    <w:p w:rsidR="00083427" w:rsidRPr="00083427" w:rsidRDefault="00083427" w:rsidP="00083427">
      <w:pPr>
        <w:pStyle w:val="BodyText"/>
        <w:rPr>
          <w:b/>
        </w:rPr>
      </w:pPr>
      <w:r w:rsidRPr="00083427">
        <w:rPr>
          <w:b/>
        </w:rPr>
        <w:t>Description:</w:t>
      </w:r>
    </w:p>
    <w:p w:rsidR="00083427" w:rsidRDefault="00083427" w:rsidP="00083427">
      <w:pPr>
        <w:pStyle w:val="BodyText"/>
      </w:pPr>
      <w:r>
        <w:t>Run</w:t>
      </w:r>
      <w:r w:rsidR="0034257C">
        <w:t>s</w:t>
      </w:r>
      <w:r>
        <w:t xml:space="preserve"> OpenL tests</w:t>
      </w:r>
      <w:r w:rsidR="0034257C">
        <w:t>.</w:t>
      </w:r>
    </w:p>
    <w:p w:rsidR="00083427" w:rsidRPr="00083427" w:rsidRDefault="00083427" w:rsidP="00083427">
      <w:pPr>
        <w:pStyle w:val="BodyText"/>
        <w:rPr>
          <w:b/>
        </w:rPr>
      </w:pPr>
      <w:r w:rsidRPr="00083427">
        <w:rPr>
          <w:b/>
        </w:rPr>
        <w:t>Attributes:</w:t>
      </w:r>
    </w:p>
    <w:p w:rsidR="00083427" w:rsidRDefault="00083427" w:rsidP="00083427">
      <w:pPr>
        <w:pStyle w:val="ListBullet"/>
        <w:tabs>
          <w:tab w:val="clear" w:pos="720"/>
        </w:tabs>
        <w:ind w:left="284"/>
      </w:pPr>
      <w:r>
        <w:t>Requires a Maven project to be executed.</w:t>
      </w:r>
    </w:p>
    <w:p w:rsidR="00083427" w:rsidRDefault="00083427" w:rsidP="00083427">
      <w:pPr>
        <w:pStyle w:val="ListBullet"/>
        <w:tabs>
          <w:tab w:val="clear" w:pos="720"/>
        </w:tabs>
        <w:ind w:left="284"/>
      </w:pPr>
      <w:r>
        <w:t xml:space="preserve">Binds by default to the </w:t>
      </w:r>
      <w:r w:rsidR="0034257C" w:rsidRPr="00CA2174">
        <w:rPr>
          <w:b/>
        </w:rPr>
        <w:t>test</w:t>
      </w:r>
      <w:r w:rsidR="0034257C">
        <w:t xml:space="preserve"> </w:t>
      </w:r>
      <w:r>
        <w:t>lifecycle phase.</w:t>
      </w:r>
    </w:p>
    <w:p w:rsidR="00083427" w:rsidRDefault="00083427" w:rsidP="00083427">
      <w:pPr>
        <w:pStyle w:val="Heading3"/>
      </w:pPr>
      <w:bookmarkStart w:id="29" w:name="_Toc433898915"/>
      <w:r>
        <w:t>Optional Parameters</w:t>
      </w:r>
      <w:bookmarkEnd w:id="29"/>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FA0B04" w:rsidRPr="007C15CC" w:rsidTr="00E02FA7">
        <w:trPr>
          <w:tblHeader/>
        </w:trPr>
        <w:tc>
          <w:tcPr>
            <w:tcW w:w="10206" w:type="dxa"/>
            <w:gridSpan w:val="4"/>
            <w:tcBorders>
              <w:top w:val="single" w:sz="4" w:space="0" w:color="auto"/>
              <w:bottom w:val="single" w:sz="4" w:space="0" w:color="auto"/>
            </w:tcBorders>
            <w:shd w:val="clear" w:color="auto" w:fill="D9D9D9"/>
          </w:tcPr>
          <w:p w:rsidR="00FA0B04" w:rsidRPr="007C15CC" w:rsidRDefault="00FA0B04" w:rsidP="00FA0B04">
            <w:pPr>
              <w:pStyle w:val="TableHead"/>
            </w:pPr>
            <w:r>
              <w:t xml:space="preserve">Optional parameters for </w:t>
            </w:r>
            <w:proofErr w:type="spellStart"/>
            <w:r>
              <w:t>openl:test</w:t>
            </w:r>
            <w:proofErr w:type="spellEnd"/>
          </w:p>
        </w:tc>
      </w:tr>
      <w:tr w:rsidR="00FA0B04" w:rsidRPr="007C15CC" w:rsidTr="00E02FA7">
        <w:trPr>
          <w:tblHeader/>
        </w:trPr>
        <w:tc>
          <w:tcPr>
            <w:tcW w:w="2410" w:type="dxa"/>
            <w:tcBorders>
              <w:top w:val="single" w:sz="4" w:space="0" w:color="auto"/>
              <w:bottom w:val="single" w:sz="4" w:space="0" w:color="auto"/>
            </w:tcBorders>
            <w:shd w:val="clear" w:color="auto" w:fill="D9D9D9"/>
          </w:tcPr>
          <w:p w:rsidR="00FA0B04" w:rsidRPr="007C15CC" w:rsidRDefault="00FA0B04" w:rsidP="00E02FA7">
            <w:pPr>
              <w:pStyle w:val="TableHead"/>
            </w:pPr>
            <w:r>
              <w:t>Name</w:t>
            </w:r>
          </w:p>
        </w:tc>
        <w:tc>
          <w:tcPr>
            <w:tcW w:w="883" w:type="dxa"/>
            <w:tcBorders>
              <w:top w:val="single" w:sz="4" w:space="0" w:color="auto"/>
              <w:bottom w:val="single" w:sz="4" w:space="0" w:color="auto"/>
            </w:tcBorders>
            <w:shd w:val="clear" w:color="auto" w:fill="D9D9D9"/>
          </w:tcPr>
          <w:p w:rsidR="00FA0B04" w:rsidRPr="007C15CC" w:rsidRDefault="00FA0B04" w:rsidP="00E02FA7">
            <w:pPr>
              <w:pStyle w:val="TableHead"/>
            </w:pPr>
            <w:r>
              <w:t>Type</w:t>
            </w:r>
          </w:p>
        </w:tc>
        <w:tc>
          <w:tcPr>
            <w:tcW w:w="676" w:type="dxa"/>
            <w:tcBorders>
              <w:top w:val="single" w:sz="4" w:space="0" w:color="auto"/>
              <w:bottom w:val="single" w:sz="4" w:space="0" w:color="auto"/>
            </w:tcBorders>
            <w:shd w:val="clear" w:color="auto" w:fill="D9D9D9"/>
          </w:tcPr>
          <w:p w:rsidR="00FA0B04" w:rsidRPr="007C15CC" w:rsidRDefault="00FA0B04" w:rsidP="00E02FA7">
            <w:pPr>
              <w:pStyle w:val="TableHead"/>
            </w:pPr>
            <w:r>
              <w:t>Since</w:t>
            </w:r>
          </w:p>
        </w:tc>
        <w:tc>
          <w:tcPr>
            <w:tcW w:w="6237" w:type="dxa"/>
            <w:tcBorders>
              <w:top w:val="single" w:sz="4" w:space="0" w:color="auto"/>
              <w:bottom w:val="single" w:sz="4" w:space="0" w:color="auto"/>
            </w:tcBorders>
            <w:shd w:val="clear" w:color="auto" w:fill="D9D9D9"/>
          </w:tcPr>
          <w:p w:rsidR="00FA0B04" w:rsidRPr="007C15CC" w:rsidRDefault="00FA0B04" w:rsidP="00E02FA7">
            <w:pPr>
              <w:pStyle w:val="TableHead"/>
            </w:pPr>
            <w:r>
              <w:t>Description</w:t>
            </w:r>
          </w:p>
        </w:tc>
      </w:tr>
      <w:tr w:rsidR="00FA0B04" w:rsidRPr="00D634AD" w:rsidTr="00E02FA7">
        <w:tc>
          <w:tcPr>
            <w:tcW w:w="2410" w:type="dxa"/>
            <w:tcBorders>
              <w:top w:val="single" w:sz="4" w:space="0" w:color="808080"/>
              <w:bottom w:val="single" w:sz="4" w:space="0" w:color="808080"/>
            </w:tcBorders>
          </w:tcPr>
          <w:p w:rsidR="00FA0B04" w:rsidRPr="007C15CC" w:rsidRDefault="00FA0B04"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FA0B04" w:rsidRPr="007C15CC" w:rsidRDefault="00FA0B04" w:rsidP="00E02FA7">
            <w:pPr>
              <w:pStyle w:val="Tabletext"/>
            </w:pPr>
            <w:r>
              <w:t>String</w:t>
            </w:r>
          </w:p>
        </w:tc>
        <w:tc>
          <w:tcPr>
            <w:tcW w:w="676" w:type="dxa"/>
            <w:tcBorders>
              <w:top w:val="single" w:sz="4" w:space="0" w:color="808080"/>
              <w:bottom w:val="single" w:sz="4" w:space="0" w:color="808080"/>
            </w:tcBorders>
          </w:tcPr>
          <w:p w:rsidR="00FA0B04" w:rsidRPr="007C15CC"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 xml:space="preserve">Folder used by OpenL </w:t>
            </w:r>
            <w:r w:rsidR="0034257C">
              <w:t xml:space="preserve">Tablets </w:t>
            </w:r>
            <w:r>
              <w:t xml:space="preserve">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FA0B04" w:rsidRPr="00D634AD" w:rsidRDefault="00FA0B04">
            <w:pPr>
              <w:pStyle w:val="Tabletext"/>
              <w:rPr>
                <w:b/>
              </w:rPr>
            </w:pPr>
            <w:r w:rsidRPr="00FA0B04">
              <w:rPr>
                <w:b/>
              </w:rPr>
              <w:t xml:space="preserve">Default value: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tc>
      </w:tr>
      <w:tr w:rsidR="00FA0B04" w:rsidTr="00FA0B04">
        <w:tc>
          <w:tcPr>
            <w:tcW w:w="2410" w:type="dxa"/>
            <w:tcBorders>
              <w:top w:val="single" w:sz="4" w:space="0" w:color="808080"/>
              <w:bottom w:val="single" w:sz="4" w:space="0" w:color="808080"/>
            </w:tcBorders>
          </w:tcPr>
          <w:p w:rsidR="00FA0B04" w:rsidRDefault="00FA0B04"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FA0B04" w:rsidRDefault="00FA0B04" w:rsidP="00E02FA7">
            <w:pPr>
              <w:pStyle w:val="Tabletext"/>
            </w:pPr>
            <w:r>
              <w:t>String</w:t>
            </w:r>
          </w:p>
        </w:tc>
        <w:tc>
          <w:tcPr>
            <w:tcW w:w="676" w:type="dxa"/>
            <w:tcBorders>
              <w:top w:val="single" w:sz="4" w:space="0" w:color="808080"/>
              <w:bottom w:val="single" w:sz="4" w:space="0" w:color="808080"/>
            </w:tcBorders>
          </w:tcPr>
          <w:p w:rsidR="00FA0B04"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 xml:space="preserve">". </w:t>
            </w:r>
          </w:p>
          <w:p w:rsidR="00FA0B04" w:rsidRDefault="00FA0B04">
            <w:pPr>
              <w:pStyle w:val="Tabletext"/>
            </w:pPr>
            <w:r w:rsidRPr="00FA0B04">
              <w:rPr>
                <w:b/>
              </w:rPr>
              <w:t>Default value:</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tc>
      </w:tr>
      <w:tr w:rsidR="00FA0B04" w:rsidTr="00E02FA7">
        <w:tc>
          <w:tcPr>
            <w:tcW w:w="2410" w:type="dxa"/>
            <w:tcBorders>
              <w:top w:val="single" w:sz="4" w:space="0" w:color="808080"/>
              <w:bottom w:val="single" w:sz="4" w:space="0" w:color="auto"/>
            </w:tcBorders>
          </w:tcPr>
          <w:p w:rsidR="00FA0B04" w:rsidRDefault="00FA0B04" w:rsidP="00E02FA7">
            <w:pPr>
              <w:pStyle w:val="Tabletext"/>
            </w:pPr>
            <w:proofErr w:type="spellStart"/>
            <w:r>
              <w:t>skipTests</w:t>
            </w:r>
            <w:proofErr w:type="spellEnd"/>
          </w:p>
        </w:tc>
        <w:tc>
          <w:tcPr>
            <w:tcW w:w="883" w:type="dxa"/>
            <w:tcBorders>
              <w:top w:val="single" w:sz="4" w:space="0" w:color="808080"/>
              <w:bottom w:val="single" w:sz="4" w:space="0" w:color="auto"/>
            </w:tcBorders>
          </w:tcPr>
          <w:p w:rsidR="00FA0B04" w:rsidRDefault="00FA0B04" w:rsidP="00E02FA7">
            <w:pPr>
              <w:pStyle w:val="Tabletext"/>
            </w:pPr>
            <w:proofErr w:type="spellStart"/>
            <w:r>
              <w:t>boolean</w:t>
            </w:r>
            <w:proofErr w:type="spellEnd"/>
          </w:p>
        </w:tc>
        <w:tc>
          <w:tcPr>
            <w:tcW w:w="676" w:type="dxa"/>
            <w:tcBorders>
              <w:top w:val="single" w:sz="4" w:space="0" w:color="808080"/>
              <w:bottom w:val="single" w:sz="4" w:space="0" w:color="auto"/>
            </w:tcBorders>
          </w:tcPr>
          <w:p w:rsidR="00FA0B04" w:rsidRDefault="00FA0B04" w:rsidP="00E02FA7">
            <w:pPr>
              <w:pStyle w:val="Tabletext"/>
            </w:pPr>
          </w:p>
        </w:tc>
        <w:tc>
          <w:tcPr>
            <w:tcW w:w="6237" w:type="dxa"/>
            <w:tcBorders>
              <w:top w:val="single" w:sz="4" w:space="0" w:color="808080"/>
              <w:bottom w:val="single" w:sz="4" w:space="0" w:color="auto"/>
            </w:tcBorders>
          </w:tcPr>
          <w:p w:rsidR="00FA0B04" w:rsidRDefault="00FA0B04" w:rsidP="00E02FA7">
            <w:pPr>
              <w:pStyle w:val="Tabletext"/>
            </w:pPr>
            <w:r>
              <w:tab/>
            </w:r>
            <w:r w:rsidR="008778DB">
              <w:t xml:space="preserve">Parameter which denotes, if set to </w:t>
            </w:r>
            <w:r w:rsidR="008778DB" w:rsidRPr="00E92EBD">
              <w:rPr>
                <w:rStyle w:val="Code"/>
              </w:rPr>
              <w:t>true</w:t>
            </w:r>
            <w:r w:rsidR="008778DB">
              <w:t xml:space="preserve">, </w:t>
            </w:r>
            <w:r>
              <w:t>to skip running OpenL</w:t>
            </w:r>
            <w:r w:rsidR="0034257C">
              <w:t xml:space="preserve"> Tablets</w:t>
            </w:r>
            <w:r>
              <w:t xml:space="preserve"> tests. </w:t>
            </w:r>
          </w:p>
          <w:p w:rsidR="00FA0B04" w:rsidRDefault="00FA0B04">
            <w:pPr>
              <w:pStyle w:val="Tabletext"/>
            </w:pPr>
            <w:r w:rsidRPr="00FA0B04">
              <w:rPr>
                <w:b/>
              </w:rPr>
              <w:t>User property:</w:t>
            </w:r>
            <w:r>
              <w:t xml:space="preserve"> </w:t>
            </w:r>
            <w:proofErr w:type="spellStart"/>
            <w:r w:rsidRPr="00B13E6C">
              <w:rPr>
                <w:rStyle w:val="Code"/>
              </w:rPr>
              <w:t>skipTests</w:t>
            </w:r>
            <w:proofErr w:type="spellEnd"/>
            <w:r>
              <w:t>.</w:t>
            </w:r>
          </w:p>
        </w:tc>
      </w:tr>
    </w:tbl>
    <w:p w:rsidR="00083427" w:rsidRDefault="00083427" w:rsidP="00171EB9">
      <w:pPr>
        <w:pStyle w:val="Heading3"/>
      </w:pPr>
      <w:bookmarkStart w:id="30" w:name="_Toc433898916"/>
      <w:r>
        <w:t>Parameter Details</w:t>
      </w:r>
      <w:bookmarkEnd w:id="30"/>
    </w:p>
    <w:p w:rsidR="00083427" w:rsidRPr="00171EB9" w:rsidRDefault="00083427" w:rsidP="00083427">
      <w:pPr>
        <w:pStyle w:val="BodyText"/>
        <w:rPr>
          <w:b/>
        </w:rPr>
      </w:pPr>
      <w:proofErr w:type="spellStart"/>
      <w:r w:rsidRPr="00171EB9">
        <w:rPr>
          <w:b/>
        </w:rPr>
        <w:t>openlOutputDirectory</w:t>
      </w:r>
      <w:proofErr w:type="spellEnd"/>
      <w:r w:rsidRPr="00171EB9">
        <w:rPr>
          <w:b/>
        </w:rPr>
        <w:t>:</w:t>
      </w:r>
    </w:p>
    <w:p w:rsidR="00083427" w:rsidRDefault="00083427" w:rsidP="00083427">
      <w:pPr>
        <w:pStyle w:val="BodyText"/>
      </w:pPr>
      <w:r>
        <w:lastRenderedPageBreak/>
        <w:t xml:space="preserve">Folder used by OpenL </w:t>
      </w:r>
      <w:r w:rsidR="0034257C">
        <w:t xml:space="preserve">Tablets </w:t>
      </w:r>
      <w:r>
        <w:t xml:space="preserve">to compile rules. </w:t>
      </w:r>
      <w:r w:rsidR="0034257C">
        <w:t xml:space="preserve">An example is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r>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r w:rsidRPr="00171EB9">
        <w:rPr>
          <w:b/>
        </w:rPr>
        <w:t>openlResourcesDirectory</w:t>
      </w:r>
      <w:proofErr w:type="spellEnd"/>
      <w:r w:rsidRPr="00171EB9">
        <w:rPr>
          <w:b/>
        </w:rPr>
        <w:t>:</w:t>
      </w:r>
    </w:p>
    <w:p w:rsidR="00083427" w:rsidRDefault="0034257C" w:rsidP="00083427">
      <w:pPr>
        <w:pStyle w:val="BodyText"/>
      </w:pPr>
      <w:r>
        <w:t>Folder that contains all OpenL Tablets-related resources, such as OpenL Tablets rules and project descriptor</w:t>
      </w:r>
      <w:r w:rsidR="00083427">
        <w:t xml:space="preserve">. </w:t>
      </w:r>
      <w:r>
        <w:t xml:space="preserve">An example is </w:t>
      </w:r>
      <w:r w:rsidR="00083427" w:rsidRPr="00B13E6C">
        <w:rPr>
          <w:rStyle w:val="Code"/>
          <w:rFonts w:cs="Calibri"/>
          <w:snapToGrid/>
        </w:rPr>
        <w:t>${</w:t>
      </w:r>
      <w:proofErr w:type="spellStart"/>
      <w:r w:rsidR="00083427" w:rsidRPr="00B13E6C">
        <w:rPr>
          <w:rStyle w:val="Code"/>
          <w:rFonts w:cs="Calibri"/>
          <w:snapToGrid/>
        </w:rPr>
        <w:t>project.basedir</w:t>
      </w:r>
      <w:proofErr w:type="spellEnd"/>
      <w:r w:rsidR="00083427" w:rsidRPr="00B13E6C">
        <w:rPr>
          <w:rStyle w:val="Code"/>
          <w:rFonts w:cs="Calibri"/>
          <w:snapToGrid/>
        </w:rPr>
        <w:t>}/</w:t>
      </w:r>
      <w:proofErr w:type="spellStart"/>
      <w:r w:rsidR="00083427" w:rsidRPr="00B13E6C">
        <w:rPr>
          <w:rStyle w:val="Code"/>
          <w:rFonts w:cs="Calibri"/>
          <w:snapToGrid/>
        </w:rPr>
        <w:t>src</w:t>
      </w:r>
      <w:proofErr w:type="spellEnd"/>
      <w:r w:rsidR="00083427" w:rsidRPr="00B13E6C">
        <w:rPr>
          <w:rStyle w:val="Code"/>
          <w:rFonts w:cs="Calibri"/>
          <w:snapToGrid/>
        </w:rPr>
        <w:t>/main/</w:t>
      </w:r>
      <w:proofErr w:type="spellStart"/>
      <w:r w:rsidR="00083427" w:rsidRPr="00B13E6C">
        <w:rPr>
          <w:rStyle w:val="Code"/>
          <w:rFonts w:cs="Calibri"/>
          <w:snapToGrid/>
        </w:rPr>
        <w:t>openl</w:t>
      </w:r>
      <w:proofErr w:type="spellEnd"/>
      <w:r w:rsidR="00083427">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project.basedir</w:t>
      </w:r>
      <w:proofErr w:type="spellEnd"/>
      <w:r w:rsidRPr="00B13E6C">
        <w:rPr>
          <w:rStyle w:val="Code"/>
          <w:rFonts w:cs="Calibri"/>
          <w:snapToGrid/>
        </w:rPr>
        <w:t>}/</w:t>
      </w:r>
      <w:proofErr w:type="spellStart"/>
      <w:r w:rsidRPr="00B13E6C">
        <w:rPr>
          <w:rStyle w:val="Code"/>
          <w:rFonts w:cs="Calibri"/>
          <w:snapToGrid/>
        </w:rPr>
        <w:t>src</w:t>
      </w:r>
      <w:proofErr w:type="spellEnd"/>
      <w:r w:rsidRPr="00B13E6C">
        <w:rPr>
          <w:rStyle w:val="Code"/>
          <w:rFonts w:cs="Calibri"/>
          <w:snapToGrid/>
        </w:rPr>
        <w:t>/main/</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r w:rsidRPr="00171EB9">
        <w:rPr>
          <w:b/>
        </w:rPr>
        <w:t>skipTests</w:t>
      </w:r>
      <w:proofErr w:type="spellEnd"/>
      <w:r w:rsidRPr="00171EB9">
        <w:rPr>
          <w:b/>
        </w:rPr>
        <w:t>:</w:t>
      </w:r>
    </w:p>
    <w:p w:rsidR="00083427" w:rsidRDefault="0034257C" w:rsidP="00083427">
      <w:pPr>
        <w:pStyle w:val="BodyText"/>
      </w:pPr>
      <w:r>
        <w:t xml:space="preserve">Parameter which denotes, if set to </w:t>
      </w:r>
      <w:r w:rsidRPr="00E92EBD">
        <w:rPr>
          <w:rStyle w:val="Code"/>
        </w:rPr>
        <w:t>true</w:t>
      </w:r>
      <w:r>
        <w:t xml:space="preserve">, </w:t>
      </w:r>
      <w:r w:rsidR="00083427">
        <w:t xml:space="preserve">to skip running OpenL </w:t>
      </w:r>
      <w:r w:rsidR="008778DB">
        <w:t xml:space="preserve">Tablets </w:t>
      </w:r>
      <w:r w:rsidR="00083427">
        <w:t>tests.</w:t>
      </w:r>
    </w:p>
    <w:p w:rsidR="00083427" w:rsidRDefault="00083427" w:rsidP="00171EB9">
      <w:pPr>
        <w:pStyle w:val="ListBullet"/>
        <w:tabs>
          <w:tab w:val="clear" w:pos="720"/>
          <w:tab w:val="num" w:pos="-1276"/>
        </w:tabs>
        <w:ind w:left="284"/>
      </w:pPr>
      <w:r w:rsidRPr="00171EB9">
        <w:rPr>
          <w:b/>
        </w:rPr>
        <w:t>Type</w:t>
      </w:r>
      <w:r>
        <w:t xml:space="preserve">: </w:t>
      </w:r>
      <w:proofErr w:type="spellStart"/>
      <w:r>
        <w:t>boolean</w:t>
      </w:r>
      <w:proofErr w:type="spellEnd"/>
    </w:p>
    <w:p w:rsidR="00083427" w:rsidRPr="00171EB9" w:rsidRDefault="00083427" w:rsidP="00171EB9">
      <w:pPr>
        <w:pStyle w:val="ListBullet"/>
        <w:tabs>
          <w:tab w:val="clear" w:pos="720"/>
          <w:tab w:val="num" w:pos="-1276"/>
        </w:tabs>
        <w:ind w:left="284"/>
        <w:rPr>
          <w:b/>
        </w:rPr>
      </w:pPr>
      <w:r w:rsidRPr="00171EB9">
        <w:rPr>
          <w:b/>
        </w:rPr>
        <w:t>Required</w:t>
      </w:r>
      <w:r>
        <w:t>: No</w:t>
      </w:r>
    </w:p>
    <w:p w:rsidR="00083427" w:rsidRDefault="00083427" w:rsidP="00171EB9">
      <w:pPr>
        <w:pStyle w:val="ListBullet"/>
        <w:tabs>
          <w:tab w:val="clear" w:pos="720"/>
          <w:tab w:val="num" w:pos="-1276"/>
        </w:tabs>
        <w:ind w:left="284"/>
      </w:pPr>
      <w:r w:rsidRPr="00171EB9">
        <w:rPr>
          <w:b/>
        </w:rPr>
        <w:t>User Propert</w:t>
      </w:r>
      <w:r>
        <w:t xml:space="preserve">y: </w:t>
      </w:r>
      <w:proofErr w:type="spellStart"/>
      <w:r w:rsidRPr="00B13E6C">
        <w:rPr>
          <w:rStyle w:val="Code"/>
          <w:rFonts w:cs="Calibri"/>
          <w:snapToGrid/>
        </w:rPr>
        <w:t>skipTests</w:t>
      </w:r>
      <w:proofErr w:type="spellEnd"/>
    </w:p>
    <w:p w:rsidR="00733D4C" w:rsidRDefault="00733D4C" w:rsidP="00733D4C">
      <w:pPr>
        <w:pStyle w:val="Heading2"/>
      </w:pPr>
      <w:bookmarkStart w:id="31" w:name="_openl:help"/>
      <w:bookmarkStart w:id="32" w:name="_Toc433898917"/>
      <w:bookmarkEnd w:id="31"/>
      <w:proofErr w:type="spellStart"/>
      <w:proofErr w:type="gramStart"/>
      <w:r w:rsidRPr="00733D4C">
        <w:t>openl:help</w:t>
      </w:r>
      <w:bookmarkEnd w:id="32"/>
      <w:proofErr w:type="spellEnd"/>
      <w:proofErr w:type="gramEnd"/>
    </w:p>
    <w:p w:rsidR="00A95D37" w:rsidRPr="00A95D37" w:rsidRDefault="00A95D37" w:rsidP="00A95D37">
      <w:pPr>
        <w:pStyle w:val="BodyText"/>
        <w:rPr>
          <w:b/>
        </w:rPr>
      </w:pPr>
      <w:r w:rsidRPr="00A95D37">
        <w:rPr>
          <w:b/>
        </w:rPr>
        <w:t>Full name:</w:t>
      </w:r>
    </w:p>
    <w:p w:rsidR="00A95D37" w:rsidRPr="00B13E6C" w:rsidRDefault="00A95D37" w:rsidP="00A95D37">
      <w:pPr>
        <w:pStyle w:val="BodyText"/>
        <w:rPr>
          <w:rStyle w:val="Code"/>
        </w:rPr>
      </w:pPr>
      <w:proofErr w:type="gramStart"/>
      <w:r w:rsidRPr="00B13E6C">
        <w:rPr>
          <w:rStyle w:val="Code"/>
        </w:rPr>
        <w:t>org.openl</w:t>
      </w:r>
      <w:proofErr w:type="gramEnd"/>
      <w:r w:rsidRPr="00B13E6C">
        <w:rPr>
          <w:rStyle w:val="Code"/>
        </w:rPr>
        <w:t>.rules:openl-maven-plugin:5.13.0:help</w:t>
      </w:r>
    </w:p>
    <w:p w:rsidR="00A95D37" w:rsidRPr="00A95D37" w:rsidRDefault="00A95D37" w:rsidP="00A95D37">
      <w:pPr>
        <w:pStyle w:val="BodyText"/>
        <w:rPr>
          <w:b/>
        </w:rPr>
      </w:pPr>
      <w:r w:rsidRPr="00A95D37">
        <w:rPr>
          <w:b/>
        </w:rPr>
        <w:t>Description:</w:t>
      </w:r>
    </w:p>
    <w:p w:rsidR="00A95D37" w:rsidRDefault="00A95D37" w:rsidP="00A95D37">
      <w:pPr>
        <w:pStyle w:val="BodyText"/>
      </w:pPr>
      <w:r>
        <w:t>Display</w:t>
      </w:r>
      <w:r w:rsidR="003D3276">
        <w:t>s</w:t>
      </w:r>
      <w:r>
        <w:t xml:space="preserve"> help information on </w:t>
      </w:r>
      <w:proofErr w:type="spellStart"/>
      <w:r w:rsidRPr="00B13E6C">
        <w:rPr>
          <w:rStyle w:val="Code"/>
        </w:rPr>
        <w:t>openl</w:t>
      </w:r>
      <w:proofErr w:type="spellEnd"/>
      <w:r w:rsidRPr="00B13E6C">
        <w:rPr>
          <w:rStyle w:val="Code"/>
        </w:rPr>
        <w:t>-maven-plugin</w:t>
      </w:r>
      <w:r>
        <w:t>.</w:t>
      </w:r>
    </w:p>
    <w:p w:rsidR="00A95D37" w:rsidRDefault="00A95D37" w:rsidP="00A95D37">
      <w:pPr>
        <w:pStyle w:val="BodyText"/>
      </w:pPr>
      <w:r>
        <w:t>Call</w:t>
      </w:r>
      <w:r w:rsidR="003D3276">
        <w:t>s</w:t>
      </w:r>
      <w:r>
        <w:t xml:space="preserve"> </w:t>
      </w:r>
      <w:proofErr w:type="spellStart"/>
      <w:r w:rsidRPr="00B13E6C">
        <w:rPr>
          <w:rStyle w:val="Code"/>
        </w:rPr>
        <w:t>mvn</w:t>
      </w:r>
      <w:proofErr w:type="spellEnd"/>
      <w:r w:rsidRPr="00B13E6C">
        <w:rPr>
          <w:rStyle w:val="Code"/>
        </w:rPr>
        <w:t xml:space="preserve"> </w:t>
      </w:r>
      <w:proofErr w:type="spellStart"/>
      <w:proofErr w:type="gramStart"/>
      <w:r w:rsidRPr="00B13E6C">
        <w:rPr>
          <w:rStyle w:val="Code"/>
        </w:rPr>
        <w:t>openl:help</w:t>
      </w:r>
      <w:proofErr w:type="spellEnd"/>
      <w:proofErr w:type="gramEnd"/>
      <w:r w:rsidRPr="00B13E6C">
        <w:rPr>
          <w:rStyle w:val="Code"/>
        </w:rPr>
        <w:t xml:space="preserve"> -</w:t>
      </w:r>
      <w:proofErr w:type="spellStart"/>
      <w:r w:rsidRPr="00B13E6C">
        <w:rPr>
          <w:rStyle w:val="Code"/>
        </w:rPr>
        <w:t>Ddetail</w:t>
      </w:r>
      <w:proofErr w:type="spellEnd"/>
      <w:r w:rsidRPr="00B13E6C">
        <w:rPr>
          <w:rStyle w:val="Code"/>
        </w:rPr>
        <w:t>=true -</w:t>
      </w:r>
      <w:proofErr w:type="spellStart"/>
      <w:r w:rsidRPr="00B13E6C">
        <w:rPr>
          <w:rStyle w:val="Code"/>
        </w:rPr>
        <w:t>Dgoal</w:t>
      </w:r>
      <w:proofErr w:type="spellEnd"/>
      <w:r w:rsidRPr="00B13E6C">
        <w:rPr>
          <w:rStyle w:val="Code"/>
        </w:rPr>
        <w:t>=&lt;goal-name&gt;</w:t>
      </w:r>
      <w:r>
        <w:t xml:space="preserve"> to display parameter details.</w:t>
      </w:r>
    </w:p>
    <w:p w:rsidR="00A95D37" w:rsidRPr="00A95D37" w:rsidRDefault="00A95D37" w:rsidP="00A95D37">
      <w:pPr>
        <w:pStyle w:val="BodyText"/>
        <w:rPr>
          <w:b/>
        </w:rPr>
      </w:pPr>
      <w:r w:rsidRPr="00A95D37">
        <w:rPr>
          <w:b/>
        </w:rPr>
        <w:t>Attributes:</w:t>
      </w:r>
    </w:p>
    <w:p w:rsidR="00A95D37" w:rsidRDefault="00A95D37" w:rsidP="00A95D37">
      <w:pPr>
        <w:pStyle w:val="ListBullet"/>
        <w:tabs>
          <w:tab w:val="clear" w:pos="720"/>
          <w:tab w:val="num" w:pos="-1276"/>
        </w:tabs>
        <w:ind w:left="284"/>
      </w:pPr>
      <w:r>
        <w:t>The goal is thread-safe and supports parallel builds.</w:t>
      </w:r>
    </w:p>
    <w:p w:rsidR="00A95D37" w:rsidRDefault="00A95D37" w:rsidP="00A95D37">
      <w:pPr>
        <w:pStyle w:val="Heading3"/>
      </w:pPr>
      <w:bookmarkStart w:id="33" w:name="_Toc433898918"/>
      <w:r>
        <w:t>Optional Parameters</w:t>
      </w:r>
      <w:bookmarkEnd w:id="33"/>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276"/>
        <w:gridCol w:w="883"/>
        <w:gridCol w:w="676"/>
        <w:gridCol w:w="7371"/>
      </w:tblGrid>
      <w:tr w:rsidR="00A95D37" w:rsidRPr="007C15CC" w:rsidTr="00A95D37">
        <w:trPr>
          <w:tblHeader/>
        </w:trPr>
        <w:tc>
          <w:tcPr>
            <w:tcW w:w="10206" w:type="dxa"/>
            <w:gridSpan w:val="4"/>
            <w:tcBorders>
              <w:top w:val="single" w:sz="4" w:space="0" w:color="auto"/>
              <w:bottom w:val="single" w:sz="4" w:space="0" w:color="auto"/>
            </w:tcBorders>
            <w:shd w:val="clear" w:color="auto" w:fill="D9D9D9"/>
          </w:tcPr>
          <w:p w:rsidR="00A95D37" w:rsidRPr="007C15CC" w:rsidRDefault="00A95D37" w:rsidP="00A95D37">
            <w:pPr>
              <w:pStyle w:val="TableHead"/>
            </w:pPr>
            <w:r>
              <w:t xml:space="preserve">Optional parameters for </w:t>
            </w:r>
            <w:proofErr w:type="spellStart"/>
            <w:r>
              <w:t>openl:help</w:t>
            </w:r>
            <w:proofErr w:type="spellEnd"/>
          </w:p>
        </w:tc>
      </w:tr>
      <w:tr w:rsidR="00A95D37" w:rsidRPr="007C15CC" w:rsidTr="00A95D37">
        <w:trPr>
          <w:tblHeader/>
        </w:trPr>
        <w:tc>
          <w:tcPr>
            <w:tcW w:w="1276" w:type="dxa"/>
            <w:tcBorders>
              <w:top w:val="single" w:sz="4" w:space="0" w:color="auto"/>
              <w:bottom w:val="single" w:sz="4" w:space="0" w:color="auto"/>
            </w:tcBorders>
            <w:shd w:val="clear" w:color="auto" w:fill="D9D9D9"/>
          </w:tcPr>
          <w:p w:rsidR="00A95D37" w:rsidRPr="007C15CC" w:rsidRDefault="00A95D37" w:rsidP="00E02FA7">
            <w:pPr>
              <w:pStyle w:val="TableHead"/>
            </w:pPr>
            <w:r>
              <w:t>Name</w:t>
            </w:r>
          </w:p>
        </w:tc>
        <w:tc>
          <w:tcPr>
            <w:tcW w:w="883" w:type="dxa"/>
            <w:tcBorders>
              <w:top w:val="single" w:sz="4" w:space="0" w:color="auto"/>
              <w:bottom w:val="single" w:sz="4" w:space="0" w:color="auto"/>
            </w:tcBorders>
            <w:shd w:val="clear" w:color="auto" w:fill="D9D9D9"/>
          </w:tcPr>
          <w:p w:rsidR="00A95D37" w:rsidRPr="007C15CC" w:rsidRDefault="00A95D37" w:rsidP="00E02FA7">
            <w:pPr>
              <w:pStyle w:val="TableHead"/>
            </w:pPr>
            <w:r>
              <w:t>Type</w:t>
            </w:r>
          </w:p>
        </w:tc>
        <w:tc>
          <w:tcPr>
            <w:tcW w:w="676" w:type="dxa"/>
            <w:tcBorders>
              <w:top w:val="single" w:sz="4" w:space="0" w:color="auto"/>
              <w:bottom w:val="single" w:sz="4" w:space="0" w:color="auto"/>
            </w:tcBorders>
            <w:shd w:val="clear" w:color="auto" w:fill="D9D9D9"/>
          </w:tcPr>
          <w:p w:rsidR="00A95D37" w:rsidRPr="007C15CC" w:rsidRDefault="00A95D37" w:rsidP="00E02FA7">
            <w:pPr>
              <w:pStyle w:val="TableHead"/>
            </w:pPr>
            <w:r>
              <w:t>Since</w:t>
            </w:r>
          </w:p>
        </w:tc>
        <w:tc>
          <w:tcPr>
            <w:tcW w:w="7371" w:type="dxa"/>
            <w:tcBorders>
              <w:top w:val="single" w:sz="4" w:space="0" w:color="auto"/>
              <w:bottom w:val="single" w:sz="4" w:space="0" w:color="auto"/>
            </w:tcBorders>
            <w:shd w:val="clear" w:color="auto" w:fill="D9D9D9"/>
          </w:tcPr>
          <w:p w:rsidR="00A95D37" w:rsidRPr="007C15CC" w:rsidRDefault="00A95D37" w:rsidP="00E02FA7">
            <w:pPr>
              <w:pStyle w:val="TableHead"/>
            </w:pPr>
            <w:r>
              <w:t>Description</w:t>
            </w:r>
          </w:p>
        </w:tc>
      </w:tr>
      <w:tr w:rsidR="00A95D37" w:rsidRPr="00D634AD" w:rsidTr="00A95D37">
        <w:tc>
          <w:tcPr>
            <w:tcW w:w="1276" w:type="dxa"/>
            <w:tcBorders>
              <w:top w:val="single" w:sz="4" w:space="0" w:color="808080"/>
              <w:bottom w:val="single" w:sz="4" w:space="0" w:color="808080"/>
            </w:tcBorders>
          </w:tcPr>
          <w:p w:rsidR="00A95D37" w:rsidRPr="007C15CC" w:rsidRDefault="00A95D37" w:rsidP="00E02FA7">
            <w:pPr>
              <w:pStyle w:val="Tabletext"/>
              <w:rPr>
                <w:rStyle w:val="Hyperlink"/>
              </w:rPr>
            </w:pPr>
            <w:r>
              <w:t>detail</w:t>
            </w:r>
          </w:p>
        </w:tc>
        <w:tc>
          <w:tcPr>
            <w:tcW w:w="883" w:type="dxa"/>
            <w:tcBorders>
              <w:top w:val="single" w:sz="4" w:space="0" w:color="808080"/>
              <w:bottom w:val="single" w:sz="4" w:space="0" w:color="808080"/>
            </w:tcBorders>
          </w:tcPr>
          <w:p w:rsidR="00A95D37" w:rsidRPr="007C15CC" w:rsidRDefault="00A95D37" w:rsidP="00E02FA7">
            <w:pPr>
              <w:pStyle w:val="Tabletext"/>
            </w:pPr>
            <w:proofErr w:type="spellStart"/>
            <w:r>
              <w:t>boolean</w:t>
            </w:r>
            <w:proofErr w:type="spellEnd"/>
          </w:p>
        </w:tc>
        <w:tc>
          <w:tcPr>
            <w:tcW w:w="676" w:type="dxa"/>
            <w:tcBorders>
              <w:top w:val="single" w:sz="4" w:space="0" w:color="808080"/>
              <w:bottom w:val="single" w:sz="4" w:space="0" w:color="808080"/>
            </w:tcBorders>
          </w:tcPr>
          <w:p w:rsidR="00A95D37" w:rsidRPr="007C15CC"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 xml:space="preserve">Parameter which denotes, if set to </w:t>
            </w:r>
            <w:r w:rsidRPr="00E92EBD">
              <w:rPr>
                <w:rStyle w:val="Code"/>
              </w:rPr>
              <w:t>true</w:t>
            </w:r>
            <w:r>
              <w:t xml:space="preserve">, to </w:t>
            </w:r>
            <w:r w:rsidR="00A95D37">
              <w:t xml:space="preserve">display all settable properties for each goal. </w:t>
            </w:r>
          </w:p>
          <w:p w:rsidR="00A95D37" w:rsidRDefault="00A95D37" w:rsidP="00E02FA7">
            <w:pPr>
              <w:pStyle w:val="Tabletext"/>
            </w:pPr>
            <w:r w:rsidRPr="00A95D37">
              <w:rPr>
                <w:b/>
              </w:rPr>
              <w:t xml:space="preserve">Default value: </w:t>
            </w:r>
            <w:r w:rsidRPr="00B13E6C">
              <w:rPr>
                <w:rStyle w:val="Code"/>
                <w:rFonts w:cs="Times New Roman"/>
                <w:snapToGrid w:val="0"/>
              </w:rPr>
              <w:t>false</w:t>
            </w:r>
            <w:r>
              <w:t>.</w:t>
            </w:r>
          </w:p>
          <w:p w:rsidR="00A95D37" w:rsidRPr="00D634AD" w:rsidRDefault="00A95D37">
            <w:pPr>
              <w:pStyle w:val="Tabletext"/>
              <w:rPr>
                <w:b/>
              </w:rPr>
            </w:pPr>
            <w:r w:rsidRPr="00A95D37">
              <w:rPr>
                <w:b/>
              </w:rPr>
              <w:t xml:space="preserve">User property: </w:t>
            </w:r>
            <w:r w:rsidRPr="00B13E6C">
              <w:rPr>
                <w:rStyle w:val="Code"/>
                <w:rFonts w:cs="Times New Roman"/>
                <w:snapToGrid w:val="0"/>
              </w:rPr>
              <w:t>detail</w:t>
            </w:r>
            <w:r>
              <w:t>.</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r>
              <w:t>goal</w:t>
            </w:r>
          </w:p>
        </w:tc>
        <w:tc>
          <w:tcPr>
            <w:tcW w:w="883" w:type="dxa"/>
            <w:tcBorders>
              <w:top w:val="single" w:sz="4" w:space="0" w:color="808080"/>
              <w:bottom w:val="single" w:sz="4" w:space="0" w:color="808080"/>
            </w:tcBorders>
          </w:tcPr>
          <w:p w:rsidR="00A95D37" w:rsidRDefault="00A95D37" w:rsidP="00E02FA7">
            <w:pPr>
              <w:pStyle w:val="Tabletext"/>
            </w:pPr>
            <w:r>
              <w:t>String</w:t>
            </w:r>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A95D37">
            <w:pPr>
              <w:pStyle w:val="Tabletext"/>
            </w:pPr>
            <w:r>
              <w:t>N</w:t>
            </w:r>
            <w:r w:rsidR="00A95D37">
              <w:t xml:space="preserve">ame of the goal for which to </w:t>
            </w:r>
            <w:r>
              <w:t xml:space="preserve">display </w:t>
            </w:r>
            <w:r w:rsidR="00A95D37">
              <w:t xml:space="preserve">help. If </w:t>
            </w:r>
            <w:r>
              <w:t xml:space="preserve">left </w:t>
            </w:r>
            <w:r w:rsidR="00A95D37">
              <w:t xml:space="preserve">unspecified, all goals </w:t>
            </w:r>
            <w:r>
              <w:t>are</w:t>
            </w:r>
            <w:r w:rsidR="00A95D37">
              <w:t xml:space="preserve"> displayed. </w:t>
            </w:r>
          </w:p>
          <w:p w:rsidR="00A95D37" w:rsidRDefault="00A95D37">
            <w:pPr>
              <w:pStyle w:val="Tabletext"/>
            </w:pPr>
            <w:r w:rsidRPr="00A95D37">
              <w:rPr>
                <w:b/>
              </w:rPr>
              <w:t>User property:</w:t>
            </w:r>
            <w:r>
              <w:t xml:space="preserve"> </w:t>
            </w:r>
            <w:r w:rsidRPr="00B13E6C">
              <w:rPr>
                <w:rStyle w:val="Code"/>
                <w:rFonts w:cs="Times New Roman"/>
                <w:snapToGrid w:val="0"/>
              </w:rPr>
              <w:t>goal</w:t>
            </w:r>
            <w:r>
              <w:t xml:space="preserve">. </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proofErr w:type="spellStart"/>
            <w:r>
              <w:t>indentSize</w:t>
            </w:r>
            <w:proofErr w:type="spellEnd"/>
          </w:p>
        </w:tc>
        <w:tc>
          <w:tcPr>
            <w:tcW w:w="883" w:type="dxa"/>
            <w:tcBorders>
              <w:top w:val="single" w:sz="4" w:space="0" w:color="808080"/>
              <w:bottom w:val="single" w:sz="4" w:space="0" w:color="808080"/>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N</w:t>
            </w:r>
            <w:r w:rsidR="00A95D37">
              <w:t>umber of spaces per indentation level</w:t>
            </w:r>
            <w:r>
              <w:t xml:space="preserve">. The value must </w:t>
            </w:r>
            <w:r w:rsidR="00A95D37">
              <w:t>be positive.</w:t>
            </w:r>
          </w:p>
          <w:p w:rsidR="00A95D37" w:rsidRDefault="00A95D37" w:rsidP="00E02FA7">
            <w:pPr>
              <w:pStyle w:val="Tabletext"/>
            </w:pPr>
            <w:r w:rsidRPr="00A95D37">
              <w:rPr>
                <w:b/>
              </w:rPr>
              <w:t>Default value:</w:t>
            </w:r>
            <w:r>
              <w:t xml:space="preserve"> </w:t>
            </w:r>
            <w:r w:rsidRPr="00B13E6C">
              <w:rPr>
                <w:rStyle w:val="Code"/>
                <w:rFonts w:cs="Times New Roman"/>
                <w:snapToGrid w:val="0"/>
              </w:rPr>
              <w:t>2</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indentSize</w:t>
            </w:r>
            <w:proofErr w:type="spellEnd"/>
            <w:r>
              <w:t>.</w:t>
            </w:r>
          </w:p>
        </w:tc>
      </w:tr>
      <w:tr w:rsidR="00A95D37" w:rsidTr="00A95D37">
        <w:tc>
          <w:tcPr>
            <w:tcW w:w="1276" w:type="dxa"/>
            <w:tcBorders>
              <w:top w:val="single" w:sz="4" w:space="0" w:color="808080"/>
              <w:bottom w:val="single" w:sz="4" w:space="0" w:color="auto"/>
            </w:tcBorders>
          </w:tcPr>
          <w:p w:rsidR="00A95D37" w:rsidRDefault="00A95D37" w:rsidP="00E02FA7">
            <w:pPr>
              <w:pStyle w:val="Tabletext"/>
            </w:pPr>
            <w:proofErr w:type="spellStart"/>
            <w:r>
              <w:t>lineLength</w:t>
            </w:r>
            <w:proofErr w:type="spellEnd"/>
          </w:p>
        </w:tc>
        <w:tc>
          <w:tcPr>
            <w:tcW w:w="883" w:type="dxa"/>
            <w:tcBorders>
              <w:top w:val="single" w:sz="4" w:space="0" w:color="808080"/>
              <w:bottom w:val="single" w:sz="4" w:space="0" w:color="auto"/>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auto"/>
            </w:tcBorders>
          </w:tcPr>
          <w:p w:rsidR="00A95D37" w:rsidRDefault="00A95D37" w:rsidP="00E02FA7">
            <w:pPr>
              <w:pStyle w:val="Tabletext"/>
            </w:pPr>
            <w:r>
              <w:t>-</w:t>
            </w:r>
          </w:p>
        </w:tc>
        <w:tc>
          <w:tcPr>
            <w:tcW w:w="7371" w:type="dxa"/>
            <w:tcBorders>
              <w:top w:val="single" w:sz="4" w:space="0" w:color="808080"/>
              <w:bottom w:val="single" w:sz="4" w:space="0" w:color="auto"/>
            </w:tcBorders>
          </w:tcPr>
          <w:p w:rsidR="00A95D37" w:rsidRDefault="003D3276" w:rsidP="00E02FA7">
            <w:pPr>
              <w:pStyle w:val="Tabletext"/>
            </w:pPr>
            <w:r>
              <w:t>M</w:t>
            </w:r>
            <w:r w:rsidR="00A95D37">
              <w:t>aximum length of a display line</w:t>
            </w:r>
            <w:r>
              <w:t>. The value must</w:t>
            </w:r>
            <w:r w:rsidR="00A95D37">
              <w:t xml:space="preserve"> be positive.</w:t>
            </w:r>
          </w:p>
          <w:p w:rsidR="00A95D37" w:rsidRDefault="00A95D37" w:rsidP="00E02FA7">
            <w:pPr>
              <w:pStyle w:val="Tabletext"/>
            </w:pPr>
            <w:r w:rsidRPr="00A95D37">
              <w:rPr>
                <w:b/>
              </w:rPr>
              <w:lastRenderedPageBreak/>
              <w:t>Default value:</w:t>
            </w:r>
            <w:r>
              <w:t xml:space="preserve"> </w:t>
            </w:r>
            <w:r w:rsidRPr="00B13E6C">
              <w:rPr>
                <w:rStyle w:val="Code"/>
                <w:rFonts w:cs="Times New Roman"/>
                <w:snapToGrid w:val="0"/>
              </w:rPr>
              <w:t>80</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lineLength</w:t>
            </w:r>
            <w:proofErr w:type="spellEnd"/>
            <w:r>
              <w:t>.</w:t>
            </w:r>
          </w:p>
        </w:tc>
      </w:tr>
    </w:tbl>
    <w:p w:rsidR="00A95D37" w:rsidRDefault="00A95D37" w:rsidP="00A95D37">
      <w:pPr>
        <w:pStyle w:val="Heading3"/>
      </w:pPr>
      <w:bookmarkStart w:id="34" w:name="_Toc433898919"/>
      <w:r>
        <w:lastRenderedPageBreak/>
        <w:t>Parameter Details</w:t>
      </w:r>
      <w:bookmarkEnd w:id="34"/>
    </w:p>
    <w:p w:rsidR="00A95D37" w:rsidRPr="00A95D37" w:rsidRDefault="00A95D37" w:rsidP="00A95D37">
      <w:pPr>
        <w:pStyle w:val="BodyText"/>
        <w:rPr>
          <w:b/>
        </w:rPr>
      </w:pPr>
      <w:r w:rsidRPr="00A95D37">
        <w:rPr>
          <w:b/>
        </w:rPr>
        <w:t>detail:</w:t>
      </w:r>
    </w:p>
    <w:p w:rsidR="00A95D37" w:rsidRDefault="003D3276" w:rsidP="00A95D37">
      <w:pPr>
        <w:pStyle w:val="BodyText"/>
      </w:pPr>
      <w:r>
        <w:t xml:space="preserve">Parameter which denotes, if set to </w:t>
      </w:r>
      <w:r w:rsidRPr="00E92EBD">
        <w:rPr>
          <w:rStyle w:val="Code"/>
        </w:rPr>
        <w:t>true</w:t>
      </w:r>
      <w:r>
        <w:t>, to</w:t>
      </w:r>
      <w:r w:rsidDel="003D3276">
        <w:t xml:space="preserve"> </w:t>
      </w:r>
      <w:r w:rsidR="00A95D37">
        <w:t>display all settable properties for each goal.</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boolean</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detail</w:t>
      </w:r>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false</w:t>
      </w:r>
    </w:p>
    <w:p w:rsidR="00A95D37" w:rsidRPr="00A95D37" w:rsidRDefault="00A95D37" w:rsidP="00A95D37">
      <w:pPr>
        <w:pStyle w:val="BodyText"/>
        <w:rPr>
          <w:b/>
        </w:rPr>
      </w:pPr>
      <w:r w:rsidRPr="00A95D37">
        <w:rPr>
          <w:b/>
        </w:rPr>
        <w:t>goal:</w:t>
      </w:r>
    </w:p>
    <w:p w:rsidR="00A95D37" w:rsidRDefault="00A95D37" w:rsidP="00A95D37">
      <w:pPr>
        <w:pStyle w:val="BodyText"/>
      </w:pPr>
      <w:r>
        <w:t xml:space="preserve">The name of the goal for which </w:t>
      </w:r>
      <w:r w:rsidR="002B6D7D">
        <w:t>help must be displayed</w:t>
      </w:r>
      <w:r>
        <w:t xml:space="preserve">. If </w:t>
      </w:r>
      <w:r w:rsidR="002B6D7D">
        <w:t xml:space="preserve">left </w:t>
      </w:r>
      <w:r>
        <w:t xml:space="preserve">unspecified, all goals </w:t>
      </w:r>
      <w:r w:rsidR="002B6D7D">
        <w:t>are</w:t>
      </w:r>
      <w:r>
        <w:t xml:space="preserve"> displayed.</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B13E6C">
        <w:rPr>
          <w:rStyle w:val="Code"/>
        </w:rPr>
        <w:t>java.lang.String</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goal</w:t>
      </w:r>
    </w:p>
    <w:p w:rsidR="00A95D37" w:rsidRPr="00A95D37" w:rsidRDefault="00A95D37" w:rsidP="00A95D37">
      <w:pPr>
        <w:pStyle w:val="BodyText"/>
        <w:rPr>
          <w:b/>
        </w:rPr>
      </w:pPr>
      <w:proofErr w:type="spellStart"/>
      <w:r w:rsidRPr="00A95D37">
        <w:rPr>
          <w:b/>
        </w:rPr>
        <w:t>indentSize</w:t>
      </w:r>
      <w:proofErr w:type="spellEnd"/>
      <w:r w:rsidRPr="00A95D37">
        <w:rPr>
          <w:b/>
        </w:rPr>
        <w:t>:</w:t>
      </w:r>
    </w:p>
    <w:p w:rsidR="00A95D37" w:rsidRDefault="00A95D37" w:rsidP="00A95D37">
      <w:pPr>
        <w:pStyle w:val="BodyText"/>
      </w:pPr>
      <w:r>
        <w:t>The number of spaces per indentation level</w:t>
      </w:r>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indentSize</w:t>
      </w:r>
      <w:proofErr w:type="spellEnd"/>
    </w:p>
    <w:p w:rsidR="00A95D37" w:rsidRDefault="00A95D37" w:rsidP="00A95D37">
      <w:pPr>
        <w:pStyle w:val="ListBullet"/>
        <w:tabs>
          <w:tab w:val="clear" w:pos="720"/>
          <w:tab w:val="num" w:pos="-1276"/>
        </w:tabs>
        <w:ind w:left="284"/>
      </w:pPr>
      <w:r w:rsidRPr="00A95D37">
        <w:rPr>
          <w:b/>
        </w:rPr>
        <w:t>Default:</w:t>
      </w:r>
      <w:r>
        <w:t xml:space="preserve"> </w:t>
      </w:r>
      <w:r w:rsidRPr="00B13E6C">
        <w:rPr>
          <w:rStyle w:val="Code"/>
        </w:rPr>
        <w:t>2</w:t>
      </w:r>
    </w:p>
    <w:p w:rsidR="00A95D37" w:rsidRPr="00A95D37" w:rsidRDefault="00A95D37" w:rsidP="00A95D37">
      <w:pPr>
        <w:pStyle w:val="BodyText"/>
        <w:rPr>
          <w:b/>
        </w:rPr>
      </w:pPr>
      <w:proofErr w:type="spellStart"/>
      <w:r w:rsidRPr="00A95D37">
        <w:rPr>
          <w:b/>
        </w:rPr>
        <w:t>lineLength</w:t>
      </w:r>
      <w:proofErr w:type="spellEnd"/>
      <w:r w:rsidRPr="00A95D37">
        <w:rPr>
          <w:b/>
        </w:rPr>
        <w:t>:</w:t>
      </w:r>
    </w:p>
    <w:p w:rsidR="00A95D37" w:rsidRDefault="00A95D37" w:rsidP="00A95D37">
      <w:pPr>
        <w:pStyle w:val="BodyText"/>
      </w:pPr>
      <w:r>
        <w:t>The maximum length of a display line</w:t>
      </w:r>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lineLength</w:t>
      </w:r>
      <w:proofErr w:type="spellEnd"/>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80</w:t>
      </w:r>
    </w:p>
    <w:p w:rsidR="006E6D84" w:rsidRDefault="006E6D84" w:rsidP="006E6D84">
      <w:pPr>
        <w:pStyle w:val="Heading1"/>
      </w:pPr>
      <w:bookmarkStart w:id="35" w:name="_Usage_1"/>
      <w:bookmarkStart w:id="36" w:name="_Toc433898920"/>
      <w:bookmarkEnd w:id="35"/>
      <w:r>
        <w:lastRenderedPageBreak/>
        <w:t>Usage</w:t>
      </w:r>
      <w:bookmarkEnd w:id="36"/>
    </w:p>
    <w:p w:rsidR="00795BB8" w:rsidRDefault="00795BB8" w:rsidP="00795BB8">
      <w:pPr>
        <w:pStyle w:val="BodyText"/>
      </w:pPr>
      <w:r>
        <w:t>This section includes the following topics:</w:t>
      </w:r>
    </w:p>
    <w:p w:rsidR="00795BB8" w:rsidRDefault="00606686" w:rsidP="00A95D37">
      <w:pPr>
        <w:pStyle w:val="ListBullet"/>
        <w:tabs>
          <w:tab w:val="clear" w:pos="720"/>
        </w:tabs>
        <w:ind w:left="284"/>
      </w:pPr>
      <w:hyperlink w:anchor="_Directory_Structure" w:history="1">
        <w:r w:rsidR="00795BB8" w:rsidRPr="00795BB8">
          <w:rPr>
            <w:rStyle w:val="Hyperlink"/>
          </w:rPr>
          <w:t>Directory Structure</w:t>
        </w:r>
      </w:hyperlink>
    </w:p>
    <w:p w:rsidR="00795BB8" w:rsidRDefault="00606686" w:rsidP="00A95D37">
      <w:pPr>
        <w:pStyle w:val="ListBullet"/>
        <w:tabs>
          <w:tab w:val="clear" w:pos="720"/>
        </w:tabs>
        <w:ind w:left="284"/>
      </w:pPr>
      <w:hyperlink w:anchor="_Configure_Interface,_Domain" w:history="1">
        <w:r w:rsidR="00795BB8" w:rsidRPr="00795BB8">
          <w:rPr>
            <w:rStyle w:val="Hyperlink"/>
          </w:rPr>
          <w:t>Configure Interface, Domain Classes and Project Descriptor Generation</w:t>
        </w:r>
      </w:hyperlink>
    </w:p>
    <w:p w:rsidR="00795BB8" w:rsidRDefault="00606686" w:rsidP="00A95D37">
      <w:pPr>
        <w:pStyle w:val="ListBullet"/>
        <w:tabs>
          <w:tab w:val="clear" w:pos="720"/>
        </w:tabs>
        <w:ind w:left="284"/>
      </w:pPr>
      <w:hyperlink w:anchor="_Configure_OpenL_Project" w:history="1">
        <w:r w:rsidR="00795BB8" w:rsidRPr="00795BB8">
          <w:rPr>
            <w:rStyle w:val="Hyperlink"/>
          </w:rPr>
          <w:t>Configure OpenL Project Compilation and Validation</w:t>
        </w:r>
      </w:hyperlink>
    </w:p>
    <w:p w:rsidR="00795BB8" w:rsidRPr="00795BB8" w:rsidRDefault="00606686" w:rsidP="00A95D37">
      <w:pPr>
        <w:pStyle w:val="ListBullet"/>
        <w:tabs>
          <w:tab w:val="clear" w:pos="720"/>
        </w:tabs>
        <w:ind w:left="284"/>
      </w:pPr>
      <w:hyperlink w:anchor="_Configure_OpenL_Project_1" w:history="1">
        <w:r w:rsidR="00795BB8" w:rsidRPr="00795BB8">
          <w:rPr>
            <w:rStyle w:val="Hyperlink"/>
          </w:rPr>
          <w:t>Configure OpenL Project Testing</w:t>
        </w:r>
      </w:hyperlink>
    </w:p>
    <w:p w:rsidR="00795BB8" w:rsidRDefault="00795BB8" w:rsidP="00795BB8">
      <w:pPr>
        <w:pStyle w:val="Heading2"/>
      </w:pPr>
      <w:bookmarkStart w:id="37" w:name="_Directory_Structure"/>
      <w:bookmarkStart w:id="38" w:name="_Toc433898921"/>
      <w:bookmarkEnd w:id="37"/>
      <w:r>
        <w:t>Directory Structure</w:t>
      </w:r>
      <w:bookmarkEnd w:id="38"/>
    </w:p>
    <w:p w:rsidR="00795BB8" w:rsidRDefault="00795BB8" w:rsidP="00795BB8">
      <w:pPr>
        <w:pStyle w:val="BodyText"/>
      </w:pPr>
      <w:r>
        <w:t>OpenL Maven Plugin expects the following directory structure:</w:t>
      </w:r>
    </w:p>
    <w:p w:rsidR="00795BB8" w:rsidRDefault="00795BB8" w:rsidP="00795BB8">
      <w:pPr>
        <w:pStyle w:val="CodeLines"/>
      </w:pPr>
      <w:r>
        <w:t>|- your-project/                   Project root folder</w:t>
      </w:r>
    </w:p>
    <w:p w:rsidR="00795BB8" w:rsidRDefault="00795BB8" w:rsidP="00795BB8">
      <w:pPr>
        <w:pStyle w:val="CodeLines"/>
      </w:pPr>
      <w:r>
        <w:t>| |- pom.xml                       Maven project file</w:t>
      </w:r>
    </w:p>
    <w:p w:rsidR="00795BB8" w:rsidRDefault="00795BB8" w:rsidP="00795BB8">
      <w:pPr>
        <w:pStyle w:val="CodeLines"/>
      </w:pPr>
      <w:r>
        <w:t>| |</w:t>
      </w:r>
    </w:p>
    <w:p w:rsidR="00795BB8" w:rsidRDefault="00795BB8" w:rsidP="00795BB8">
      <w:pPr>
        <w:pStyle w:val="CodeLines"/>
      </w:pPr>
      <w:r>
        <w:t xml:space="preserve">| |- </w:t>
      </w:r>
      <w:proofErr w:type="spellStart"/>
      <w:r>
        <w:t>src</w:t>
      </w:r>
      <w:proofErr w:type="spellEnd"/>
      <w:r>
        <w:t>/</w:t>
      </w:r>
    </w:p>
    <w:p w:rsidR="00795BB8" w:rsidRDefault="00795BB8" w:rsidP="00795BB8">
      <w:pPr>
        <w:pStyle w:val="CodeLines"/>
      </w:pPr>
      <w:r>
        <w:t>| |</w:t>
      </w:r>
    </w:p>
    <w:p w:rsidR="00795BB8" w:rsidRDefault="00795BB8" w:rsidP="00795BB8">
      <w:pPr>
        <w:pStyle w:val="CodeLines"/>
      </w:pPr>
      <w:r>
        <w:t>| | |- main/</w:t>
      </w:r>
    </w:p>
    <w:p w:rsidR="00795BB8" w:rsidRDefault="00795BB8" w:rsidP="00795BB8">
      <w:pPr>
        <w:pStyle w:val="CodeLines"/>
      </w:pPr>
      <w:r>
        <w:t>| | |</w:t>
      </w:r>
    </w:p>
    <w:p w:rsidR="00795BB8" w:rsidRDefault="00795BB8" w:rsidP="00795BB8">
      <w:pPr>
        <w:pStyle w:val="CodeLines"/>
      </w:pPr>
      <w:r>
        <w:t xml:space="preserve">| | | |- java/                     Contains </w:t>
      </w:r>
      <w:r w:rsidR="00E17719">
        <w:t xml:space="preserve">Java </w:t>
      </w:r>
      <w:r>
        <w:t>sources</w:t>
      </w:r>
    </w:p>
    <w:p w:rsidR="00795BB8" w:rsidRDefault="00795BB8" w:rsidP="00795BB8">
      <w:pPr>
        <w:pStyle w:val="CodeLines"/>
      </w:pPr>
      <w:r>
        <w:t>| | | |</w:t>
      </w:r>
    </w:p>
    <w:p w:rsidR="00795BB8" w:rsidRDefault="00795BB8" w:rsidP="00795BB8">
      <w:pPr>
        <w:pStyle w:val="CodeLines"/>
      </w:pPr>
      <w:r>
        <w:t xml:space="preserve">| | | |- resources/                Contains </w:t>
      </w:r>
      <w:r w:rsidR="00E17719">
        <w:t xml:space="preserve">Java </w:t>
      </w:r>
      <w:r>
        <w:t>resources</w:t>
      </w:r>
    </w:p>
    <w:p w:rsidR="00795BB8" w:rsidRDefault="00795BB8" w:rsidP="00795BB8">
      <w:pPr>
        <w:pStyle w:val="CodeLines"/>
      </w:pPr>
      <w:r>
        <w:t>| | | |</w:t>
      </w:r>
    </w:p>
    <w:p w:rsidR="00795BB8" w:rsidRDefault="00795BB8" w:rsidP="00795BB8">
      <w:pPr>
        <w:pStyle w:val="CodeLines"/>
      </w:pPr>
      <w:r>
        <w:t xml:space="preserve">| | | |- </w:t>
      </w:r>
      <w:proofErr w:type="spellStart"/>
      <w:r>
        <w:t>openl</w:t>
      </w:r>
      <w:proofErr w:type="spellEnd"/>
      <w:r>
        <w:t>/                    Contains all OpenL</w:t>
      </w:r>
      <w:r w:rsidR="00E17719">
        <w:t xml:space="preserve"> Tablets</w:t>
      </w:r>
      <w:r>
        <w:t>-related resources (rules, xml)</w:t>
      </w:r>
    </w:p>
    <w:p w:rsidR="00795BB8" w:rsidRDefault="00795BB8" w:rsidP="00795BB8">
      <w:pPr>
        <w:pStyle w:val="CodeLines"/>
      </w:pPr>
      <w:r>
        <w:t>| | | |</w:t>
      </w:r>
    </w:p>
    <w:p w:rsidR="00795BB8" w:rsidRDefault="00795BB8" w:rsidP="00795BB8">
      <w:pPr>
        <w:pStyle w:val="CodeLines"/>
      </w:pPr>
      <w:r>
        <w:t>| | | |</w:t>
      </w:r>
    </w:p>
    <w:p w:rsidR="00795BB8" w:rsidRDefault="00795BB8" w:rsidP="00795BB8">
      <w:pPr>
        <w:pStyle w:val="CodeLines"/>
      </w:pPr>
      <w:r>
        <w:t xml:space="preserve">| | | | |- rules.xml               OpenL </w:t>
      </w:r>
      <w:r w:rsidR="00E17719">
        <w:t xml:space="preserve">Tablets </w:t>
      </w:r>
      <w:r>
        <w:t>project descriptor (for OpenL</w:t>
      </w:r>
      <w:r w:rsidR="00E17719">
        <w:t xml:space="preserve"> Tablets</w:t>
      </w:r>
      <w:r>
        <w:t xml:space="preserve"> only)</w:t>
      </w:r>
    </w:p>
    <w:p w:rsidR="00795BB8" w:rsidRDefault="00795BB8" w:rsidP="00795BB8">
      <w:pPr>
        <w:pStyle w:val="CodeLines"/>
      </w:pPr>
      <w:r>
        <w:t>| | | | |- rules/</w:t>
      </w:r>
    </w:p>
    <w:p w:rsidR="00795BB8" w:rsidRDefault="00795BB8" w:rsidP="00795BB8">
      <w:pPr>
        <w:pStyle w:val="CodeLines"/>
      </w:pPr>
      <w:r>
        <w:t>| | | | | |- TemplateRules.xls     File with rules</w:t>
      </w:r>
    </w:p>
    <w:p w:rsidR="00795BB8" w:rsidRDefault="00795BB8" w:rsidP="00795BB8">
      <w:pPr>
        <w:pStyle w:val="BodyText"/>
      </w:pPr>
      <w:r>
        <w:t>Note that OpenL</w:t>
      </w:r>
      <w:r w:rsidR="00071D41" w:rsidRPr="00071D41">
        <w:t xml:space="preserve"> </w:t>
      </w:r>
      <w:r w:rsidR="00071D41">
        <w:t>Tablets</w:t>
      </w:r>
      <w:r>
        <w:t xml:space="preserve">-related resources are located in the </w:t>
      </w:r>
      <w:proofErr w:type="spellStart"/>
      <w:r w:rsidRPr="00795BB8">
        <w:rPr>
          <w:rStyle w:val="Code"/>
        </w:rPr>
        <w:t>src</w:t>
      </w:r>
      <w:proofErr w:type="spellEnd"/>
      <w:r w:rsidRPr="00795BB8">
        <w:rPr>
          <w:rStyle w:val="Code"/>
        </w:rPr>
        <w:t>/main/</w:t>
      </w:r>
      <w:proofErr w:type="spellStart"/>
      <w:r w:rsidRPr="00795BB8">
        <w:rPr>
          <w:rStyle w:val="Code"/>
        </w:rPr>
        <w:t>openl</w:t>
      </w:r>
      <w:proofErr w:type="spellEnd"/>
      <w:r w:rsidRPr="00795BB8">
        <w:rPr>
          <w:rStyle w:val="Code"/>
        </w:rPr>
        <w:t xml:space="preserve"> </w:t>
      </w:r>
      <w:r>
        <w:t xml:space="preserve">directory. </w:t>
      </w:r>
      <w:r w:rsidR="00071D41">
        <w:t>I</w:t>
      </w:r>
      <w:r>
        <w:t xml:space="preserve">t can be changed to fit user needs by </w:t>
      </w:r>
      <w:r w:rsidR="00071D41">
        <w:t xml:space="preserve">modifying </w:t>
      </w:r>
      <w:r>
        <w:t xml:space="preserve">the </w:t>
      </w:r>
      <w:proofErr w:type="spellStart"/>
      <w:r w:rsidRPr="00795BB8">
        <w:rPr>
          <w:rStyle w:val="Code"/>
        </w:rPr>
        <w:t>openlResourcesDirectory</w:t>
      </w:r>
      <w:proofErr w:type="spellEnd"/>
      <w:r>
        <w:t xml:space="preserve"> parameter in </w:t>
      </w:r>
      <w:r w:rsidR="00071D41">
        <w:t xml:space="preserve">Maven </w:t>
      </w:r>
      <w:r>
        <w:t>plugin configuration.</w:t>
      </w:r>
    </w:p>
    <w:p w:rsidR="00795BB8" w:rsidRDefault="00795BB8" w:rsidP="00795BB8">
      <w:pPr>
        <w:pStyle w:val="Note"/>
      </w:pPr>
      <w:r w:rsidRPr="00795BB8">
        <w:rPr>
          <w:b/>
        </w:rPr>
        <w:t>Note:</w:t>
      </w:r>
      <w:r>
        <w:rPr>
          <w:b/>
        </w:rPr>
        <w:tab/>
      </w:r>
      <w:r>
        <w:t>It is not recommended to put OpenL</w:t>
      </w:r>
      <w:r w:rsidR="00071D41" w:rsidRPr="00071D41">
        <w:t xml:space="preserve"> </w:t>
      </w:r>
      <w:r w:rsidR="00071D41">
        <w:t>Tablets</w:t>
      </w:r>
      <w:r>
        <w:t xml:space="preserve">-related resources to the </w:t>
      </w:r>
      <w:proofErr w:type="spellStart"/>
      <w:r w:rsidRPr="00795BB8">
        <w:rPr>
          <w:rStyle w:val="Code"/>
        </w:rPr>
        <w:t>src</w:t>
      </w:r>
      <w:proofErr w:type="spellEnd"/>
      <w:r w:rsidRPr="00795BB8">
        <w:rPr>
          <w:rStyle w:val="Code"/>
        </w:rPr>
        <w:t xml:space="preserve">/main/resources </w:t>
      </w:r>
      <w:r>
        <w:t xml:space="preserve">folder. In this case, OpenL </w:t>
      </w:r>
      <w:r w:rsidR="00071D41">
        <w:t xml:space="preserve">Tablets </w:t>
      </w:r>
      <w:r>
        <w:t>resources will be inside the JAR file alongside with the compiled Java classes</w:t>
      </w:r>
      <w:r w:rsidR="00071D41">
        <w:t>, which</w:t>
      </w:r>
      <w:r>
        <w:t xml:space="preserve"> most probably </w:t>
      </w:r>
      <w:r w:rsidR="00071D41">
        <w:t xml:space="preserve">is </w:t>
      </w:r>
      <w:r>
        <w:t>not what was expected to do in production.</w:t>
      </w:r>
    </w:p>
    <w:p w:rsidR="00795BB8" w:rsidRPr="00795BB8" w:rsidRDefault="00795BB8" w:rsidP="00795BB8">
      <w:pPr>
        <w:pStyle w:val="Heading2"/>
      </w:pPr>
      <w:bookmarkStart w:id="39" w:name="_Configure_Interface,_Domain"/>
      <w:bookmarkStart w:id="40" w:name="_Toc433898922"/>
      <w:bookmarkEnd w:id="39"/>
      <w:r>
        <w:t>Configure Interface, Domain Classes and Project Descriptor Generation</w:t>
      </w:r>
      <w:bookmarkEnd w:id="40"/>
    </w:p>
    <w:p w:rsidR="00795BB8" w:rsidRDefault="00795BB8" w:rsidP="00795BB8">
      <w:pPr>
        <w:pStyle w:val="BodyText"/>
      </w:pPr>
      <w:r>
        <w:t xml:space="preserve">The simplest way to generate interface for rules </w:t>
      </w:r>
      <w:r w:rsidR="00A21CDD">
        <w:t xml:space="preserve">is </w:t>
      </w:r>
      <w:r>
        <w:t xml:space="preserve">defined in the </w:t>
      </w:r>
      <w:r w:rsidRPr="00795BB8">
        <w:rPr>
          <w:rStyle w:val="Code"/>
        </w:rPr>
        <w:t>TemplateRules.xls</w:t>
      </w:r>
      <w:r>
        <w:t xml:space="preserve"> file</w:t>
      </w:r>
      <w:r w:rsidR="00A21CDD">
        <w:t xml:space="preserve"> as follows</w:t>
      </w:r>
      <w:r>
        <w:t>:</w:t>
      </w:r>
    </w:p>
    <w:p w:rsidR="00795BB8" w:rsidRDefault="00795BB8" w:rsidP="00795BB8">
      <w:pPr>
        <w:pStyle w:val="CodeLines"/>
      </w:pPr>
      <w:r>
        <w:t>&lt;build&gt;</w:t>
      </w:r>
    </w:p>
    <w:p w:rsidR="00795BB8" w:rsidRDefault="00795BB8" w:rsidP="00795BB8">
      <w:pPr>
        <w:pStyle w:val="CodeLines"/>
      </w:pPr>
      <w:r>
        <w:t xml:space="preserve">  [...]</w:t>
      </w: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 xml:space="preserve">      &lt;plugin&gt;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w:t>
      </w:r>
      <w:proofErr w:type="spellStart"/>
      <w:r>
        <w:t>generateInterface</w:t>
      </w:r>
      <w:proofErr w:type="spellEnd"/>
      <w:r>
        <w:t>&gt;</w:t>
      </w:r>
    </w:p>
    <w:p w:rsidR="00795BB8" w:rsidRDefault="00795BB8" w:rsidP="00795BB8">
      <w:pPr>
        <w:pStyle w:val="CodeLines"/>
      </w:pPr>
      <w:r>
        <w:lastRenderedPageBreak/>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795BB8" w:rsidRDefault="00795BB8" w:rsidP="00795BB8">
      <w:pPr>
        <w:pStyle w:val="CodeLines"/>
      </w:pPr>
      <w:r>
        <w:t xml:space="preserve">                      &lt;targetClass&gt;org.company.gen.TemplateRulesInterface&lt;/targetClass&gt;</w:t>
      </w:r>
    </w:p>
    <w:p w:rsidR="00795BB8" w:rsidRDefault="00795BB8" w:rsidP="00795BB8">
      <w:pPr>
        <w:pStyle w:val="CodeLines"/>
      </w:pPr>
      <w:r>
        <w:t xml:space="preserve">                  &lt;/</w:t>
      </w:r>
      <w:proofErr w:type="spellStart"/>
      <w:r>
        <w:t>generateInterface</w:t>
      </w:r>
      <w:proofErr w:type="spellEnd"/>
      <w:r>
        <w:t>&gt;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&lt;executions&gt;</w:t>
      </w:r>
    </w:p>
    <w:p w:rsidR="00795BB8" w:rsidRDefault="00795BB8" w:rsidP="00795BB8">
      <w:pPr>
        <w:pStyle w:val="CodeLines"/>
      </w:pPr>
      <w:r>
        <w:t xml:space="preserve">              &lt;execution&gt;</w:t>
      </w:r>
    </w:p>
    <w:p w:rsidR="00795BB8" w:rsidRDefault="00795BB8" w:rsidP="00795BB8">
      <w:pPr>
        <w:pStyle w:val="CodeLines"/>
      </w:pPr>
      <w:r>
        <w:t xml:space="preserve">                  &lt;goals&gt;</w:t>
      </w:r>
    </w:p>
    <w:p w:rsidR="00795BB8" w:rsidRDefault="00795BB8" w:rsidP="00795BB8">
      <w:pPr>
        <w:pStyle w:val="CodeLines"/>
      </w:pPr>
      <w:r>
        <w:t xml:space="preserve">                      &lt;goal&gt;generate&lt;/goal&gt;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In this case, classes and </w:t>
      </w:r>
      <w:r w:rsidRPr="00795BB8">
        <w:rPr>
          <w:rStyle w:val="Code"/>
        </w:rPr>
        <w:t xml:space="preserve">rules.xml </w:t>
      </w:r>
      <w:r>
        <w:t xml:space="preserve">are generated on each Maven run during the </w:t>
      </w:r>
      <w:r w:rsidRPr="00B13E6C">
        <w:rPr>
          <w:b/>
        </w:rPr>
        <w:t>generate-sources</w:t>
      </w:r>
      <w:r>
        <w:t xml:space="preserve"> phase.</w:t>
      </w:r>
    </w:p>
    <w:p w:rsidR="00795BB8" w:rsidRDefault="00795BB8" w:rsidP="00795BB8">
      <w:pPr>
        <w:pStyle w:val="BodyText"/>
      </w:pPr>
      <w:r>
        <w:t xml:space="preserve">To invoke class generation manually, remove the </w:t>
      </w:r>
      <w:r w:rsidRPr="00795BB8">
        <w:rPr>
          <w:rStyle w:val="Code"/>
        </w:rPr>
        <w:t>executions</w:t>
      </w:r>
      <w:r>
        <w:t xml:space="preserve"> node and run in the console when needed:</w:t>
      </w:r>
    </w:p>
    <w:p w:rsidR="00795BB8" w:rsidRDefault="00795BB8" w:rsidP="00795BB8">
      <w:pPr>
        <w:pStyle w:val="CodeLines"/>
      </w:pPr>
      <w:proofErr w:type="spellStart"/>
      <w:r>
        <w:t>mvn</w:t>
      </w:r>
      <w:proofErr w:type="spellEnd"/>
      <w:r>
        <w:t xml:space="preserve"> </w:t>
      </w:r>
      <w:proofErr w:type="spellStart"/>
      <w:proofErr w:type="gramStart"/>
      <w:r>
        <w:t>openl:generate</w:t>
      </w:r>
      <w:proofErr w:type="spellEnd"/>
      <w:proofErr w:type="gramEnd"/>
    </w:p>
    <w:p w:rsidR="00B653F2" w:rsidRPr="00B653F2" w:rsidRDefault="00B653F2" w:rsidP="00795BB8">
      <w:pPr>
        <w:pStyle w:val="BodyText"/>
      </w:pPr>
      <w:r w:rsidRPr="00B653F2">
        <w:t xml:space="preserve">For more information on </w:t>
      </w:r>
      <w:r w:rsidR="00795BB8" w:rsidRPr="00B653F2">
        <w:t>configuration options</w:t>
      </w:r>
      <w:r w:rsidRPr="00B653F2">
        <w:t xml:space="preserve">, see </w:t>
      </w:r>
      <w:hyperlink w:anchor="_openl:generate" w:history="1">
        <w:proofErr w:type="spellStart"/>
        <w:proofErr w:type="gramStart"/>
        <w:r w:rsidRPr="00B653F2">
          <w:rPr>
            <w:rStyle w:val="Hyperlink"/>
          </w:rPr>
          <w:t>openl:generate</w:t>
        </w:r>
        <w:proofErr w:type="spellEnd"/>
        <w:proofErr w:type="gramEnd"/>
      </w:hyperlink>
      <w:r w:rsidRPr="00B653F2">
        <w:t>.</w:t>
      </w:r>
    </w:p>
    <w:p w:rsidR="00795BB8" w:rsidRDefault="00795BB8" w:rsidP="00795BB8">
      <w:pPr>
        <w:pStyle w:val="Heading2"/>
      </w:pPr>
      <w:bookmarkStart w:id="41" w:name="_Configure_OpenL_Project"/>
      <w:bookmarkStart w:id="42" w:name="_Toc433898923"/>
      <w:bookmarkEnd w:id="41"/>
      <w:r>
        <w:t>Configure OpenL Project Compilation and Validation</w:t>
      </w:r>
      <w:bookmarkEnd w:id="42"/>
    </w:p>
    <w:p w:rsidR="00795BB8" w:rsidRDefault="00795BB8" w:rsidP="00795BB8">
      <w:pPr>
        <w:pStyle w:val="CodeLines"/>
      </w:pPr>
      <w:r>
        <w:t>&lt;build&gt;</w:t>
      </w:r>
    </w:p>
    <w:p w:rsidR="00795BB8" w:rsidRDefault="00795BB8" w:rsidP="00795BB8">
      <w:pPr>
        <w:pStyle w:val="CodeLines"/>
      </w:pPr>
      <w:r>
        <w:t xml:space="preserve">  [...]</w:t>
      </w: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 xml:space="preserve">      &lt;plugin&gt;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&lt;executions&gt;</w:t>
      </w:r>
    </w:p>
    <w:p w:rsidR="00795BB8" w:rsidRDefault="00795BB8" w:rsidP="00795BB8">
      <w:pPr>
        <w:pStyle w:val="CodeLines"/>
      </w:pPr>
      <w:r>
        <w:t xml:space="preserve">              &lt;execution&gt;</w:t>
      </w:r>
    </w:p>
    <w:p w:rsidR="00795BB8" w:rsidRDefault="00795BB8" w:rsidP="00795BB8">
      <w:pPr>
        <w:pStyle w:val="CodeLines"/>
      </w:pPr>
      <w:r>
        <w:t xml:space="preserve">                  &lt;goals&gt;</w:t>
      </w:r>
    </w:p>
    <w:p w:rsidR="00795BB8" w:rsidRDefault="00795BB8" w:rsidP="00795BB8">
      <w:pPr>
        <w:pStyle w:val="CodeLines"/>
      </w:pPr>
      <w:r>
        <w:t xml:space="preserve">                      &lt;goal&gt;compile&lt;/goal&gt;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B653F2" w:rsidP="00795BB8">
      <w:pPr>
        <w:pStyle w:val="BodyText"/>
      </w:pPr>
      <w:r w:rsidRPr="00B653F2">
        <w:t>For more information on configuration options, see</w:t>
      </w:r>
      <w:r>
        <w:t xml:space="preserve"> </w:t>
      </w:r>
      <w:hyperlink w:anchor="_openl:compile" w:history="1">
        <w:proofErr w:type="spellStart"/>
        <w:proofErr w:type="gramStart"/>
        <w:r w:rsidRPr="00B653F2">
          <w:rPr>
            <w:rStyle w:val="Hyperlink"/>
          </w:rPr>
          <w:t>openl:compile</w:t>
        </w:r>
        <w:proofErr w:type="spellEnd"/>
        <w:proofErr w:type="gramEnd"/>
      </w:hyperlink>
      <w:r>
        <w:t>.</w:t>
      </w:r>
    </w:p>
    <w:p w:rsidR="00795BB8" w:rsidRDefault="00795BB8" w:rsidP="00795BB8">
      <w:pPr>
        <w:pStyle w:val="Heading2"/>
      </w:pPr>
      <w:bookmarkStart w:id="43" w:name="_Configure_OpenL_Project_1"/>
      <w:bookmarkStart w:id="44" w:name="_Toc433898924"/>
      <w:bookmarkEnd w:id="43"/>
      <w:r>
        <w:t>Configure OpenL Project Testing</w:t>
      </w:r>
      <w:bookmarkEnd w:id="44"/>
    </w:p>
    <w:p w:rsidR="00795BB8" w:rsidRDefault="00795BB8" w:rsidP="00795BB8">
      <w:pPr>
        <w:pStyle w:val="BodyText"/>
      </w:pPr>
      <w:r>
        <w:t xml:space="preserve">The simplest way to invoke </w:t>
      </w:r>
      <w:r w:rsidR="00A21CDD">
        <w:t xml:space="preserve">the </w:t>
      </w:r>
      <w:r>
        <w:t xml:space="preserve">OpenL Tablets </w:t>
      </w:r>
      <w:r w:rsidR="00A21CDD">
        <w:t>test is as follows</w:t>
      </w:r>
      <w:r>
        <w:t>:</w:t>
      </w:r>
    </w:p>
    <w:p w:rsidR="00795BB8" w:rsidRDefault="00795BB8" w:rsidP="00795BB8">
      <w:pPr>
        <w:pStyle w:val="CodeLines"/>
      </w:pPr>
      <w:r>
        <w:t>&lt;build&gt;</w:t>
      </w:r>
    </w:p>
    <w:p w:rsidR="00795BB8" w:rsidRDefault="00795BB8" w:rsidP="00795BB8">
      <w:pPr>
        <w:pStyle w:val="CodeLines"/>
      </w:pPr>
      <w:r>
        <w:t xml:space="preserve">  [...]</w:t>
      </w: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 xml:space="preserve">      &lt;plugin&gt;</w:t>
      </w:r>
    </w:p>
    <w:p w:rsidR="00795BB8" w:rsidRDefault="00795BB8" w:rsidP="00795BB8">
      <w:pPr>
        <w:pStyle w:val="CodeLines"/>
      </w:pPr>
      <w:r>
        <w:lastRenderedPageBreak/>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&lt;executions&gt;</w:t>
      </w:r>
    </w:p>
    <w:p w:rsidR="00795BB8" w:rsidRDefault="00795BB8" w:rsidP="00795BB8">
      <w:pPr>
        <w:pStyle w:val="CodeLines"/>
      </w:pPr>
      <w:r>
        <w:t xml:space="preserve">              &lt;execution&gt;</w:t>
      </w:r>
    </w:p>
    <w:p w:rsidR="00795BB8" w:rsidRDefault="00795BB8" w:rsidP="00795BB8">
      <w:pPr>
        <w:pStyle w:val="CodeLines"/>
      </w:pPr>
      <w:r>
        <w:t xml:space="preserve">                  &lt;goals&gt;</w:t>
      </w:r>
    </w:p>
    <w:p w:rsidR="00795BB8" w:rsidRDefault="00795BB8" w:rsidP="00795BB8">
      <w:pPr>
        <w:pStyle w:val="CodeLines"/>
      </w:pPr>
      <w:r>
        <w:t xml:space="preserve">                      &lt;goal&gt;test&lt;/goal&gt;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B653F2" w:rsidRDefault="00B653F2" w:rsidP="00795BB8">
      <w:pPr>
        <w:pStyle w:val="BodyText"/>
      </w:pPr>
      <w:r w:rsidRPr="00B653F2">
        <w:t>For more information on configuration options, see</w:t>
      </w:r>
      <w:r>
        <w:t xml:space="preserve"> </w:t>
      </w:r>
      <w:hyperlink w:anchor="_openl:test" w:history="1">
        <w:proofErr w:type="spellStart"/>
        <w:r w:rsidRPr="00B653F2">
          <w:rPr>
            <w:rStyle w:val="Hyperlink"/>
          </w:rPr>
          <w:t>openl:test</w:t>
        </w:r>
        <w:proofErr w:type="spellEnd"/>
      </w:hyperlink>
      <w:r>
        <w:t>.</w:t>
      </w:r>
    </w:p>
    <w:p w:rsidR="00795BB8" w:rsidRDefault="00795BB8" w:rsidP="00795BB8">
      <w:pPr>
        <w:pStyle w:val="BodyText"/>
      </w:pPr>
      <w:r>
        <w:t xml:space="preserve">To </w:t>
      </w:r>
      <w:r w:rsidR="00A21CDD">
        <w:t xml:space="preserve">gain </w:t>
      </w:r>
      <w:r>
        <w:t>more control over tests</w:t>
      </w:r>
      <w:r w:rsidR="00A21CDD">
        <w:t xml:space="preserve"> and </w:t>
      </w:r>
      <w:r>
        <w:t xml:space="preserve">invoke and debug them from the Java code, generate JUnit tests. </w:t>
      </w:r>
      <w:r w:rsidR="00A21CDD">
        <w:t>D</w:t>
      </w:r>
      <w:r>
        <w:t xml:space="preserve">o not use the </w:t>
      </w:r>
      <w:r w:rsidRPr="00795BB8">
        <w:rPr>
          <w:rStyle w:val="Code"/>
        </w:rPr>
        <w:t>test</w:t>
      </w:r>
      <w:r>
        <w:t xml:space="preserve"> goal. </w:t>
      </w:r>
      <w:r w:rsidR="00A21CDD">
        <w:t>Instead, c</w:t>
      </w:r>
      <w:r>
        <w:t xml:space="preserve">onfigure the generate </w:t>
      </w:r>
      <w:r w:rsidRPr="00795BB8">
        <w:rPr>
          <w:rStyle w:val="Code"/>
        </w:rPr>
        <w:t>goal</w:t>
      </w:r>
      <w:r w:rsidR="00A21CDD" w:rsidRPr="00A21CDD">
        <w:t xml:space="preserve"> </w:t>
      </w:r>
      <w:r w:rsidR="00A21CDD">
        <w:t>as follows</w:t>
      </w:r>
      <w:r>
        <w:t>:</w:t>
      </w:r>
    </w:p>
    <w:p w:rsidR="00795BB8" w:rsidRDefault="00795BB8" w:rsidP="00795BB8">
      <w:pPr>
        <w:pStyle w:val="CodeLines"/>
      </w:pPr>
      <w:r>
        <w:t>&lt;build&gt;</w:t>
      </w:r>
    </w:p>
    <w:p w:rsidR="00795BB8" w:rsidRDefault="00795BB8" w:rsidP="00795BB8">
      <w:pPr>
        <w:pStyle w:val="CodeLines"/>
      </w:pPr>
      <w:r>
        <w:t xml:space="preserve">  [...]</w:t>
      </w: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 xml:space="preserve">      &lt;plugin&gt;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spellStart"/>
      <w:r>
        <w:t>generateUnitTests</w:t>
      </w:r>
      <w:proofErr w:type="spellEnd"/>
      <w:r>
        <w:t>&gt;true&lt;/</w:t>
      </w:r>
      <w:proofErr w:type="spellStart"/>
      <w:r>
        <w:t>generateUnitTests</w:t>
      </w:r>
      <w:proofErr w:type="spellEnd"/>
      <w:r>
        <w:t>&gt;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&lt;executions&gt;</w:t>
      </w:r>
    </w:p>
    <w:p w:rsidR="00795BB8" w:rsidRDefault="00795BB8" w:rsidP="00795BB8">
      <w:pPr>
        <w:pStyle w:val="CodeLines"/>
      </w:pPr>
      <w:r>
        <w:t xml:space="preserve">              &lt;execution&gt;</w:t>
      </w:r>
    </w:p>
    <w:p w:rsidR="00795BB8" w:rsidRDefault="00795BB8" w:rsidP="00795BB8">
      <w:pPr>
        <w:pStyle w:val="CodeLines"/>
      </w:pPr>
      <w:r>
        <w:t xml:space="preserve">                  &lt;goals&gt;</w:t>
      </w:r>
    </w:p>
    <w:p w:rsidR="00795BB8" w:rsidRDefault="00795BB8" w:rsidP="00795BB8">
      <w:pPr>
        <w:pStyle w:val="CodeLines"/>
      </w:pPr>
      <w:r>
        <w:t xml:space="preserve">                      &lt;goal&gt;generate&lt;/goal&gt;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To define a user custom template for </w:t>
      </w:r>
      <w:proofErr w:type="spellStart"/>
      <w:r>
        <w:t>JUnits</w:t>
      </w:r>
      <w:proofErr w:type="spellEnd"/>
      <w:r>
        <w:t xml:space="preserve"> tests, set the </w:t>
      </w:r>
      <w:proofErr w:type="spellStart"/>
      <w:r w:rsidRPr="00795BB8">
        <w:rPr>
          <w:rStyle w:val="Code"/>
        </w:rPr>
        <w:t>unitTestTemplatePath</w:t>
      </w:r>
      <w:proofErr w:type="spellEnd"/>
      <w:r>
        <w:t xml:space="preserve"> parameter with a path to the user's custom Velocity template. For example, consider </w:t>
      </w:r>
      <w:r w:rsidRPr="00795BB8">
        <w:rPr>
          <w:rStyle w:val="Code"/>
        </w:rPr>
        <w:t>&lt;unitTestTemplatePath&gt;src/test/resources/MyTemplate.vm&lt;/unitTestTemplatePath&gt;</w:t>
      </w:r>
      <w:r>
        <w:t xml:space="preserve">. </w:t>
      </w:r>
      <w:r w:rsidR="00A21CDD">
        <w:t>A</w:t>
      </w:r>
      <w:r>
        <w:t>n example of such template</w:t>
      </w:r>
      <w:r w:rsidR="00A21CDD">
        <w:t xml:space="preserve"> is as follows</w:t>
      </w:r>
      <w:r>
        <w:t>:</w:t>
      </w:r>
    </w:p>
    <w:p w:rsidR="00795BB8" w:rsidRDefault="00795BB8" w:rsidP="00795BB8">
      <w:pPr>
        <w:pStyle w:val="CodeLines"/>
      </w:pPr>
      <w:r>
        <w:t>#if ($</w:t>
      </w:r>
      <w:proofErr w:type="spellStart"/>
      <w:r>
        <w:t>openlInterfacePackage</w:t>
      </w:r>
      <w:proofErr w:type="spellEnd"/>
      <w:r>
        <w:t>)</w:t>
      </w:r>
    </w:p>
    <w:p w:rsidR="00795BB8" w:rsidRDefault="00795BB8" w:rsidP="00795BB8">
      <w:pPr>
        <w:pStyle w:val="CodeLines"/>
      </w:pPr>
      <w:r>
        <w:t>package $</w:t>
      </w:r>
      <w:proofErr w:type="spellStart"/>
      <w:r>
        <w:t>openlInterfacePackage</w:t>
      </w:r>
      <w:proofErr w:type="spellEnd"/>
      <w:r>
        <w:t>;</w:t>
      </w:r>
    </w:p>
    <w:p w:rsidR="00795BB8" w:rsidRDefault="00795BB8" w:rsidP="00795BB8">
      <w:pPr>
        <w:pStyle w:val="CodeLines"/>
      </w:pPr>
      <w:r>
        <w:t>#end</w:t>
      </w:r>
    </w:p>
    <w:p w:rsidR="00795BB8" w:rsidRDefault="00795BB8" w:rsidP="00795BB8">
      <w:pPr>
        <w:pStyle w:val="CodeLines"/>
      </w:pPr>
    </w:p>
    <w:p w:rsidR="00795BB8" w:rsidRDefault="00795BB8" w:rsidP="00795BB8">
      <w:pPr>
        <w:pStyle w:val="CodeLines"/>
      </w:pPr>
      <w:r>
        <w:t xml:space="preserve">import </w:t>
      </w:r>
      <w:proofErr w:type="spellStart"/>
      <w:proofErr w:type="gramStart"/>
      <w:r>
        <w:t>org.junit</w:t>
      </w:r>
      <w:proofErr w:type="gramEnd"/>
      <w:r>
        <w:t>.Before</w:t>
      </w:r>
      <w:proofErr w:type="spellEnd"/>
      <w:r>
        <w:t>;</w:t>
      </w:r>
    </w:p>
    <w:p w:rsidR="00795BB8" w:rsidRDefault="00795BB8" w:rsidP="00795BB8">
      <w:pPr>
        <w:pStyle w:val="CodeLines"/>
      </w:pPr>
      <w:r>
        <w:t xml:space="preserve">import </w:t>
      </w:r>
      <w:proofErr w:type="spellStart"/>
      <w:proofErr w:type="gramStart"/>
      <w:r>
        <w:t>org.junit</w:t>
      </w:r>
      <w:proofErr w:type="gramEnd"/>
      <w:r>
        <w:t>.Test</w:t>
      </w:r>
      <w:proofErr w:type="spellEnd"/>
      <w:r>
        <w:t>;</w:t>
      </w:r>
    </w:p>
    <w:p w:rsidR="00795BB8" w:rsidRDefault="00795BB8" w:rsidP="00795BB8">
      <w:pPr>
        <w:pStyle w:val="CodeLines"/>
      </w:pPr>
      <w:r>
        <w:t xml:space="preserve">import </w:t>
      </w:r>
      <w:proofErr w:type="spellStart"/>
      <w:proofErr w:type="gramStart"/>
      <w:r>
        <w:t>org.openl</w:t>
      </w:r>
      <w:proofErr w:type="gramEnd"/>
      <w:r>
        <w:t>.rules.runtime.RulesEngineFactory</w:t>
      </w:r>
      <w:proofErr w:type="spellEnd"/>
      <w:r>
        <w:t>;</w:t>
      </w:r>
    </w:p>
    <w:p w:rsidR="00795BB8" w:rsidRDefault="00795BB8" w:rsidP="00795BB8">
      <w:pPr>
        <w:pStyle w:val="CodeLines"/>
      </w:pPr>
      <w:r>
        <w:t xml:space="preserve">import </w:t>
      </w:r>
      <w:proofErr w:type="spellStart"/>
      <w:proofErr w:type="gramStart"/>
      <w:r>
        <w:t>org.openl</w:t>
      </w:r>
      <w:proofErr w:type="gramEnd"/>
      <w:r>
        <w:t>.rules.testmethod.TestUnitsResults</w:t>
      </w:r>
      <w:proofErr w:type="spellEnd"/>
      <w:r>
        <w:t>;</w:t>
      </w:r>
    </w:p>
    <w:p w:rsidR="00795BB8" w:rsidRDefault="00795BB8" w:rsidP="00795BB8">
      <w:pPr>
        <w:pStyle w:val="CodeLines"/>
      </w:pPr>
    </w:p>
    <w:p w:rsidR="00795BB8" w:rsidRDefault="00795BB8" w:rsidP="00795BB8">
      <w:pPr>
        <w:pStyle w:val="CodeLines"/>
      </w:pPr>
      <w:r>
        <w:t xml:space="preserve">import </w:t>
      </w:r>
      <w:proofErr w:type="spellStart"/>
      <w:proofErr w:type="gramStart"/>
      <w:r>
        <w:t>java.io.File</w:t>
      </w:r>
      <w:proofErr w:type="spellEnd"/>
      <w:proofErr w:type="gramEnd"/>
      <w:r>
        <w:t>;</w:t>
      </w:r>
    </w:p>
    <w:p w:rsidR="00795BB8" w:rsidRDefault="00795BB8" w:rsidP="00795BB8">
      <w:pPr>
        <w:pStyle w:val="CodeLines"/>
      </w:pPr>
    </w:p>
    <w:p w:rsidR="00795BB8" w:rsidRDefault="00795BB8" w:rsidP="00795BB8">
      <w:pPr>
        <w:pStyle w:val="CodeLines"/>
      </w:pPr>
      <w:r>
        <w:t xml:space="preserve">import static </w:t>
      </w:r>
      <w:proofErr w:type="spellStart"/>
      <w:proofErr w:type="gramStart"/>
      <w:r>
        <w:t>org.junit</w:t>
      </w:r>
      <w:proofErr w:type="gramEnd"/>
      <w:r>
        <w:t>.Assert.assertTrue</w:t>
      </w:r>
      <w:proofErr w:type="spellEnd"/>
      <w:r>
        <w:t>;</w:t>
      </w:r>
    </w:p>
    <w:p w:rsidR="00795BB8" w:rsidRDefault="00795BB8" w:rsidP="00795BB8">
      <w:pPr>
        <w:pStyle w:val="CodeLines"/>
      </w:pPr>
    </w:p>
    <w:p w:rsidR="00795BB8" w:rsidRDefault="00795BB8" w:rsidP="00795BB8">
      <w:pPr>
        <w:pStyle w:val="CodeLines"/>
      </w:pPr>
      <w:r>
        <w:t>#</w:t>
      </w:r>
      <w:proofErr w:type="gramStart"/>
      <w:r>
        <w:t>set( $</w:t>
      </w:r>
      <w:proofErr w:type="spellStart"/>
      <w:proofErr w:type="gramEnd"/>
      <w:r>
        <w:t>openlInterfaceClassWithTests</w:t>
      </w:r>
      <w:proofErr w:type="spellEnd"/>
      <w:r>
        <w:t xml:space="preserve"> = "${</w:t>
      </w:r>
      <w:proofErr w:type="spellStart"/>
      <w:r>
        <w:t>openlInterfaceClass</w:t>
      </w:r>
      <w:proofErr w:type="spellEnd"/>
      <w:r>
        <w:t>}</w:t>
      </w:r>
      <w:proofErr w:type="spellStart"/>
      <w:r>
        <w:t>WithTests</w:t>
      </w:r>
      <w:proofErr w:type="spellEnd"/>
      <w:r>
        <w:t>" )</w:t>
      </w:r>
    </w:p>
    <w:p w:rsidR="00795BB8" w:rsidRDefault="00795BB8" w:rsidP="00795BB8">
      <w:pPr>
        <w:pStyle w:val="CodeLines"/>
      </w:pPr>
    </w:p>
    <w:p w:rsidR="00795BB8" w:rsidRDefault="00795BB8" w:rsidP="00795BB8">
      <w:pPr>
        <w:pStyle w:val="CodeLines"/>
      </w:pPr>
      <w:r>
        <w:t>public class ${</w:t>
      </w:r>
      <w:proofErr w:type="spellStart"/>
      <w:r>
        <w:t>openlInterfaceClass</w:t>
      </w:r>
      <w:proofErr w:type="spellEnd"/>
      <w:r>
        <w:t>}Test {</w:t>
      </w:r>
    </w:p>
    <w:p w:rsidR="00795BB8" w:rsidRDefault="00795BB8" w:rsidP="00795BB8">
      <w:pPr>
        <w:pStyle w:val="CodeLines"/>
      </w:pPr>
      <w:r>
        <w:t xml:space="preserve">    private static interface $</w:t>
      </w:r>
      <w:proofErr w:type="spellStart"/>
      <w:r>
        <w:t>openlInterfaceClassWithTests</w:t>
      </w:r>
      <w:proofErr w:type="spellEnd"/>
      <w:r>
        <w:t xml:space="preserve"> extends $</w:t>
      </w:r>
      <w:proofErr w:type="spellStart"/>
      <w:r>
        <w:t>openlInterfaceClass</w:t>
      </w:r>
      <w:proofErr w:type="spellEnd"/>
      <w:r>
        <w:t xml:space="preserve"> {</w:t>
      </w:r>
    </w:p>
    <w:p w:rsidR="00795BB8" w:rsidRDefault="00795BB8" w:rsidP="00795BB8">
      <w:pPr>
        <w:pStyle w:val="CodeLines"/>
      </w:pPr>
      <w:r>
        <w:t>#</w:t>
      </w:r>
      <w:proofErr w:type="gramStart"/>
      <w:r>
        <w:t>foreach( $</w:t>
      </w:r>
      <w:proofErr w:type="spellStart"/>
      <w:proofErr w:type="gramEnd"/>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w:t>
      </w:r>
      <w:proofErr w:type="spellStart"/>
      <w:r>
        <w:t>TestUnitsResults</w:t>
      </w:r>
      <w:proofErr w:type="spellEnd"/>
      <w:r>
        <w:t xml:space="preserve"> $</w:t>
      </w:r>
      <w:proofErr w:type="spellStart"/>
      <w:proofErr w:type="gramStart"/>
      <w:r>
        <w:t>testMethodName</w:t>
      </w:r>
      <w:proofErr w:type="spellEnd"/>
      <w:r>
        <w:t>(</w:t>
      </w:r>
      <w:proofErr w:type="gramEnd"/>
      <w:r>
        <w:t>);</w:t>
      </w:r>
    </w:p>
    <w:p w:rsidR="00795BB8" w:rsidRDefault="00795BB8" w:rsidP="00795BB8">
      <w:pPr>
        <w:pStyle w:val="CodeLines"/>
      </w:pPr>
      <w:r>
        <w:t>#end</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 xml:space="preserve">    private $</w:t>
      </w:r>
      <w:proofErr w:type="spellStart"/>
      <w:r>
        <w:t>openlInterfaceClassWithTests</w:t>
      </w:r>
      <w:proofErr w:type="spellEnd"/>
      <w:r>
        <w:t xml:space="preserve"> instance;</w:t>
      </w:r>
    </w:p>
    <w:p w:rsidR="00795BB8" w:rsidRDefault="00795BB8" w:rsidP="00795BB8">
      <w:pPr>
        <w:pStyle w:val="CodeLines"/>
      </w:pPr>
    </w:p>
    <w:p w:rsidR="00795BB8" w:rsidRDefault="00795BB8" w:rsidP="00795BB8">
      <w:pPr>
        <w:pStyle w:val="CodeLines"/>
      </w:pPr>
      <w:r>
        <w:t xml:space="preserve">    @Before</w:t>
      </w:r>
    </w:p>
    <w:p w:rsidR="00795BB8" w:rsidRDefault="00795BB8" w:rsidP="00795BB8">
      <w:pPr>
        <w:pStyle w:val="CodeLines"/>
      </w:pPr>
      <w:r>
        <w:t xml:space="preserve">    public void </w:t>
      </w:r>
      <w:proofErr w:type="spellStart"/>
      <w:proofErr w:type="gramStart"/>
      <w:r>
        <w:t>setUp</w:t>
      </w:r>
      <w:proofErr w:type="spellEnd"/>
      <w:r>
        <w:t>(</w:t>
      </w:r>
      <w:proofErr w:type="gramEnd"/>
      <w:r>
        <w:t>) throws Exception {</w:t>
      </w:r>
    </w:p>
    <w:p w:rsidR="00795BB8" w:rsidRDefault="00795BB8" w:rsidP="00795BB8">
      <w:pPr>
        <w:pStyle w:val="CodeLines"/>
      </w:pPr>
      <w:r>
        <w:t xml:space="preserve">        File </w:t>
      </w:r>
      <w:proofErr w:type="spellStart"/>
      <w:r>
        <w:t>xlsFile</w:t>
      </w:r>
      <w:proofErr w:type="spellEnd"/>
      <w:r>
        <w:t xml:space="preserve"> = new </w:t>
      </w:r>
      <w:proofErr w:type="gramStart"/>
      <w:r>
        <w:t>File(</w:t>
      </w:r>
      <w:proofErr w:type="gramEnd"/>
      <w:r>
        <w:t>"$</w:t>
      </w:r>
      <w:proofErr w:type="spellStart"/>
      <w:r>
        <w:t>projectRoot</w:t>
      </w:r>
      <w:proofErr w:type="spellEnd"/>
      <w:r>
        <w:t>", "$</w:t>
      </w:r>
      <w:proofErr w:type="spellStart"/>
      <w:r>
        <w:t>srcFile</w:t>
      </w:r>
      <w:proofErr w:type="spellEnd"/>
      <w:r>
        <w:t>");</w:t>
      </w:r>
    </w:p>
    <w:p w:rsidR="00795BB8" w:rsidRDefault="00795BB8" w:rsidP="00795BB8">
      <w:pPr>
        <w:pStyle w:val="CodeLines"/>
      </w:pPr>
      <w:r>
        <w:t xml:space="preserve">        instance = new </w:t>
      </w:r>
      <w:proofErr w:type="spellStart"/>
      <w:r>
        <w:t>RulesEngineFactory</w:t>
      </w:r>
      <w:proofErr w:type="spellEnd"/>
      <w:r>
        <w:t>&lt;$</w:t>
      </w:r>
      <w:proofErr w:type="spellStart"/>
      <w:r>
        <w:t>openlInterfaceClassWithTests</w:t>
      </w:r>
      <w:proofErr w:type="spellEnd"/>
      <w:proofErr w:type="gramStart"/>
      <w:r>
        <w:t>&gt;(</w:t>
      </w:r>
      <w:proofErr w:type="gramEnd"/>
    </w:p>
    <w:p w:rsidR="00795BB8" w:rsidRDefault="00795BB8" w:rsidP="00795BB8">
      <w:pPr>
        <w:pStyle w:val="CodeLines"/>
      </w:pPr>
      <w:r>
        <w:t xml:space="preserve">            </w:t>
      </w:r>
      <w:proofErr w:type="spellStart"/>
      <w:r>
        <w:t>xlsFile</w:t>
      </w:r>
      <w:proofErr w:type="spellEnd"/>
      <w:r>
        <w:t>,</w:t>
      </w:r>
    </w:p>
    <w:p w:rsidR="00795BB8" w:rsidRDefault="00795BB8" w:rsidP="00795BB8">
      <w:pPr>
        <w:pStyle w:val="CodeLines"/>
      </w:pPr>
      <w:r>
        <w:t xml:space="preserve">            ${</w:t>
      </w:r>
      <w:proofErr w:type="spellStart"/>
      <w:r>
        <w:t>openlInterfaceClassWithTests</w:t>
      </w:r>
      <w:proofErr w:type="spellEnd"/>
      <w:r>
        <w:t>}.class</w:t>
      </w:r>
    </w:p>
    <w:p w:rsidR="00795BB8" w:rsidRDefault="00795BB8" w:rsidP="00795BB8">
      <w:pPr>
        <w:pStyle w:val="CodeLines"/>
      </w:pPr>
      <w:r>
        <w:t xml:space="preserve">        </w:t>
      </w:r>
      <w:proofErr w:type="gramStart"/>
      <w:r>
        <w:t>).</w:t>
      </w:r>
      <w:proofErr w:type="spellStart"/>
      <w:r>
        <w:t>newEngineInstance</w:t>
      </w:r>
      <w:proofErr w:type="spellEnd"/>
      <w:proofErr w:type="gramEnd"/>
      <w:r>
        <w:t>();</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w:t>
      </w:r>
      <w:proofErr w:type="gramStart"/>
      <w:r>
        <w:t>foreach( $</w:t>
      </w:r>
      <w:proofErr w:type="spellStart"/>
      <w:proofErr w:type="gramEnd"/>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@Test</w:t>
      </w:r>
    </w:p>
    <w:p w:rsidR="00795BB8" w:rsidRDefault="00795BB8" w:rsidP="00795BB8">
      <w:pPr>
        <w:pStyle w:val="CodeLines"/>
      </w:pPr>
      <w:r>
        <w:t xml:space="preserve">    public void </w:t>
      </w:r>
      <w:proofErr w:type="spellStart"/>
      <w:r>
        <w:t>test$StringUtils.capitalize</w:t>
      </w:r>
      <w:proofErr w:type="spellEnd"/>
      <w:r>
        <w:t>($</w:t>
      </w:r>
      <w:proofErr w:type="spellStart"/>
      <w:proofErr w:type="gramStart"/>
      <w:r>
        <w:t>testMethodName</w:t>
      </w:r>
      <w:proofErr w:type="spellEnd"/>
      <w:r>
        <w:t>)(</w:t>
      </w:r>
      <w:proofErr w:type="gramEnd"/>
      <w:r>
        <w:t>) throws Exception {</w:t>
      </w:r>
    </w:p>
    <w:p w:rsidR="00795BB8" w:rsidRDefault="00795BB8" w:rsidP="00795BB8">
      <w:pPr>
        <w:pStyle w:val="CodeLines"/>
      </w:pPr>
      <w:r>
        <w:t xml:space="preserve">        </w:t>
      </w:r>
      <w:proofErr w:type="spellStart"/>
      <w:r>
        <w:t>TestUnitsResults</w:t>
      </w:r>
      <w:proofErr w:type="spellEnd"/>
      <w:r>
        <w:t xml:space="preserve"> results = </w:t>
      </w:r>
      <w:proofErr w:type="gramStart"/>
      <w:r>
        <w:t>instance.$</w:t>
      </w:r>
      <w:proofErr w:type="spellStart"/>
      <w:proofErr w:type="gramEnd"/>
      <w:r>
        <w:t>testMethodName</w:t>
      </w:r>
      <w:proofErr w:type="spellEnd"/>
      <w:r>
        <w:t>();</w:t>
      </w:r>
    </w:p>
    <w:p w:rsidR="00795BB8" w:rsidRDefault="00795BB8" w:rsidP="00795BB8">
      <w:pPr>
        <w:pStyle w:val="CodeLines"/>
      </w:pPr>
      <w:r>
        <w:t xml:space="preserve">        </w:t>
      </w:r>
      <w:proofErr w:type="spellStart"/>
      <w:r>
        <w:t>assertTrue</w:t>
      </w:r>
      <w:proofErr w:type="spellEnd"/>
      <w:r>
        <w:t>(</w:t>
      </w:r>
      <w:proofErr w:type="spellStart"/>
      <w:proofErr w:type="gramStart"/>
      <w:r>
        <w:t>results.toString</w:t>
      </w:r>
      <w:proofErr w:type="spellEnd"/>
      <w:proofErr w:type="gramEnd"/>
      <w:r>
        <w:t xml:space="preserve">(), </w:t>
      </w:r>
      <w:proofErr w:type="spellStart"/>
      <w:r>
        <w:t>results.getNumberOfFailures</w:t>
      </w:r>
      <w:proofErr w:type="spellEnd"/>
      <w:r>
        <w:t>() == 0);</w:t>
      </w:r>
    </w:p>
    <w:p w:rsidR="00795BB8" w:rsidRDefault="00795BB8" w:rsidP="00795BB8">
      <w:pPr>
        <w:pStyle w:val="CodeLines"/>
      </w:pPr>
      <w:r>
        <w:t xml:space="preserve">    }</w:t>
      </w:r>
    </w:p>
    <w:p w:rsidR="00795BB8" w:rsidRDefault="00795BB8" w:rsidP="00795BB8">
      <w:pPr>
        <w:pStyle w:val="CodeLines"/>
      </w:pPr>
      <w:r>
        <w:t>#end</w:t>
      </w:r>
    </w:p>
    <w:p w:rsidR="00795BB8" w:rsidRPr="00795BB8" w:rsidRDefault="00795BB8" w:rsidP="00795BB8">
      <w:pPr>
        <w:pStyle w:val="CodeLines"/>
      </w:pPr>
      <w:r>
        <w:t>}</w:t>
      </w:r>
    </w:p>
    <w:p w:rsidR="006E6D84" w:rsidRDefault="006E6D84" w:rsidP="006E6D84">
      <w:pPr>
        <w:pStyle w:val="Heading1"/>
      </w:pPr>
      <w:bookmarkStart w:id="45" w:name="_Toc433898925"/>
      <w:r>
        <w:lastRenderedPageBreak/>
        <w:t>Examples</w:t>
      </w:r>
      <w:bookmarkEnd w:id="45"/>
    </w:p>
    <w:p w:rsidR="006E6D84" w:rsidRDefault="006E6D84" w:rsidP="006E6D84">
      <w:pPr>
        <w:pStyle w:val="BodyText"/>
      </w:pPr>
      <w:r w:rsidRPr="006E6D84">
        <w:t xml:space="preserve">To acquire a better understanding of Plugin Name usage, </w:t>
      </w:r>
      <w:r w:rsidR="00A21CDD">
        <w:t xml:space="preserve">see </w:t>
      </w:r>
      <w:r w:rsidRPr="006E6D84">
        <w:t>the following examples:</w:t>
      </w:r>
    </w:p>
    <w:p w:rsidR="006E6D84" w:rsidRDefault="00606686" w:rsidP="00A95D37">
      <w:pPr>
        <w:pStyle w:val="ListBullet"/>
        <w:tabs>
          <w:tab w:val="clear" w:pos="720"/>
          <w:tab w:val="num" w:pos="-2552"/>
        </w:tabs>
        <w:ind w:left="284"/>
      </w:pPr>
      <w:hyperlink w:anchor="_Configuration_with_all" w:history="1">
        <w:r w:rsidR="006E6D84" w:rsidRPr="006E6D84">
          <w:rPr>
            <w:rStyle w:val="Hyperlink"/>
          </w:rPr>
          <w:t>Configuration with all OpenL Maven Plugin Goals</w:t>
        </w:r>
      </w:hyperlink>
    </w:p>
    <w:p w:rsidR="006E6D84" w:rsidRDefault="00606686" w:rsidP="00A95D37">
      <w:pPr>
        <w:pStyle w:val="ListBullet"/>
        <w:tabs>
          <w:tab w:val="clear" w:pos="720"/>
        </w:tabs>
        <w:ind w:left="284"/>
      </w:pPr>
      <w:hyperlink w:anchor="_Creating_a_Project" w:history="1">
        <w:r w:rsidR="006E6D84" w:rsidRPr="006E6D84">
          <w:rPr>
            <w:rStyle w:val="Hyperlink"/>
          </w:rPr>
          <w:t>Creating a Project with a Working Example of OpenL Maven Plugin Usage</w:t>
        </w:r>
      </w:hyperlink>
    </w:p>
    <w:p w:rsidR="006E6D84" w:rsidRDefault="006E6D84" w:rsidP="006E6D84">
      <w:pPr>
        <w:pStyle w:val="Heading2"/>
      </w:pPr>
      <w:bookmarkStart w:id="46" w:name="_Configuration_with_all"/>
      <w:bookmarkStart w:id="47" w:name="_Toc433898926"/>
      <w:bookmarkEnd w:id="46"/>
      <w:r w:rsidRPr="006E6D84">
        <w:t>Configuration with all OpenL Maven Plugin Goals</w:t>
      </w:r>
      <w:bookmarkEnd w:id="47"/>
    </w:p>
    <w:p w:rsidR="00E91EE6" w:rsidRDefault="00E91EE6" w:rsidP="00E91EE6">
      <w:pPr>
        <w:pStyle w:val="BodyText"/>
      </w:pPr>
      <w:r w:rsidRPr="00E91EE6">
        <w:t xml:space="preserve">To configure </w:t>
      </w:r>
      <w:r w:rsidRPr="00E91EE6">
        <w:rPr>
          <w:rStyle w:val="Code"/>
        </w:rPr>
        <w:t>rules.xml</w:t>
      </w:r>
      <w:r w:rsidRPr="00E91EE6">
        <w:t xml:space="preserve"> generation, set its project ID</w:t>
      </w:r>
      <w:r w:rsidR="001B2EDE">
        <w:t>,</w:t>
      </w:r>
      <w:r w:rsidRPr="00E91EE6">
        <w:t xml:space="preserve"> project name, and classpath</w:t>
      </w:r>
      <w:r w:rsidR="001B2EDE">
        <w:t xml:space="preserve"> value</w:t>
      </w:r>
      <w:r w:rsidRPr="00E91EE6">
        <w:t xml:space="preserve">s. </w:t>
      </w:r>
      <w:r w:rsidR="001B2EDE">
        <w:t>An example is as follows</w:t>
      </w:r>
      <w:r w:rsidRPr="00E91EE6">
        <w:t>:</w:t>
      </w:r>
    </w:p>
    <w:p w:rsidR="00E91EE6" w:rsidRDefault="00E91EE6" w:rsidP="00E91EE6">
      <w:pPr>
        <w:pStyle w:val="CodeLines"/>
      </w:pPr>
      <w:r>
        <w:t>&lt;build&gt;</w:t>
      </w:r>
    </w:p>
    <w:p w:rsidR="00E91EE6" w:rsidRDefault="00E91EE6" w:rsidP="00E91EE6">
      <w:pPr>
        <w:pStyle w:val="CodeLines"/>
      </w:pPr>
      <w:r>
        <w:t xml:space="preserve">  [...]</w:t>
      </w:r>
    </w:p>
    <w:p w:rsidR="00E91EE6" w:rsidRDefault="00E91EE6" w:rsidP="00E91EE6">
      <w:pPr>
        <w:pStyle w:val="CodeLines"/>
      </w:pPr>
      <w:r>
        <w:t xml:space="preserve">  &lt;plugins&gt;</w:t>
      </w:r>
    </w:p>
    <w:p w:rsidR="00E91EE6" w:rsidRDefault="00E91EE6" w:rsidP="00E91EE6">
      <w:pPr>
        <w:pStyle w:val="CodeLines"/>
      </w:pPr>
      <w:r>
        <w:t xml:space="preserve">      [...]</w:t>
      </w:r>
    </w:p>
    <w:p w:rsidR="00E91EE6" w:rsidRDefault="00E91EE6" w:rsidP="00E91EE6">
      <w:pPr>
        <w:pStyle w:val="CodeLines"/>
      </w:pPr>
      <w:r>
        <w:t xml:space="preserve">      &lt;plugin&gt;</w:t>
      </w:r>
    </w:p>
    <w:p w:rsidR="00E91EE6" w:rsidRDefault="00E91EE6" w:rsidP="00E91EE6">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E91EE6" w:rsidRDefault="00E91EE6" w:rsidP="00E91EE6">
      <w:pPr>
        <w:pStyle w:val="CodeLines"/>
      </w:pPr>
      <w:r>
        <w:t xml:space="preserve">          &lt;</w:t>
      </w:r>
      <w:proofErr w:type="spellStart"/>
      <w:r>
        <w:t>artifactId</w:t>
      </w:r>
      <w:proofErr w:type="spellEnd"/>
      <w:r>
        <w:t>&gt;</w:t>
      </w:r>
      <w:proofErr w:type="spellStart"/>
      <w:r>
        <w:t>openl</w:t>
      </w:r>
      <w:proofErr w:type="spellEnd"/>
      <w:r>
        <w:t>-maven-plugin&lt;/</w:t>
      </w:r>
      <w:proofErr w:type="spellStart"/>
      <w:r>
        <w:t>artifactId</w:t>
      </w:r>
      <w:proofErr w:type="spellEnd"/>
      <w:r>
        <w:t>&gt;</w:t>
      </w:r>
    </w:p>
    <w:p w:rsidR="00E91EE6" w:rsidRDefault="00E91EE6" w:rsidP="00E91EE6">
      <w:pPr>
        <w:pStyle w:val="CodeLines"/>
      </w:pPr>
      <w:r>
        <w:t xml:space="preserve">          &lt;version&gt;${</w:t>
      </w:r>
      <w:proofErr w:type="spellStart"/>
      <w:r>
        <w:t>openl.rules.version</w:t>
      </w:r>
      <w:proofErr w:type="spellEnd"/>
      <w:r>
        <w:t>}&lt;/version&gt;</w:t>
      </w:r>
    </w:p>
    <w:p w:rsidR="00E91EE6" w:rsidRDefault="00E91EE6" w:rsidP="00E91EE6">
      <w:pPr>
        <w:pStyle w:val="CodeLines"/>
      </w:pPr>
      <w:r>
        <w:t xml:space="preserve">          &lt;configuration&gt;</w:t>
      </w:r>
    </w:p>
    <w:p w:rsidR="00E91EE6" w:rsidRDefault="00E91EE6" w:rsidP="00E91EE6">
      <w:pPr>
        <w:pStyle w:val="CodeLines"/>
      </w:pPr>
      <w:r>
        <w:t xml:space="preserve">              </w:t>
      </w:r>
      <w:proofErr w:type="gramStart"/>
      <w:r>
        <w:t>&lt;!--</w:t>
      </w:r>
      <w:proofErr w:type="gramEnd"/>
      <w:r>
        <w:t xml:space="preserve"> Project name. --&gt;</w:t>
      </w:r>
    </w:p>
    <w:p w:rsidR="00E91EE6" w:rsidRDefault="00E91EE6" w:rsidP="00E91EE6">
      <w:pPr>
        <w:pStyle w:val="CodeLines"/>
      </w:pPr>
      <w:r>
        <w:t xml:space="preserve">              &lt;</w:t>
      </w:r>
      <w:proofErr w:type="spellStart"/>
      <w:r>
        <w:t>projectName</w:t>
      </w:r>
      <w:proofErr w:type="spellEnd"/>
      <w:r>
        <w:t>&gt;OpenL Rules Simple Project&lt;/</w:t>
      </w:r>
      <w:proofErr w:type="spellStart"/>
      <w:r>
        <w:t>projectName</w:t>
      </w:r>
      <w:proofErr w:type="spellEnd"/>
      <w:r>
        <w:t>&gt;</w:t>
      </w:r>
    </w:p>
    <w:p w:rsidR="00E91EE6" w:rsidRDefault="00E91EE6" w:rsidP="00E91EE6">
      <w:pPr>
        <w:pStyle w:val="CodeLines"/>
      </w:pPr>
      <w:r>
        <w:t xml:space="preserve">              </w:t>
      </w:r>
      <w:proofErr w:type="gramStart"/>
      <w:r>
        <w:t>&lt;!--</w:t>
      </w:r>
      <w:proofErr w:type="gramEnd"/>
      <w:r>
        <w:t xml:space="preserve"> Project's classpath. --&gt;</w:t>
      </w:r>
    </w:p>
    <w:p w:rsidR="00E91EE6" w:rsidRDefault="00E91EE6" w:rsidP="00E91EE6">
      <w:pPr>
        <w:pStyle w:val="CodeLines"/>
      </w:pPr>
      <w:r>
        <w:t xml:space="preserve">              &lt;</w:t>
      </w:r>
      <w:proofErr w:type="spellStart"/>
      <w:r>
        <w:t>classpaths</w:t>
      </w:r>
      <w:proofErr w:type="spellEnd"/>
      <w:r>
        <w:t>&gt;</w:t>
      </w:r>
    </w:p>
    <w:p w:rsidR="00E91EE6" w:rsidRDefault="00E91EE6" w:rsidP="00E91EE6">
      <w:pPr>
        <w:pStyle w:val="CodeLines"/>
      </w:pPr>
      <w:r>
        <w:t xml:space="preserve">                &lt;param</w:t>
      </w:r>
      <w:proofErr w:type="gramStart"/>
      <w:r>
        <w:t>&gt;.&lt;</w:t>
      </w:r>
      <w:proofErr w:type="gramEnd"/>
      <w:r>
        <w:t>/param&gt;</w:t>
      </w:r>
    </w:p>
    <w:p w:rsidR="00E91EE6" w:rsidRDefault="00E91EE6" w:rsidP="00E91EE6">
      <w:pPr>
        <w:pStyle w:val="CodeLines"/>
      </w:pPr>
      <w:r>
        <w:t xml:space="preserve">              &lt;/</w:t>
      </w:r>
      <w:proofErr w:type="spellStart"/>
      <w:r>
        <w:t>classpaths</w:t>
      </w:r>
      <w:proofErr w:type="spellEnd"/>
      <w:r>
        <w:t>&gt;</w:t>
      </w:r>
    </w:p>
    <w:p w:rsidR="00E91EE6" w:rsidRDefault="00E91EE6" w:rsidP="00E91EE6">
      <w:pPr>
        <w:pStyle w:val="CodeLines"/>
      </w:pPr>
      <w:r>
        <w:t xml:space="preserve">              </w:t>
      </w:r>
      <w:proofErr w:type="gramStart"/>
      <w:r>
        <w:t>&lt;!--</w:t>
      </w:r>
      <w:proofErr w:type="gramEnd"/>
      <w:r>
        <w:t xml:space="preserve"> OpenL project includes one or more modules. --&gt;</w:t>
      </w:r>
    </w:p>
    <w:p w:rsidR="00E91EE6" w:rsidRDefault="00E91EE6" w:rsidP="00E91EE6">
      <w:pPr>
        <w:pStyle w:val="CodeLines"/>
      </w:pPr>
      <w:r>
        <w:t xml:space="preserve">              &lt;</w:t>
      </w:r>
      <w:proofErr w:type="spellStart"/>
      <w:r>
        <w:t>generateInterfaces</w:t>
      </w:r>
      <w:proofErr w:type="spellEnd"/>
      <w:r>
        <w:t>&gt;</w:t>
      </w:r>
    </w:p>
    <w:p w:rsidR="00E91EE6" w:rsidRDefault="00E91EE6" w:rsidP="00E91EE6">
      <w:pPr>
        <w:pStyle w:val="CodeLines"/>
      </w:pPr>
      <w:r>
        <w:t xml:space="preserve">                  &lt;</w:t>
      </w:r>
      <w:proofErr w:type="spellStart"/>
      <w:r>
        <w:t>generateInterface</w:t>
      </w:r>
      <w:proofErr w:type="spellEnd"/>
      <w:r>
        <w:t>&gt;</w:t>
      </w:r>
    </w:p>
    <w:p w:rsidR="00E91EE6" w:rsidRDefault="00E91EE6" w:rsidP="00E91EE6">
      <w:pPr>
        <w:pStyle w:val="CodeLines"/>
      </w:pPr>
      <w:r>
        <w:t xml:space="preserve">                      &lt;</w:t>
      </w:r>
      <w:proofErr w:type="spellStart"/>
      <w:r>
        <w:t>displayName</w:t>
      </w:r>
      <w:proofErr w:type="spellEnd"/>
      <w:r>
        <w:t>&gt;Template Rules&lt;/</w:t>
      </w:r>
      <w:proofErr w:type="spellStart"/>
      <w:r>
        <w:t>displayName</w:t>
      </w:r>
      <w:proofErr w:type="spellEnd"/>
      <w:r>
        <w:t>&gt;</w:t>
      </w:r>
    </w:p>
    <w:p w:rsidR="00E91EE6" w:rsidRDefault="00E91EE6" w:rsidP="00E91EE6">
      <w:pPr>
        <w:pStyle w:val="CodeLines"/>
      </w:pPr>
      <w:r>
        <w:t xml:space="preserve">                      &lt;</w:t>
      </w:r>
      <w:proofErr w:type="spellStart"/>
      <w:r>
        <w:t>targetClass</w:t>
      </w:r>
      <w:proofErr w:type="spellEnd"/>
      <w:r>
        <w:t>&gt;</w:t>
      </w:r>
      <w:proofErr w:type="spellStart"/>
      <w:r>
        <w:t>template.Wrapper</w:t>
      </w:r>
      <w:proofErr w:type="spellEnd"/>
      <w:r>
        <w:t>&lt;/</w:t>
      </w:r>
      <w:proofErr w:type="spellStart"/>
      <w:r>
        <w:t>targetClass</w:t>
      </w:r>
      <w:proofErr w:type="spellEnd"/>
      <w:r>
        <w:t>&gt;</w:t>
      </w:r>
    </w:p>
    <w:p w:rsidR="00E91EE6" w:rsidRDefault="00E91EE6" w:rsidP="00E91EE6">
      <w:pPr>
        <w:pStyle w:val="CodeLines"/>
      </w:pPr>
      <w:r>
        <w:t xml:space="preserve">                      </w:t>
      </w:r>
      <w:proofErr w:type="gramStart"/>
      <w:r>
        <w:t>&lt;!--</w:t>
      </w:r>
      <w:proofErr w:type="gramEnd"/>
      <w:r>
        <w:t xml:space="preserve"> Rules root document. Usually excel file on file system. --&gt;</w:t>
      </w:r>
    </w:p>
    <w:p w:rsidR="00E91EE6" w:rsidRDefault="00E91EE6" w:rsidP="00E91EE6">
      <w:pPr>
        <w:pStyle w:val="CodeLines"/>
      </w:pPr>
      <w:r>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E91EE6" w:rsidRDefault="00E91EE6" w:rsidP="00E91EE6">
      <w:pPr>
        <w:pStyle w:val="CodeLines"/>
      </w:pPr>
      <w:r>
        <w:t xml:space="preserve">                  &lt;/</w:t>
      </w:r>
      <w:proofErr w:type="spellStart"/>
      <w:r>
        <w:t>generateInterface</w:t>
      </w:r>
      <w:proofErr w:type="spellEnd"/>
      <w:r>
        <w:t>&gt;</w:t>
      </w:r>
    </w:p>
    <w:p w:rsidR="00E91EE6" w:rsidRDefault="00E91EE6" w:rsidP="00E91EE6">
      <w:pPr>
        <w:pStyle w:val="CodeLines"/>
      </w:pPr>
      <w:r>
        <w:t xml:space="preserve">              &lt;/</w:t>
      </w:r>
      <w:proofErr w:type="spellStart"/>
      <w:r>
        <w:t>generateInterfaces</w:t>
      </w:r>
      <w:proofErr w:type="spellEnd"/>
      <w:r>
        <w:t>&gt;</w:t>
      </w:r>
    </w:p>
    <w:p w:rsidR="00E91EE6" w:rsidRDefault="00E91EE6" w:rsidP="00E91EE6">
      <w:pPr>
        <w:pStyle w:val="CodeLines"/>
      </w:pPr>
      <w:r>
        <w:t xml:space="preserve">          &lt;/configuration&gt;</w:t>
      </w:r>
    </w:p>
    <w:p w:rsidR="00E91EE6" w:rsidRDefault="00E91EE6" w:rsidP="00E91EE6">
      <w:pPr>
        <w:pStyle w:val="CodeLines"/>
      </w:pPr>
      <w:r>
        <w:t xml:space="preserve">          &lt;executions&gt;</w:t>
      </w:r>
    </w:p>
    <w:p w:rsidR="00E91EE6" w:rsidRDefault="00E91EE6" w:rsidP="00E91EE6">
      <w:pPr>
        <w:pStyle w:val="CodeLines"/>
      </w:pPr>
      <w:r>
        <w:t xml:space="preserve">              &lt;execution&gt;</w:t>
      </w:r>
    </w:p>
    <w:p w:rsidR="00E91EE6" w:rsidRDefault="00E91EE6" w:rsidP="00E91EE6">
      <w:pPr>
        <w:pStyle w:val="CodeLines"/>
      </w:pPr>
      <w:r>
        <w:t xml:space="preserve">                  &lt;goals&gt;</w:t>
      </w:r>
    </w:p>
    <w:p w:rsidR="00E91EE6" w:rsidRDefault="00E91EE6" w:rsidP="00E91EE6">
      <w:pPr>
        <w:pStyle w:val="CodeLines"/>
      </w:pPr>
      <w:r>
        <w:t xml:space="preserve">                      &lt;goal&gt;generate&lt;/goal&gt;</w:t>
      </w:r>
    </w:p>
    <w:p w:rsidR="00E91EE6" w:rsidRDefault="00E91EE6" w:rsidP="00E91EE6">
      <w:pPr>
        <w:pStyle w:val="CodeLines"/>
      </w:pPr>
      <w:r>
        <w:t xml:space="preserve">                      &lt;goal&gt;compile&lt;/goal&gt;</w:t>
      </w:r>
    </w:p>
    <w:p w:rsidR="00E91EE6" w:rsidRDefault="00E91EE6" w:rsidP="00E91EE6">
      <w:pPr>
        <w:pStyle w:val="CodeLines"/>
      </w:pPr>
      <w:r>
        <w:t xml:space="preserve">                      &lt;goal&gt;test&lt;/goal&gt;</w:t>
      </w:r>
    </w:p>
    <w:p w:rsidR="00E91EE6" w:rsidRDefault="00E91EE6" w:rsidP="00E91EE6">
      <w:pPr>
        <w:pStyle w:val="CodeLines"/>
      </w:pPr>
      <w:r>
        <w:t xml:space="preserve">                  &lt;/goals&gt;</w:t>
      </w:r>
    </w:p>
    <w:p w:rsidR="00E91EE6" w:rsidRDefault="00E91EE6" w:rsidP="00E91EE6">
      <w:pPr>
        <w:pStyle w:val="CodeLines"/>
      </w:pPr>
      <w:r>
        <w:t xml:space="preserve">              &lt;/execution&gt;</w:t>
      </w:r>
    </w:p>
    <w:p w:rsidR="00E91EE6" w:rsidRDefault="00E91EE6" w:rsidP="00E91EE6">
      <w:pPr>
        <w:pStyle w:val="CodeLines"/>
      </w:pPr>
      <w:r>
        <w:t xml:space="preserve">          &lt;/executions&gt;</w:t>
      </w:r>
    </w:p>
    <w:p w:rsidR="00E91EE6" w:rsidRDefault="00E91EE6" w:rsidP="00E91EE6">
      <w:pPr>
        <w:pStyle w:val="CodeLines"/>
      </w:pPr>
      <w:r>
        <w:t xml:space="preserve">      &lt;/plugin&gt;</w:t>
      </w:r>
    </w:p>
    <w:p w:rsidR="00E91EE6" w:rsidRDefault="00E91EE6" w:rsidP="00E91EE6">
      <w:pPr>
        <w:pStyle w:val="CodeLines"/>
      </w:pPr>
    </w:p>
    <w:p w:rsidR="00E91EE6" w:rsidRDefault="00E91EE6" w:rsidP="00E91EE6">
      <w:pPr>
        <w:pStyle w:val="CodeLines"/>
      </w:pPr>
      <w:r>
        <w:t xml:space="preserve">  &lt;/plugins&gt;</w:t>
      </w:r>
    </w:p>
    <w:p w:rsidR="00E91EE6" w:rsidRDefault="00E91EE6" w:rsidP="00E91EE6">
      <w:pPr>
        <w:pStyle w:val="CodeLines"/>
      </w:pPr>
      <w:r>
        <w:t xml:space="preserve">  [...]</w:t>
      </w:r>
    </w:p>
    <w:p w:rsidR="00E91EE6" w:rsidRDefault="00E91EE6" w:rsidP="00E91EE6">
      <w:pPr>
        <w:pStyle w:val="CodeLines"/>
      </w:pPr>
      <w:r>
        <w:t>&lt;/build&gt;</w:t>
      </w:r>
    </w:p>
    <w:p w:rsidR="00B653F2" w:rsidRDefault="00795BB8" w:rsidP="00E91EE6">
      <w:pPr>
        <w:pStyle w:val="BodyText"/>
      </w:pPr>
      <w:r>
        <w:t xml:space="preserve">For more information on </w:t>
      </w:r>
      <w:r w:rsidRPr="00795BB8">
        <w:t>configuration options</w:t>
      </w:r>
      <w:r>
        <w:t>, see</w:t>
      </w:r>
      <w:r w:rsidRPr="00795BB8">
        <w:t xml:space="preserve"> </w:t>
      </w:r>
      <w:hyperlink w:anchor="_openl:generate" w:history="1">
        <w:proofErr w:type="spellStart"/>
        <w:proofErr w:type="gramStart"/>
        <w:r w:rsidR="00B653F2" w:rsidRPr="00B653F2">
          <w:rPr>
            <w:rStyle w:val="Hyperlink"/>
          </w:rPr>
          <w:t>openl:generate</w:t>
        </w:r>
        <w:proofErr w:type="spellEnd"/>
        <w:proofErr w:type="gramEnd"/>
      </w:hyperlink>
      <w:r w:rsidR="00B653F2">
        <w:t>.</w:t>
      </w:r>
    </w:p>
    <w:p w:rsidR="006E6D84" w:rsidRDefault="006E6D84" w:rsidP="006E6D84">
      <w:pPr>
        <w:pStyle w:val="Heading2"/>
      </w:pPr>
      <w:bookmarkStart w:id="48" w:name="_Creating_a_Project"/>
      <w:bookmarkStart w:id="49" w:name="_Toc433898927"/>
      <w:bookmarkEnd w:id="48"/>
      <w:r w:rsidRPr="006E6D84">
        <w:lastRenderedPageBreak/>
        <w:t>Creat</w:t>
      </w:r>
      <w:r>
        <w:t>ing</w:t>
      </w:r>
      <w:r w:rsidRPr="006E6D84">
        <w:t xml:space="preserve"> a Project with a Working Example of OpenL Maven Plugin Usage</w:t>
      </w:r>
      <w:bookmarkEnd w:id="49"/>
    </w:p>
    <w:p w:rsidR="006A57F7" w:rsidRDefault="006E6D84" w:rsidP="006E6D84">
      <w:pPr>
        <w:pStyle w:val="BodyText"/>
      </w:pPr>
      <w:r>
        <w:t xml:space="preserve">OpenL Tablets has an archetype which can be used to create a simple OpenL Rules project containing an example of OpenL Maven Plugin usage. </w:t>
      </w:r>
      <w:r w:rsidR="006A57F7">
        <w:t>Proceed as follows:</w:t>
      </w:r>
    </w:p>
    <w:p w:rsidR="006E6D84" w:rsidRDefault="006E6D84" w:rsidP="00B13E6C">
      <w:pPr>
        <w:pStyle w:val="ListNumber"/>
      </w:pPr>
      <w:r>
        <w:t>Execute the following command in the command line:</w:t>
      </w:r>
    </w:p>
    <w:p w:rsidR="006E6D84" w:rsidRDefault="006E6D84" w:rsidP="00B13E6C">
      <w:pPr>
        <w:pStyle w:val="ListCode"/>
      </w:pPr>
      <w:proofErr w:type="spellStart"/>
      <w:r>
        <w:t>mvn</w:t>
      </w:r>
      <w:proofErr w:type="spellEnd"/>
      <w:r>
        <w:t xml:space="preserve"> </w:t>
      </w:r>
      <w:proofErr w:type="spellStart"/>
      <w:proofErr w:type="gramStart"/>
      <w:r>
        <w:t>archetype:generate</w:t>
      </w:r>
      <w:proofErr w:type="spellEnd"/>
      <w:proofErr w:type="gramEnd"/>
    </w:p>
    <w:p w:rsidR="006A57F7" w:rsidRDefault="006E6D84" w:rsidP="00B13E6C">
      <w:pPr>
        <w:pStyle w:val="ListContinue"/>
      </w:pPr>
      <w:r>
        <w:t xml:space="preserve">Maven runs an archetype console wizard. </w:t>
      </w:r>
    </w:p>
    <w:p w:rsidR="006A57F7" w:rsidRDefault="006E6D84" w:rsidP="00B13E6C">
      <w:pPr>
        <w:pStyle w:val="ListNumber"/>
      </w:pPr>
      <w:r>
        <w:t xml:space="preserve">Select the </w:t>
      </w:r>
      <w:proofErr w:type="spellStart"/>
      <w:r w:rsidRPr="00E91EE6">
        <w:rPr>
          <w:rStyle w:val="Code"/>
        </w:rPr>
        <w:t>openl</w:t>
      </w:r>
      <w:proofErr w:type="spellEnd"/>
      <w:r w:rsidRPr="00E91EE6">
        <w:rPr>
          <w:rStyle w:val="Code"/>
        </w:rPr>
        <w:t>-simple-project-archetype</w:t>
      </w:r>
      <w:r>
        <w:t xml:space="preserve"> menu item</w:t>
      </w:r>
      <w:r w:rsidR="006A57F7">
        <w:t>.</w:t>
      </w:r>
    </w:p>
    <w:p w:rsidR="006A57F7" w:rsidRDefault="006E6D84" w:rsidP="00B13E6C">
      <w:pPr>
        <w:pStyle w:val="ListNumber"/>
      </w:pPr>
      <w:r>
        <w:t xml:space="preserve">Follow the </w:t>
      </w:r>
      <w:r w:rsidR="006A57F7">
        <w:t xml:space="preserve">wizard </w:t>
      </w:r>
      <w:r>
        <w:t xml:space="preserve">instructions to complete project creation. </w:t>
      </w:r>
    </w:p>
    <w:p w:rsidR="006A57F7" w:rsidRDefault="006A57F7" w:rsidP="00B13E6C">
      <w:pPr>
        <w:pStyle w:val="ListContinue"/>
      </w:pPr>
      <w:r>
        <w:t>When the creation is completed</w:t>
      </w:r>
      <w:r w:rsidR="006E6D84">
        <w:t xml:space="preserve">, a new </w:t>
      </w:r>
      <w:r>
        <w:t>Maven</w:t>
      </w:r>
      <w:r w:rsidR="006E6D84">
        <w:t>-based project appears in the file system. It is an OpenL</w:t>
      </w:r>
      <w:r>
        <w:t xml:space="preserve"> Tablets</w:t>
      </w:r>
      <w:r w:rsidR="006E6D84">
        <w:t xml:space="preserve"> Rules project which has one module with simple rules. </w:t>
      </w:r>
    </w:p>
    <w:p w:rsidR="006E6D84" w:rsidRDefault="006E6D84" w:rsidP="00B13E6C">
      <w:pPr>
        <w:pStyle w:val="ListNumber"/>
      </w:pPr>
      <w:r>
        <w:t>To compile the project, in the command line, execute the following command from the root of the project folder:</w:t>
      </w:r>
    </w:p>
    <w:p w:rsidR="006E6D84" w:rsidRDefault="006E6D84" w:rsidP="00B13E6C">
      <w:pPr>
        <w:pStyle w:val="ListCode"/>
      </w:pPr>
      <w:proofErr w:type="spellStart"/>
      <w:r>
        <w:t>mvn</w:t>
      </w:r>
      <w:proofErr w:type="spellEnd"/>
      <w:r>
        <w:t xml:space="preserve"> install</w:t>
      </w:r>
    </w:p>
    <w:p w:rsidR="006E6D84" w:rsidRDefault="006E6D84" w:rsidP="006E6D84">
      <w:pPr>
        <w:pStyle w:val="BodyText"/>
      </w:pPr>
      <w:r>
        <w:t xml:space="preserve">After that, the following objects can be found </w:t>
      </w:r>
      <w:r w:rsidR="006A57F7">
        <w:t xml:space="preserve">in </w:t>
      </w:r>
      <w:r>
        <w:t xml:space="preserve">the </w:t>
      </w:r>
      <w:r w:rsidRPr="00E91EE6">
        <w:rPr>
          <w:rStyle w:val="Code"/>
        </w:rPr>
        <w:t>target</w:t>
      </w:r>
      <w:r>
        <w:t xml:space="preserve"> folder:</w:t>
      </w:r>
    </w:p>
    <w:p w:rsidR="006E6D84" w:rsidRDefault="006E6D84" w:rsidP="00A95D37">
      <w:pPr>
        <w:pStyle w:val="ListBullet"/>
        <w:tabs>
          <w:tab w:val="clear" w:pos="720"/>
          <w:tab w:val="num" w:pos="-2552"/>
        </w:tabs>
        <w:ind w:left="284"/>
      </w:pPr>
      <w:r>
        <w:t>A ZIP file with "-deployable" suffix, for importing a project to WebStudio.</w:t>
      </w:r>
    </w:p>
    <w:p w:rsidR="006E6D84" w:rsidRDefault="006E6D84" w:rsidP="006E6D84">
      <w:pPr>
        <w:pStyle w:val="ListContinue"/>
      </w:pPr>
      <w:r>
        <w:t xml:space="preserve">For more information, see </w:t>
      </w:r>
      <w:r w:rsidRPr="006A57F7">
        <w:rPr>
          <w:b/>
          <w:i/>
        </w:rPr>
        <w:t>[</w:t>
      </w:r>
      <w:proofErr w:type="spellStart"/>
      <w:r w:rsidR="00B13E6C" w:rsidRPr="00B13E6C">
        <w:rPr>
          <w:b/>
          <w:i/>
        </w:rPr>
        <w:t>EIS_Suite_OpenL_Tablets_WebStudio</w:t>
      </w:r>
      <w:proofErr w:type="spellEnd"/>
      <w:r w:rsidR="00B13E6C" w:rsidRPr="00B13E6C">
        <w:rPr>
          <w:b/>
          <w:i/>
        </w:rPr>
        <w:t>_(UG)</w:t>
      </w:r>
      <w:r w:rsidRPr="006E6D84">
        <w:rPr>
          <w:b/>
          <w:i/>
        </w:rPr>
        <w:t>].</w:t>
      </w:r>
    </w:p>
    <w:p w:rsidR="006E6D84" w:rsidRDefault="006E6D84" w:rsidP="00A95D37">
      <w:pPr>
        <w:pStyle w:val="ListBullet"/>
        <w:tabs>
          <w:tab w:val="clear" w:pos="720"/>
        </w:tabs>
        <w:ind w:left="284"/>
      </w:pPr>
      <w:r>
        <w:t>A ZIP file with "-runnable" suffix that can be executed after unpacking.</w:t>
      </w:r>
    </w:p>
    <w:p w:rsidR="006E6D84" w:rsidRDefault="006E6D84" w:rsidP="006E6D84">
      <w:pPr>
        <w:pStyle w:val="ListContinue"/>
      </w:pPr>
      <w:r>
        <w:t xml:space="preserve">It demonstrates how OpenL </w:t>
      </w:r>
      <w:r w:rsidR="00E84861">
        <w:t xml:space="preserve">Tablets </w:t>
      </w:r>
      <w:r>
        <w:t>rules can be invoked from the Java code.</w:t>
      </w:r>
    </w:p>
    <w:p w:rsidR="006E6D84" w:rsidRPr="006E6D84" w:rsidRDefault="006E6D84" w:rsidP="00A95D37">
      <w:pPr>
        <w:pStyle w:val="ListBullet"/>
        <w:tabs>
          <w:tab w:val="clear" w:pos="720"/>
        </w:tabs>
        <w:ind w:left="284"/>
      </w:pPr>
      <w:r>
        <w:t>A JAR file that contains only compiled Java classes.</w:t>
      </w:r>
    </w:p>
    <w:sectPr w:rsidR="006E6D84" w:rsidRPr="006E6D84" w:rsidSect="00B123B9">
      <w:headerReference w:type="default" r:id="rId20"/>
      <w:footerReference w:type="default" r:id="rId21"/>
      <w:type w:val="continuous"/>
      <w:pgSz w:w="12240" w:h="15840" w:code="1"/>
      <w:pgMar w:top="1440" w:right="1080" w:bottom="1440" w:left="108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686" w:rsidRDefault="00606686">
      <w:r>
        <w:separator/>
      </w:r>
    </w:p>
  </w:endnote>
  <w:endnote w:type="continuationSeparator" w:id="0">
    <w:p w:rsidR="00606686" w:rsidRDefault="0060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C465EF">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C465E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C465EF">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Pr="00ED5807" w:rsidRDefault="00C465EF" w:rsidP="004A1581">
    <w:pPr>
      <w:pStyle w:val="Footer"/>
      <w:spacing w:line="240" w:lineRule="auto"/>
      <w:rPr>
        <w:rStyle w:val="PageNumber"/>
      </w:rPr>
    </w:pPr>
    <w:r>
      <w:t>©</w:t>
    </w:r>
    <w:r w:rsidR="006A5886">
      <w:t xml:space="preserve"> 2004-201</w:t>
    </w:r>
    <w:r w:rsidR="00B4178C">
      <w:t xml:space="preserve">8 </w:t>
    </w:r>
    <w:r w:rsidR="00606686">
      <w:fldChar w:fldCharType="begin"/>
    </w:r>
    <w:r w:rsidR="00606686">
      <w:instrText xml:space="preserve"> DOCPROPERTY  OpenLTablets  \* MERGEFORMAT </w:instrText>
    </w:r>
    <w:r w:rsidR="00606686">
      <w:fldChar w:fldCharType="separate"/>
    </w:r>
    <w:r>
      <w:t>OpenL Tablets</w:t>
    </w:r>
    <w:r w:rsidR="00606686">
      <w:fldChar w:fldCharType="end"/>
    </w:r>
    <w:r>
      <w:tab/>
    </w:r>
  </w:p>
  <w:p w:rsidR="00C465EF" w:rsidRDefault="00606686" w:rsidP="004A1581">
    <w:pPr>
      <w:pStyle w:val="Footer2"/>
      <w:tabs>
        <w:tab w:val="clear" w:pos="9288"/>
        <w:tab w:val="right" w:pos="10080"/>
      </w:tabs>
    </w:pPr>
    <w:r>
      <w:fldChar w:fldCharType="begin"/>
    </w:r>
    <w:r>
      <w:instrText xml:space="preserve"> DOCPROPERTY  OpenLTablets  \* MERGEFORMAT </w:instrText>
    </w:r>
    <w:r>
      <w:fldChar w:fldCharType="separate"/>
    </w:r>
    <w:r w:rsidR="00C465EF" w:rsidRPr="00032379">
      <w:rPr>
        <w:i/>
      </w:rPr>
      <w:t>OpenL Tablets</w:t>
    </w:r>
    <w:r>
      <w:rPr>
        <w:i/>
      </w:rPr>
      <w:fldChar w:fldCharType="end"/>
    </w:r>
    <w:r w:rsidR="00C465EF">
      <w:rPr>
        <w:i/>
      </w:rPr>
      <w:t xml:space="preserve"> </w:t>
    </w:r>
    <w:r w:rsidR="00C465EF">
      <w:rPr>
        <w:bCs/>
        <w:i/>
        <w:szCs w:val="18"/>
      </w:rPr>
      <w:fldChar w:fldCharType="begin"/>
    </w:r>
    <w:r w:rsidR="00C465EF">
      <w:rPr>
        <w:bCs/>
        <w:i/>
        <w:szCs w:val="18"/>
      </w:rPr>
      <w:instrText xml:space="preserve"> DOCPROPERTY  OpenLVersion  \* MERGEFORMAT </w:instrText>
    </w:r>
    <w:r w:rsidR="00C465EF">
      <w:rPr>
        <w:bCs/>
        <w:i/>
        <w:szCs w:val="18"/>
      </w:rPr>
      <w:fldChar w:fldCharType="separate"/>
    </w:r>
    <w:r w:rsidR="00B4178C">
      <w:rPr>
        <w:bCs/>
        <w:i/>
        <w:szCs w:val="18"/>
      </w:rPr>
      <w:t>5.19</w:t>
    </w:r>
    <w:r w:rsidR="00C465EF">
      <w:rPr>
        <w:bCs/>
        <w:i/>
        <w:szCs w:val="18"/>
      </w:rPr>
      <w:fldChar w:fldCharType="end"/>
    </w:r>
    <w:r w:rsidR="00C465EF" w:rsidRPr="00131D8C">
      <w:tab/>
    </w:r>
    <w:r w:rsidR="00C465EF" w:rsidRPr="009924D4">
      <w:rPr>
        <w:rStyle w:val="FooterChar"/>
        <w:i w:val="0"/>
      </w:rPr>
      <w:t xml:space="preserve">Page </w:t>
    </w:r>
    <w:r w:rsidR="00C465EF" w:rsidRPr="009924D4">
      <w:rPr>
        <w:rStyle w:val="FooterChar"/>
        <w:i w:val="0"/>
      </w:rPr>
      <w:fldChar w:fldCharType="begin"/>
    </w:r>
    <w:r w:rsidR="00C465EF" w:rsidRPr="009924D4">
      <w:rPr>
        <w:rStyle w:val="FooterChar"/>
        <w:i w:val="0"/>
      </w:rPr>
      <w:instrText xml:space="preserve"> PAGE  \* Arabic  \* MERGEFORMAT </w:instrText>
    </w:r>
    <w:r w:rsidR="00C465EF" w:rsidRPr="009924D4">
      <w:rPr>
        <w:rStyle w:val="FooterChar"/>
        <w:i w:val="0"/>
      </w:rPr>
      <w:fldChar w:fldCharType="separate"/>
    </w:r>
    <w:r w:rsidR="006C7FD7">
      <w:rPr>
        <w:rStyle w:val="FooterChar"/>
        <w:i w:val="0"/>
        <w:noProof/>
      </w:rPr>
      <w:t>4</w:t>
    </w:r>
    <w:r w:rsidR="00C465EF" w:rsidRPr="009924D4">
      <w:rPr>
        <w:rStyle w:val="FooterChar"/>
        <w:i w:val="0"/>
      </w:rPr>
      <w:fldChar w:fldCharType="end"/>
    </w:r>
    <w:r w:rsidR="00C465EF" w:rsidRPr="009924D4">
      <w:rPr>
        <w:rStyle w:val="FooterChar"/>
        <w:i w:val="0"/>
      </w:rPr>
      <w:t xml:space="preserve"> of </w:t>
    </w:r>
    <w:r>
      <w:fldChar w:fldCharType="begin"/>
    </w:r>
    <w:r>
      <w:instrText xml:space="preserve"> NUMPAGES  \* Arabic  \* MERGEFORMAT </w:instrText>
    </w:r>
    <w:r>
      <w:fldChar w:fldCharType="separate"/>
    </w:r>
    <w:r w:rsidR="006C7FD7" w:rsidRPr="006C7FD7">
      <w:rPr>
        <w:rStyle w:val="FooterChar"/>
        <w:i w:val="0"/>
        <w:noProof/>
      </w:rPr>
      <w:t>21</w:t>
    </w:r>
    <w:r>
      <w:rPr>
        <w:rStyle w:val="FooterChar"/>
        <w:i w:val="0"/>
        <w:noProof/>
      </w:rPr>
      <w:fldChar w:fldCharType="end"/>
    </w:r>
    <w:r w:rsidR="00C465EF" w:rsidRPr="009924D4">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686" w:rsidRDefault="00606686">
      <w:r>
        <w:separator/>
      </w:r>
    </w:p>
  </w:footnote>
  <w:footnote w:type="continuationSeparator" w:id="0">
    <w:p w:rsidR="00606686" w:rsidRDefault="00606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C465EF">
    <w:pPr>
      <w:pStyle w:val="Header"/>
      <w:pBdr>
        <w:bottom w:val="thickThinSmallGap" w:sz="24" w:space="1" w:color="auto"/>
      </w:pBdr>
      <w:rPr>
        <w:b/>
      </w:rPr>
    </w:pPr>
    <w:r>
      <w:rPr>
        <w:b/>
      </w:rPr>
      <w:t>Chapter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606686">
    <w:pPr>
      <w:pStyle w:val="Header"/>
      <w:rPr>
        <w:sz w:val="16"/>
      </w:rPr>
    </w:pPr>
    <w:r>
      <w:fldChar w:fldCharType="begin"/>
    </w:r>
    <w:r>
      <w:instrText xml:space="preserve"> TITLE  \* MERGEFORMAT </w:instrText>
    </w:r>
    <w:r>
      <w:fldChar w:fldCharType="separate"/>
    </w:r>
    <w:r w:rsidR="00C465EF">
      <w:t>OpenL Tablets Maven Plugin Guide</w:t>
    </w:r>
    <w:r>
      <w:fldChar w:fldCharType="end"/>
    </w:r>
    <w:r w:rsidR="00C465E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Default="00C465EF">
    <w:pPr>
      <w:pStyle w:val="Header"/>
      <w:rPr>
        <w:sz w:val="16"/>
      </w:rPr>
    </w:pPr>
    <w:r>
      <w:rPr>
        <w:bCs/>
        <w:noProof/>
        <w:sz w:val="16"/>
      </w:rPr>
      <w:drawing>
        <wp:anchor distT="0" distB="0" distL="114300" distR="114300" simplePos="0" relativeHeight="251661824" behindDoc="1" locked="0" layoutInCell="1" allowOverlap="1" wp14:anchorId="0D3A5FF5" wp14:editId="13800190">
          <wp:simplePos x="0" y="0"/>
          <wp:positionH relativeFrom="page">
            <wp:posOffset>0</wp:posOffset>
          </wp:positionH>
          <wp:positionV relativeFrom="page">
            <wp:posOffset>0</wp:posOffset>
          </wp:positionV>
          <wp:extent cx="7772400" cy="100672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67290"/>
                  </a:xfrm>
                  <a:prstGeom prst="rect">
                    <a:avLst/>
                  </a:prstGeom>
                  <a:noFill/>
                </pic:spPr>
              </pic:pic>
            </a:graphicData>
          </a:graphic>
          <wp14:sizeRelH relativeFrom="page">
            <wp14:pctWidth>0</wp14:pctWidth>
          </wp14:sizeRelH>
          <wp14:sizeRelV relativeFrom="page">
            <wp14:pctHeight>0</wp14:pctHeight>
          </wp14:sizeRelV>
        </wp:anchor>
      </w:drawing>
    </w:r>
    <w:r>
      <w:rPr>
        <w:bCs/>
        <w:noProof/>
        <w:sz w:val="16"/>
      </w:rPr>
      <mc:AlternateContent>
        <mc:Choice Requires="wps">
          <w:drawing>
            <wp:anchor distT="0" distB="0" distL="114300" distR="114300" simplePos="0" relativeHeight="251660800" behindDoc="0" locked="0" layoutInCell="0" allowOverlap="1" wp14:anchorId="30C8B6B3" wp14:editId="1F15AC26">
              <wp:simplePos x="0" y="0"/>
              <wp:positionH relativeFrom="column">
                <wp:posOffset>-2615565</wp:posOffset>
              </wp:positionH>
              <wp:positionV relativeFrom="paragraph">
                <wp:posOffset>-889000</wp:posOffset>
              </wp:positionV>
              <wp:extent cx="552450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D4562" id="Line 3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" o:allowincell="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Pr="005C505E" w:rsidRDefault="00C465EF" w:rsidP="005C50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FD7" w:rsidRDefault="006C7FD7">
    <w:pPr>
      <w:pStyle w:val="Header"/>
      <w:rPr>
        <w:sz w:val="16"/>
      </w:rPr>
    </w:pPr>
    <w:r>
      <w:rPr>
        <w:bCs/>
        <w:noProof/>
        <w:sz w:val="16"/>
      </w:rPr>
      <mc:AlternateContent>
        <mc:Choice Requires="wps">
          <w:drawing>
            <wp:anchor distT="0" distB="0" distL="114300" distR="114300" simplePos="0" relativeHeight="251663872" behindDoc="0" locked="0" layoutInCell="0" allowOverlap="1" wp14:anchorId="3EB86ADA" wp14:editId="43E7FA12">
              <wp:simplePos x="0" y="0"/>
              <wp:positionH relativeFrom="column">
                <wp:posOffset>-2615565</wp:posOffset>
              </wp:positionH>
              <wp:positionV relativeFrom="paragraph">
                <wp:posOffset>-889000</wp:posOffset>
              </wp:positionV>
              <wp:extent cx="5524500" cy="0"/>
              <wp:effectExtent l="0" t="0" r="0" b="0"/>
              <wp:wrapNone/>
              <wp:docPr id="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33514" id="Line 30"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" o:allowincell="f"/>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5EF" w:rsidRPr="00B4178C" w:rsidRDefault="00C465EF" w:rsidP="00CD0714">
    <w:pPr>
      <w:pStyle w:val="Header"/>
      <w:tabs>
        <w:tab w:val="clear" w:pos="8640"/>
        <w:tab w:val="right" w:pos="10080"/>
      </w:tabs>
    </w:pPr>
    <w:r w:rsidRPr="00B4178C">
      <w:rPr>
        <w:bCs/>
        <w:noProof/>
        <w:sz w:val="16"/>
      </w:rPr>
      <mc:AlternateContent>
        <mc:Choice Requires="wps">
          <w:drawing>
            <wp:anchor distT="4294967292" distB="4294967292" distL="114300" distR="114300" simplePos="0" relativeHeight="251659264" behindDoc="0" locked="0" layoutInCell="0" allowOverlap="1" wp14:anchorId="49C794A1" wp14:editId="089DB604">
              <wp:simplePos x="0" y="0"/>
              <wp:positionH relativeFrom="column">
                <wp:posOffset>-2615565</wp:posOffset>
              </wp:positionH>
              <wp:positionV relativeFrom="paragraph">
                <wp:posOffset>-889001</wp:posOffset>
              </wp:positionV>
              <wp:extent cx="5524500" cy="0"/>
              <wp:effectExtent l="0" t="0" r="19050" b="190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ED079" id="Line 24" o:spid="_x0000_s1026" style="position:absolute;flip:x;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m4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LDDibgaAgAAMwQAAA4AAAAAAAAAAAAAAAAALgIAAGRycy9lMm9Eb2MueG1sUEsBAi0A&#10;FAAGAAgAAAAhANR7bJbfAAAADgEAAA8AAAAAAAAAAAAAAAAAdAQAAGRycy9kb3ducmV2LnhtbFBL&#10;BQYAAAAABAAEAPMAAACABQAAAAA=&#10;" o:allowincell="f"/>
          </w:pict>
        </mc:Fallback>
      </mc:AlternateContent>
    </w:r>
    <w:r w:rsidRPr="00B4178C">
      <w:t xml:space="preserve"> Maven Plugin Guide</w:t>
    </w:r>
    <w:r w:rsidRPr="00B4178C">
      <w:tab/>
    </w:r>
    <w:r w:rsidR="00606686" w:rsidRPr="00B4178C">
      <w:fldChar w:fldCharType="begin"/>
    </w:r>
    <w:r w:rsidR="00606686" w:rsidRPr="00B4178C">
      <w:instrText xml:space="preserve"> STYLEREF "Heading 1" \* MERGEFORMAT </w:instrText>
    </w:r>
    <w:r w:rsidR="00606686" w:rsidRPr="00B4178C">
      <w:fldChar w:fldCharType="separate"/>
    </w:r>
    <w:r w:rsidR="00B4178C" w:rsidRPr="00B4178C">
      <w:rPr>
        <w:bCs/>
        <w:noProof/>
        <w:lang w:val="ru-RU"/>
      </w:rPr>
      <w:t>Examples</w:t>
    </w:r>
    <w:r w:rsidR="00606686" w:rsidRPr="00B4178C">
      <w:rPr>
        <w:bCs/>
        <w:noProof/>
        <w:lang w:val="ru-RU"/>
      </w:rPr>
      <w:fldChar w:fldCharType="end"/>
    </w:r>
    <w:r w:rsidRPr="00B4178C">
      <w:rPr>
        <w:bCs/>
        <w:noProof/>
        <w:sz w:val="16"/>
      </w:rPr>
      <mc:AlternateContent>
        <mc:Choice Requires="wps">
          <w:drawing>
            <wp:anchor distT="4294967292" distB="4294967292" distL="114300" distR="114300" simplePos="0" relativeHeight="251657216" behindDoc="0" locked="0" layoutInCell="0" allowOverlap="1" wp14:anchorId="635716F6" wp14:editId="1F18CCBC">
              <wp:simplePos x="0" y="0"/>
              <wp:positionH relativeFrom="column">
                <wp:posOffset>-2615565</wp:posOffset>
              </wp:positionH>
              <wp:positionV relativeFrom="paragraph">
                <wp:posOffset>-889001</wp:posOffset>
              </wp:positionV>
              <wp:extent cx="5524500" cy="0"/>
              <wp:effectExtent l="0" t="0" r="19050" b="1905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2684C" id="Line 23" o:spid="_x0000_s1026" style="position:absolute;flip:x;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JbGgIAADM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PnK4lsaAgAAMwQAAA4AAAAAAAAAAAAAAAAALgIAAGRycy9lMm9Eb2MueG1sUEsBAi0A&#10;FAAGAAgAAAAhANR7bJbfAAAADgEAAA8AAAAAAAAAAAAAAAAAdAQAAGRycy9kb3ducmV2LnhtbFBL&#10;BQYAAAAABAAEAPMAAACABQ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E59"/>
    <w:multiLevelType w:val="hybridMultilevel"/>
    <w:tmpl w:val="4208980A"/>
    <w:lvl w:ilvl="0" w:tplc="299CC2B2">
      <w:start w:val="1"/>
      <w:numFmt w:val="decimal"/>
      <w:pStyle w:val="ListNumber2"/>
      <w:lvlText w:val="%1."/>
      <w:lvlJc w:val="left"/>
      <w:pPr>
        <w:tabs>
          <w:tab w:val="num" w:pos="720"/>
        </w:tabs>
        <w:ind w:left="720" w:hanging="360"/>
      </w:pPr>
      <w:rPr>
        <w:rFonts w:asciiTheme="minorHAnsi" w:hAnsiTheme="minorHAnsi" w:hint="default"/>
        <w:sz w:val="22"/>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05BA6207"/>
    <w:multiLevelType w:val="hybridMultilevel"/>
    <w:tmpl w:val="D324BD16"/>
    <w:lvl w:ilvl="0" w:tplc="FFFFFFFF">
      <w:start w:val="1"/>
      <w:numFmt w:val="bullet"/>
      <w:pStyle w:val="ListBullet3"/>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F5C7BD1"/>
    <w:multiLevelType w:val="multilevel"/>
    <w:tmpl w:val="BE648152"/>
    <w:lvl w:ilvl="0">
      <w:start w:val="1"/>
      <w:numFmt w:val="decimal"/>
      <w:pStyle w:val="Heading1"/>
      <w:lvlText w:val="%1"/>
      <w:lvlJc w:val="left"/>
      <w:pPr>
        <w:tabs>
          <w:tab w:val="num" w:pos="357"/>
        </w:tabs>
        <w:ind w:left="360" w:hanging="36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051F61"/>
    <w:multiLevelType w:val="hybridMultilevel"/>
    <w:tmpl w:val="51441132"/>
    <w:lvl w:ilvl="0" w:tplc="FFFFFFFF">
      <w:start w:val="1"/>
      <w:numFmt w:val="decimal"/>
      <w:pStyle w:val="ListNumber3"/>
      <w:lvlText w:val="%1."/>
      <w:lvlJc w:val="left"/>
      <w:pPr>
        <w:tabs>
          <w:tab w:val="num" w:pos="1080"/>
        </w:tabs>
        <w:ind w:left="1080" w:hanging="360"/>
      </w:pPr>
      <w:rPr>
        <w:rFonts w:ascii="Arial" w:hAnsi="Arial" w:hint="default"/>
        <w:sz w:val="2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322B4733"/>
    <w:multiLevelType w:val="hybridMultilevel"/>
    <w:tmpl w:val="A9B02FCE"/>
    <w:lvl w:ilvl="0" w:tplc="58CCF168">
      <w:start w:val="1"/>
      <w:numFmt w:val="bullet"/>
      <w:pStyle w:val="ListBullet2"/>
      <w:lvlText w:val=""/>
      <w:lvlJc w:val="left"/>
      <w:pPr>
        <w:tabs>
          <w:tab w:val="num" w:pos="1074"/>
        </w:tabs>
        <w:ind w:left="1074" w:hanging="360"/>
      </w:pPr>
      <w:rPr>
        <w:rFonts w:ascii="Symbol" w:hAnsi="Symbol" w:hint="default"/>
      </w:rPr>
    </w:lvl>
    <w:lvl w:ilvl="1" w:tplc="FFFFFFFF" w:tentative="1">
      <w:start w:val="1"/>
      <w:numFmt w:val="bullet"/>
      <w:lvlText w:val="o"/>
      <w:lvlJc w:val="left"/>
      <w:pPr>
        <w:tabs>
          <w:tab w:val="num" w:pos="1794"/>
        </w:tabs>
        <w:ind w:left="1794" w:hanging="360"/>
      </w:pPr>
      <w:rPr>
        <w:rFonts w:ascii="Courier New" w:hAnsi="Courier New" w:hint="default"/>
      </w:rPr>
    </w:lvl>
    <w:lvl w:ilvl="2" w:tplc="FFFFFFFF" w:tentative="1">
      <w:start w:val="1"/>
      <w:numFmt w:val="bullet"/>
      <w:lvlText w:val=""/>
      <w:lvlJc w:val="left"/>
      <w:pPr>
        <w:tabs>
          <w:tab w:val="num" w:pos="2514"/>
        </w:tabs>
        <w:ind w:left="2514" w:hanging="360"/>
      </w:pPr>
      <w:rPr>
        <w:rFonts w:ascii="Wingdings" w:hAnsi="Wingdings" w:hint="default"/>
      </w:rPr>
    </w:lvl>
    <w:lvl w:ilvl="3" w:tplc="FFFFFFFF" w:tentative="1">
      <w:start w:val="1"/>
      <w:numFmt w:val="bullet"/>
      <w:lvlText w:val=""/>
      <w:lvlJc w:val="left"/>
      <w:pPr>
        <w:tabs>
          <w:tab w:val="num" w:pos="3234"/>
        </w:tabs>
        <w:ind w:left="3234" w:hanging="360"/>
      </w:pPr>
      <w:rPr>
        <w:rFonts w:ascii="Symbol" w:hAnsi="Symbol" w:hint="default"/>
      </w:rPr>
    </w:lvl>
    <w:lvl w:ilvl="4" w:tplc="FFFFFFFF" w:tentative="1">
      <w:start w:val="1"/>
      <w:numFmt w:val="bullet"/>
      <w:lvlText w:val="o"/>
      <w:lvlJc w:val="left"/>
      <w:pPr>
        <w:tabs>
          <w:tab w:val="num" w:pos="3954"/>
        </w:tabs>
        <w:ind w:left="3954" w:hanging="360"/>
      </w:pPr>
      <w:rPr>
        <w:rFonts w:ascii="Courier New" w:hAnsi="Courier New" w:hint="default"/>
      </w:rPr>
    </w:lvl>
    <w:lvl w:ilvl="5" w:tplc="FFFFFFFF" w:tentative="1">
      <w:start w:val="1"/>
      <w:numFmt w:val="bullet"/>
      <w:lvlText w:val=""/>
      <w:lvlJc w:val="left"/>
      <w:pPr>
        <w:tabs>
          <w:tab w:val="num" w:pos="4674"/>
        </w:tabs>
        <w:ind w:left="4674" w:hanging="360"/>
      </w:pPr>
      <w:rPr>
        <w:rFonts w:ascii="Wingdings" w:hAnsi="Wingdings" w:hint="default"/>
      </w:rPr>
    </w:lvl>
    <w:lvl w:ilvl="6" w:tplc="FFFFFFFF" w:tentative="1">
      <w:start w:val="1"/>
      <w:numFmt w:val="bullet"/>
      <w:lvlText w:val=""/>
      <w:lvlJc w:val="left"/>
      <w:pPr>
        <w:tabs>
          <w:tab w:val="num" w:pos="5394"/>
        </w:tabs>
        <w:ind w:left="5394" w:hanging="360"/>
      </w:pPr>
      <w:rPr>
        <w:rFonts w:ascii="Symbol" w:hAnsi="Symbol" w:hint="default"/>
      </w:rPr>
    </w:lvl>
    <w:lvl w:ilvl="7" w:tplc="FFFFFFFF" w:tentative="1">
      <w:start w:val="1"/>
      <w:numFmt w:val="bullet"/>
      <w:lvlText w:val="o"/>
      <w:lvlJc w:val="left"/>
      <w:pPr>
        <w:tabs>
          <w:tab w:val="num" w:pos="6114"/>
        </w:tabs>
        <w:ind w:left="6114" w:hanging="360"/>
      </w:pPr>
      <w:rPr>
        <w:rFonts w:ascii="Courier New" w:hAnsi="Courier New" w:hint="default"/>
      </w:rPr>
    </w:lvl>
    <w:lvl w:ilvl="8" w:tplc="FFFFFFFF" w:tentative="1">
      <w:start w:val="1"/>
      <w:numFmt w:val="bullet"/>
      <w:lvlText w:val=""/>
      <w:lvlJc w:val="left"/>
      <w:pPr>
        <w:tabs>
          <w:tab w:val="num" w:pos="6834"/>
        </w:tabs>
        <w:ind w:left="6834" w:hanging="360"/>
      </w:pPr>
      <w:rPr>
        <w:rFonts w:ascii="Wingdings" w:hAnsi="Wingdings" w:hint="default"/>
      </w:rPr>
    </w:lvl>
  </w:abstractNum>
  <w:abstractNum w:abstractNumId="5" w15:restartNumberingAfterBreak="0">
    <w:nsid w:val="3B9B6B91"/>
    <w:multiLevelType w:val="hybridMultilevel"/>
    <w:tmpl w:val="FAE6F0E6"/>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802228"/>
    <w:multiLevelType w:val="hybridMultilevel"/>
    <w:tmpl w:val="0C684B94"/>
    <w:lvl w:ilvl="0" w:tplc="FFFFFFFF">
      <w:start w:val="1"/>
      <w:numFmt w:val="bullet"/>
      <w:pStyle w:val="Tabletextbulleted"/>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D04019"/>
    <w:multiLevelType w:val="singleLevel"/>
    <w:tmpl w:val="58BA593A"/>
    <w:lvl w:ilvl="0">
      <w:start w:val="1"/>
      <w:numFmt w:val="decimal"/>
      <w:pStyle w:val="ListNumber"/>
      <w:lvlText w:val="%1."/>
      <w:lvlJc w:val="left"/>
      <w:pPr>
        <w:tabs>
          <w:tab w:val="num" w:pos="360"/>
        </w:tabs>
        <w:ind w:left="360" w:hanging="360"/>
      </w:pPr>
      <w:rPr>
        <w:rFonts w:asciiTheme="minorHAnsi" w:hAnsiTheme="minorHAnsi" w:hint="default"/>
        <w:sz w:val="22"/>
      </w:rPr>
    </w:lvl>
  </w:abstractNum>
  <w:abstractNum w:abstractNumId="8" w15:restartNumberingAfterBreak="0">
    <w:nsid w:val="5FE75A47"/>
    <w:multiLevelType w:val="hybridMultilevel"/>
    <w:tmpl w:val="36F49032"/>
    <w:lvl w:ilvl="0" w:tplc="FFFFFFFF">
      <w:start w:val="1"/>
      <w:numFmt w:val="decimal"/>
      <w:pStyle w:val="Tabletextnumbered"/>
      <w:lvlText w:val="%1."/>
      <w:lvlJc w:val="left"/>
      <w:pPr>
        <w:tabs>
          <w:tab w:val="num" w:pos="360"/>
        </w:tabs>
        <w:ind w:left="360" w:hanging="360"/>
      </w:pPr>
      <w:rPr>
        <w:rFonts w:ascii="Arial" w:hAnsi="Aria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6"/>
  </w:num>
  <w:num w:numId="8">
    <w:abstractNumId w:val="7"/>
    <w:lvlOverride w:ilvl="0">
      <w:startOverride w:val="1"/>
    </w:lvlOverride>
  </w:num>
  <w:num w:numId="9">
    <w:abstractNumId w:val="2"/>
  </w:num>
  <w:num w:numId="10">
    <w:abstractNumId w:val="5"/>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WR_METADATA_KEY" w:val="bfbf5590-ef85-417a-920d-029a09d963e3"/>
  </w:docVars>
  <w:rsids>
    <w:rsidRoot w:val="00041FB2"/>
    <w:rsid w:val="0000087D"/>
    <w:rsid w:val="00000DC0"/>
    <w:rsid w:val="000030B1"/>
    <w:rsid w:val="00003474"/>
    <w:rsid w:val="00004DD1"/>
    <w:rsid w:val="00006CBE"/>
    <w:rsid w:val="0000794B"/>
    <w:rsid w:val="00007AA4"/>
    <w:rsid w:val="00010FE0"/>
    <w:rsid w:val="0001218F"/>
    <w:rsid w:val="00012270"/>
    <w:rsid w:val="00012863"/>
    <w:rsid w:val="00012E8B"/>
    <w:rsid w:val="000133E4"/>
    <w:rsid w:val="00013CC6"/>
    <w:rsid w:val="00014A76"/>
    <w:rsid w:val="0001668E"/>
    <w:rsid w:val="000171DD"/>
    <w:rsid w:val="000200D9"/>
    <w:rsid w:val="00023D2F"/>
    <w:rsid w:val="00024661"/>
    <w:rsid w:val="00024EF8"/>
    <w:rsid w:val="000254FA"/>
    <w:rsid w:val="00025CEF"/>
    <w:rsid w:val="0002656A"/>
    <w:rsid w:val="00027A0D"/>
    <w:rsid w:val="00030E1B"/>
    <w:rsid w:val="00030F80"/>
    <w:rsid w:val="00032694"/>
    <w:rsid w:val="00033CD4"/>
    <w:rsid w:val="00033F87"/>
    <w:rsid w:val="0003546D"/>
    <w:rsid w:val="00035946"/>
    <w:rsid w:val="000362CE"/>
    <w:rsid w:val="00036BAB"/>
    <w:rsid w:val="00036EA9"/>
    <w:rsid w:val="00037301"/>
    <w:rsid w:val="00037869"/>
    <w:rsid w:val="00040A62"/>
    <w:rsid w:val="00040EEB"/>
    <w:rsid w:val="00041D42"/>
    <w:rsid w:val="00041F36"/>
    <w:rsid w:val="00041FB2"/>
    <w:rsid w:val="000437DE"/>
    <w:rsid w:val="00043924"/>
    <w:rsid w:val="00043C8F"/>
    <w:rsid w:val="000452A0"/>
    <w:rsid w:val="00047237"/>
    <w:rsid w:val="00047AD6"/>
    <w:rsid w:val="00052505"/>
    <w:rsid w:val="00053049"/>
    <w:rsid w:val="00055366"/>
    <w:rsid w:val="00056930"/>
    <w:rsid w:val="00057387"/>
    <w:rsid w:val="00062AA6"/>
    <w:rsid w:val="00064534"/>
    <w:rsid w:val="0006479E"/>
    <w:rsid w:val="0006555F"/>
    <w:rsid w:val="00066176"/>
    <w:rsid w:val="00070104"/>
    <w:rsid w:val="000709B1"/>
    <w:rsid w:val="00070FE7"/>
    <w:rsid w:val="000710AE"/>
    <w:rsid w:val="00071D41"/>
    <w:rsid w:val="00072D47"/>
    <w:rsid w:val="00072FA6"/>
    <w:rsid w:val="00073CB6"/>
    <w:rsid w:val="000744B0"/>
    <w:rsid w:val="0007583E"/>
    <w:rsid w:val="00076DE3"/>
    <w:rsid w:val="00077FD1"/>
    <w:rsid w:val="00082A91"/>
    <w:rsid w:val="00082F12"/>
    <w:rsid w:val="00083427"/>
    <w:rsid w:val="00083B6E"/>
    <w:rsid w:val="00084407"/>
    <w:rsid w:val="00085414"/>
    <w:rsid w:val="00086D3D"/>
    <w:rsid w:val="00087FC1"/>
    <w:rsid w:val="00091F91"/>
    <w:rsid w:val="000931A3"/>
    <w:rsid w:val="00094B3D"/>
    <w:rsid w:val="000A0101"/>
    <w:rsid w:val="000A4816"/>
    <w:rsid w:val="000A5293"/>
    <w:rsid w:val="000A5589"/>
    <w:rsid w:val="000A6589"/>
    <w:rsid w:val="000A717C"/>
    <w:rsid w:val="000A7E8F"/>
    <w:rsid w:val="000B0CCD"/>
    <w:rsid w:val="000B146A"/>
    <w:rsid w:val="000B314D"/>
    <w:rsid w:val="000B355B"/>
    <w:rsid w:val="000B428D"/>
    <w:rsid w:val="000B5738"/>
    <w:rsid w:val="000B5ABE"/>
    <w:rsid w:val="000B690C"/>
    <w:rsid w:val="000B7020"/>
    <w:rsid w:val="000B718C"/>
    <w:rsid w:val="000B7965"/>
    <w:rsid w:val="000B7987"/>
    <w:rsid w:val="000B7F10"/>
    <w:rsid w:val="000C0095"/>
    <w:rsid w:val="000C0B19"/>
    <w:rsid w:val="000C4062"/>
    <w:rsid w:val="000C5B1C"/>
    <w:rsid w:val="000C698B"/>
    <w:rsid w:val="000D0BC4"/>
    <w:rsid w:val="000D0D7C"/>
    <w:rsid w:val="000D1A2A"/>
    <w:rsid w:val="000D3ED9"/>
    <w:rsid w:val="000D40D7"/>
    <w:rsid w:val="000D43FE"/>
    <w:rsid w:val="000D48C4"/>
    <w:rsid w:val="000D5894"/>
    <w:rsid w:val="000D74D6"/>
    <w:rsid w:val="000E0B3F"/>
    <w:rsid w:val="000E1E87"/>
    <w:rsid w:val="000E2B44"/>
    <w:rsid w:val="000E2D79"/>
    <w:rsid w:val="000E2EEA"/>
    <w:rsid w:val="000E3501"/>
    <w:rsid w:val="000E446B"/>
    <w:rsid w:val="000E54CB"/>
    <w:rsid w:val="000E6896"/>
    <w:rsid w:val="000E6C41"/>
    <w:rsid w:val="000E7147"/>
    <w:rsid w:val="000E7766"/>
    <w:rsid w:val="000F0076"/>
    <w:rsid w:val="000F05F4"/>
    <w:rsid w:val="000F3413"/>
    <w:rsid w:val="000F481E"/>
    <w:rsid w:val="000F5F92"/>
    <w:rsid w:val="000F6790"/>
    <w:rsid w:val="000F7648"/>
    <w:rsid w:val="000F7A1E"/>
    <w:rsid w:val="0010203F"/>
    <w:rsid w:val="0010230B"/>
    <w:rsid w:val="0010325F"/>
    <w:rsid w:val="0010353E"/>
    <w:rsid w:val="00103DC7"/>
    <w:rsid w:val="001102E5"/>
    <w:rsid w:val="001108FE"/>
    <w:rsid w:val="00110BBA"/>
    <w:rsid w:val="0011118D"/>
    <w:rsid w:val="001113B9"/>
    <w:rsid w:val="001117E3"/>
    <w:rsid w:val="00111D8B"/>
    <w:rsid w:val="001123CD"/>
    <w:rsid w:val="00113628"/>
    <w:rsid w:val="001205B8"/>
    <w:rsid w:val="0012117F"/>
    <w:rsid w:val="00121293"/>
    <w:rsid w:val="00121C9F"/>
    <w:rsid w:val="00121E5E"/>
    <w:rsid w:val="00122391"/>
    <w:rsid w:val="00122BF5"/>
    <w:rsid w:val="00123338"/>
    <w:rsid w:val="00123E02"/>
    <w:rsid w:val="00126288"/>
    <w:rsid w:val="0012786A"/>
    <w:rsid w:val="00127D9F"/>
    <w:rsid w:val="00131126"/>
    <w:rsid w:val="0013215D"/>
    <w:rsid w:val="00132B2F"/>
    <w:rsid w:val="00133774"/>
    <w:rsid w:val="00134076"/>
    <w:rsid w:val="0013512E"/>
    <w:rsid w:val="00135758"/>
    <w:rsid w:val="00137619"/>
    <w:rsid w:val="00143339"/>
    <w:rsid w:val="001434B2"/>
    <w:rsid w:val="0014395E"/>
    <w:rsid w:val="00144224"/>
    <w:rsid w:val="00144EC9"/>
    <w:rsid w:val="00147529"/>
    <w:rsid w:val="00150CB7"/>
    <w:rsid w:val="0015102F"/>
    <w:rsid w:val="00153092"/>
    <w:rsid w:val="001531E1"/>
    <w:rsid w:val="001549EE"/>
    <w:rsid w:val="001558FD"/>
    <w:rsid w:val="00155E6B"/>
    <w:rsid w:val="0016025D"/>
    <w:rsid w:val="00160CC7"/>
    <w:rsid w:val="00161A81"/>
    <w:rsid w:val="0016307F"/>
    <w:rsid w:val="00163DF8"/>
    <w:rsid w:val="00164AC6"/>
    <w:rsid w:val="00164E82"/>
    <w:rsid w:val="001659F9"/>
    <w:rsid w:val="0016657F"/>
    <w:rsid w:val="001668EE"/>
    <w:rsid w:val="00166F7F"/>
    <w:rsid w:val="00170380"/>
    <w:rsid w:val="00170495"/>
    <w:rsid w:val="00170BAC"/>
    <w:rsid w:val="0017116D"/>
    <w:rsid w:val="001716FD"/>
    <w:rsid w:val="001719E9"/>
    <w:rsid w:val="00171EB9"/>
    <w:rsid w:val="00175D51"/>
    <w:rsid w:val="00175E9A"/>
    <w:rsid w:val="00175EF4"/>
    <w:rsid w:val="00180CA9"/>
    <w:rsid w:val="0018185D"/>
    <w:rsid w:val="00183399"/>
    <w:rsid w:val="001834CE"/>
    <w:rsid w:val="0018530E"/>
    <w:rsid w:val="001858D5"/>
    <w:rsid w:val="00186294"/>
    <w:rsid w:val="00191786"/>
    <w:rsid w:val="00191A2C"/>
    <w:rsid w:val="00191D7F"/>
    <w:rsid w:val="00193E7A"/>
    <w:rsid w:val="001975EC"/>
    <w:rsid w:val="00197898"/>
    <w:rsid w:val="001A160F"/>
    <w:rsid w:val="001A1F11"/>
    <w:rsid w:val="001A2575"/>
    <w:rsid w:val="001A2677"/>
    <w:rsid w:val="001A40EE"/>
    <w:rsid w:val="001A4578"/>
    <w:rsid w:val="001A47D6"/>
    <w:rsid w:val="001A4F30"/>
    <w:rsid w:val="001A5474"/>
    <w:rsid w:val="001A5945"/>
    <w:rsid w:val="001A5A3E"/>
    <w:rsid w:val="001A79CA"/>
    <w:rsid w:val="001A7A6F"/>
    <w:rsid w:val="001A7C69"/>
    <w:rsid w:val="001B1C7C"/>
    <w:rsid w:val="001B265B"/>
    <w:rsid w:val="001B2EDE"/>
    <w:rsid w:val="001B3026"/>
    <w:rsid w:val="001B3C0E"/>
    <w:rsid w:val="001B4182"/>
    <w:rsid w:val="001B627F"/>
    <w:rsid w:val="001C06F8"/>
    <w:rsid w:val="001C0969"/>
    <w:rsid w:val="001C0A31"/>
    <w:rsid w:val="001C0B45"/>
    <w:rsid w:val="001C102B"/>
    <w:rsid w:val="001C4174"/>
    <w:rsid w:val="001C4449"/>
    <w:rsid w:val="001C685E"/>
    <w:rsid w:val="001C68E4"/>
    <w:rsid w:val="001C6C97"/>
    <w:rsid w:val="001C7AA5"/>
    <w:rsid w:val="001D17CB"/>
    <w:rsid w:val="001D33DF"/>
    <w:rsid w:val="001D3EC9"/>
    <w:rsid w:val="001D5100"/>
    <w:rsid w:val="001D558F"/>
    <w:rsid w:val="001D655A"/>
    <w:rsid w:val="001D67E7"/>
    <w:rsid w:val="001D7A71"/>
    <w:rsid w:val="001E3E4C"/>
    <w:rsid w:val="001E6D39"/>
    <w:rsid w:val="001F02EA"/>
    <w:rsid w:val="001F26C0"/>
    <w:rsid w:val="001F3A6E"/>
    <w:rsid w:val="001F40F1"/>
    <w:rsid w:val="001F4B27"/>
    <w:rsid w:val="001F4F98"/>
    <w:rsid w:val="001F53C9"/>
    <w:rsid w:val="001F5F2E"/>
    <w:rsid w:val="001F5F72"/>
    <w:rsid w:val="001F6054"/>
    <w:rsid w:val="001F638D"/>
    <w:rsid w:val="001F6ADA"/>
    <w:rsid w:val="002003FF"/>
    <w:rsid w:val="00201081"/>
    <w:rsid w:val="00201510"/>
    <w:rsid w:val="00201F37"/>
    <w:rsid w:val="00202A41"/>
    <w:rsid w:val="0020321B"/>
    <w:rsid w:val="00203BF6"/>
    <w:rsid w:val="00204CAA"/>
    <w:rsid w:val="00204E1E"/>
    <w:rsid w:val="002052F6"/>
    <w:rsid w:val="0020572D"/>
    <w:rsid w:val="002057D3"/>
    <w:rsid w:val="00206F10"/>
    <w:rsid w:val="00206F38"/>
    <w:rsid w:val="002071D8"/>
    <w:rsid w:val="00214C33"/>
    <w:rsid w:val="002216C1"/>
    <w:rsid w:val="00222772"/>
    <w:rsid w:val="00225E00"/>
    <w:rsid w:val="002306A9"/>
    <w:rsid w:val="002306E1"/>
    <w:rsid w:val="002325AA"/>
    <w:rsid w:val="00233A3D"/>
    <w:rsid w:val="00233C46"/>
    <w:rsid w:val="00233DA8"/>
    <w:rsid w:val="00234407"/>
    <w:rsid w:val="00234550"/>
    <w:rsid w:val="00235D75"/>
    <w:rsid w:val="00236B26"/>
    <w:rsid w:val="00237FCC"/>
    <w:rsid w:val="002402F3"/>
    <w:rsid w:val="002412FA"/>
    <w:rsid w:val="00241CB5"/>
    <w:rsid w:val="00242F85"/>
    <w:rsid w:val="00243656"/>
    <w:rsid w:val="00244C78"/>
    <w:rsid w:val="00246460"/>
    <w:rsid w:val="00246B00"/>
    <w:rsid w:val="00246D17"/>
    <w:rsid w:val="00247840"/>
    <w:rsid w:val="00252FB9"/>
    <w:rsid w:val="00252FBA"/>
    <w:rsid w:val="00253487"/>
    <w:rsid w:val="00253CA2"/>
    <w:rsid w:val="002573C2"/>
    <w:rsid w:val="00257EFD"/>
    <w:rsid w:val="002607D8"/>
    <w:rsid w:val="0026185A"/>
    <w:rsid w:val="00262C23"/>
    <w:rsid w:val="00263132"/>
    <w:rsid w:val="0026323D"/>
    <w:rsid w:val="00267E20"/>
    <w:rsid w:val="00267E36"/>
    <w:rsid w:val="00267E57"/>
    <w:rsid w:val="00272678"/>
    <w:rsid w:val="00273FFF"/>
    <w:rsid w:val="00274046"/>
    <w:rsid w:val="002749F0"/>
    <w:rsid w:val="00274B91"/>
    <w:rsid w:val="00275DC8"/>
    <w:rsid w:val="0027768F"/>
    <w:rsid w:val="00277A1E"/>
    <w:rsid w:val="002821B0"/>
    <w:rsid w:val="00282372"/>
    <w:rsid w:val="00282526"/>
    <w:rsid w:val="002837B3"/>
    <w:rsid w:val="00283A1F"/>
    <w:rsid w:val="002859E3"/>
    <w:rsid w:val="00285CCF"/>
    <w:rsid w:val="00286935"/>
    <w:rsid w:val="002869F1"/>
    <w:rsid w:val="00286B11"/>
    <w:rsid w:val="00287671"/>
    <w:rsid w:val="002903B7"/>
    <w:rsid w:val="00291E5E"/>
    <w:rsid w:val="0029201B"/>
    <w:rsid w:val="00293064"/>
    <w:rsid w:val="00293ECA"/>
    <w:rsid w:val="00294105"/>
    <w:rsid w:val="00295669"/>
    <w:rsid w:val="00296CAD"/>
    <w:rsid w:val="0029777A"/>
    <w:rsid w:val="002A0781"/>
    <w:rsid w:val="002A1747"/>
    <w:rsid w:val="002A225C"/>
    <w:rsid w:val="002A255C"/>
    <w:rsid w:val="002A37AC"/>
    <w:rsid w:val="002A43CD"/>
    <w:rsid w:val="002A4403"/>
    <w:rsid w:val="002A49A2"/>
    <w:rsid w:val="002A4BA1"/>
    <w:rsid w:val="002A6712"/>
    <w:rsid w:val="002A674C"/>
    <w:rsid w:val="002B06BA"/>
    <w:rsid w:val="002B0DC3"/>
    <w:rsid w:val="002B1607"/>
    <w:rsid w:val="002B2D42"/>
    <w:rsid w:val="002B3FBA"/>
    <w:rsid w:val="002B401E"/>
    <w:rsid w:val="002B5878"/>
    <w:rsid w:val="002B6BCF"/>
    <w:rsid w:val="002B6D7D"/>
    <w:rsid w:val="002B7456"/>
    <w:rsid w:val="002B7F8E"/>
    <w:rsid w:val="002C16BC"/>
    <w:rsid w:val="002C1F4A"/>
    <w:rsid w:val="002C3855"/>
    <w:rsid w:val="002C3F5A"/>
    <w:rsid w:val="002C53FC"/>
    <w:rsid w:val="002C6625"/>
    <w:rsid w:val="002C764C"/>
    <w:rsid w:val="002D13A7"/>
    <w:rsid w:val="002D1AEB"/>
    <w:rsid w:val="002D1E12"/>
    <w:rsid w:val="002D541D"/>
    <w:rsid w:val="002D5B32"/>
    <w:rsid w:val="002D6D78"/>
    <w:rsid w:val="002D7163"/>
    <w:rsid w:val="002E091D"/>
    <w:rsid w:val="002E1521"/>
    <w:rsid w:val="002E2B61"/>
    <w:rsid w:val="002E2FC6"/>
    <w:rsid w:val="002E3F9C"/>
    <w:rsid w:val="002E4784"/>
    <w:rsid w:val="002E49AA"/>
    <w:rsid w:val="002E575D"/>
    <w:rsid w:val="002E5859"/>
    <w:rsid w:val="002E6894"/>
    <w:rsid w:val="002E7AAD"/>
    <w:rsid w:val="002E7C29"/>
    <w:rsid w:val="002F0DCB"/>
    <w:rsid w:val="002F0F67"/>
    <w:rsid w:val="002F185C"/>
    <w:rsid w:val="002F1B6D"/>
    <w:rsid w:val="002F2135"/>
    <w:rsid w:val="002F2CC1"/>
    <w:rsid w:val="002F33D6"/>
    <w:rsid w:val="002F554B"/>
    <w:rsid w:val="002F5DAE"/>
    <w:rsid w:val="00300270"/>
    <w:rsid w:val="00300FA9"/>
    <w:rsid w:val="003031C6"/>
    <w:rsid w:val="00303856"/>
    <w:rsid w:val="00304321"/>
    <w:rsid w:val="0030512F"/>
    <w:rsid w:val="00306A0C"/>
    <w:rsid w:val="00307283"/>
    <w:rsid w:val="00310246"/>
    <w:rsid w:val="003107F3"/>
    <w:rsid w:val="00311F0A"/>
    <w:rsid w:val="00312B42"/>
    <w:rsid w:val="00314126"/>
    <w:rsid w:val="00314331"/>
    <w:rsid w:val="0031466A"/>
    <w:rsid w:val="0031678C"/>
    <w:rsid w:val="003169FF"/>
    <w:rsid w:val="00322044"/>
    <w:rsid w:val="0032326D"/>
    <w:rsid w:val="00325A3E"/>
    <w:rsid w:val="003260EC"/>
    <w:rsid w:val="00327837"/>
    <w:rsid w:val="00327A12"/>
    <w:rsid w:val="00330156"/>
    <w:rsid w:val="00330531"/>
    <w:rsid w:val="003306C8"/>
    <w:rsid w:val="0033088D"/>
    <w:rsid w:val="00330A97"/>
    <w:rsid w:val="00332321"/>
    <w:rsid w:val="00332C9F"/>
    <w:rsid w:val="00332D27"/>
    <w:rsid w:val="00332FE6"/>
    <w:rsid w:val="00333A66"/>
    <w:rsid w:val="0033504A"/>
    <w:rsid w:val="0033596D"/>
    <w:rsid w:val="00335B9E"/>
    <w:rsid w:val="003365A8"/>
    <w:rsid w:val="00336B3A"/>
    <w:rsid w:val="00340312"/>
    <w:rsid w:val="00340496"/>
    <w:rsid w:val="0034257C"/>
    <w:rsid w:val="00342599"/>
    <w:rsid w:val="003432BC"/>
    <w:rsid w:val="00343E8C"/>
    <w:rsid w:val="00345002"/>
    <w:rsid w:val="0034537C"/>
    <w:rsid w:val="00345D69"/>
    <w:rsid w:val="00346EB5"/>
    <w:rsid w:val="003472FB"/>
    <w:rsid w:val="00350450"/>
    <w:rsid w:val="0035088B"/>
    <w:rsid w:val="00350CA8"/>
    <w:rsid w:val="00352CAC"/>
    <w:rsid w:val="00354303"/>
    <w:rsid w:val="00354960"/>
    <w:rsid w:val="00355921"/>
    <w:rsid w:val="00356635"/>
    <w:rsid w:val="00357566"/>
    <w:rsid w:val="003579B3"/>
    <w:rsid w:val="00360A96"/>
    <w:rsid w:val="00366594"/>
    <w:rsid w:val="00366FF5"/>
    <w:rsid w:val="0036718B"/>
    <w:rsid w:val="003678EC"/>
    <w:rsid w:val="00367ADB"/>
    <w:rsid w:val="00367B46"/>
    <w:rsid w:val="00367E77"/>
    <w:rsid w:val="00370CDF"/>
    <w:rsid w:val="0037172D"/>
    <w:rsid w:val="0037242B"/>
    <w:rsid w:val="00372E64"/>
    <w:rsid w:val="003730F5"/>
    <w:rsid w:val="00374EEB"/>
    <w:rsid w:val="00375F32"/>
    <w:rsid w:val="003766AD"/>
    <w:rsid w:val="00377162"/>
    <w:rsid w:val="00381B64"/>
    <w:rsid w:val="00382CFE"/>
    <w:rsid w:val="0038382E"/>
    <w:rsid w:val="0038486B"/>
    <w:rsid w:val="003858CE"/>
    <w:rsid w:val="00385EAF"/>
    <w:rsid w:val="0039153E"/>
    <w:rsid w:val="00391D5A"/>
    <w:rsid w:val="00392077"/>
    <w:rsid w:val="003925E0"/>
    <w:rsid w:val="00392E88"/>
    <w:rsid w:val="0039398A"/>
    <w:rsid w:val="00393AA9"/>
    <w:rsid w:val="00396642"/>
    <w:rsid w:val="003967B8"/>
    <w:rsid w:val="00397A07"/>
    <w:rsid w:val="003A07FD"/>
    <w:rsid w:val="003A2427"/>
    <w:rsid w:val="003A27E3"/>
    <w:rsid w:val="003A2955"/>
    <w:rsid w:val="003A36DC"/>
    <w:rsid w:val="003A41EA"/>
    <w:rsid w:val="003A7146"/>
    <w:rsid w:val="003A77DE"/>
    <w:rsid w:val="003B03CE"/>
    <w:rsid w:val="003B0D4F"/>
    <w:rsid w:val="003B10A8"/>
    <w:rsid w:val="003B165C"/>
    <w:rsid w:val="003B340B"/>
    <w:rsid w:val="003B39CD"/>
    <w:rsid w:val="003B3E8B"/>
    <w:rsid w:val="003B417D"/>
    <w:rsid w:val="003B6C85"/>
    <w:rsid w:val="003B6D9B"/>
    <w:rsid w:val="003B6DF6"/>
    <w:rsid w:val="003B7F3D"/>
    <w:rsid w:val="003C11CA"/>
    <w:rsid w:val="003C1F62"/>
    <w:rsid w:val="003C24F7"/>
    <w:rsid w:val="003C3795"/>
    <w:rsid w:val="003C432C"/>
    <w:rsid w:val="003C48B0"/>
    <w:rsid w:val="003C4A70"/>
    <w:rsid w:val="003C7746"/>
    <w:rsid w:val="003D00EC"/>
    <w:rsid w:val="003D07B0"/>
    <w:rsid w:val="003D0FF6"/>
    <w:rsid w:val="003D1905"/>
    <w:rsid w:val="003D252C"/>
    <w:rsid w:val="003D2BD2"/>
    <w:rsid w:val="003D3276"/>
    <w:rsid w:val="003D34C3"/>
    <w:rsid w:val="003D49CE"/>
    <w:rsid w:val="003D7627"/>
    <w:rsid w:val="003E017D"/>
    <w:rsid w:val="003E03A0"/>
    <w:rsid w:val="003E2177"/>
    <w:rsid w:val="003E259E"/>
    <w:rsid w:val="003E3D87"/>
    <w:rsid w:val="003E44FD"/>
    <w:rsid w:val="003E48B8"/>
    <w:rsid w:val="003E545F"/>
    <w:rsid w:val="003E59C2"/>
    <w:rsid w:val="003E5F7F"/>
    <w:rsid w:val="003E6970"/>
    <w:rsid w:val="003F0136"/>
    <w:rsid w:val="003F016D"/>
    <w:rsid w:val="003F2296"/>
    <w:rsid w:val="003F3070"/>
    <w:rsid w:val="003F3563"/>
    <w:rsid w:val="003F39A2"/>
    <w:rsid w:val="003F4001"/>
    <w:rsid w:val="003F6D08"/>
    <w:rsid w:val="003F6FF1"/>
    <w:rsid w:val="003F722A"/>
    <w:rsid w:val="003F72CC"/>
    <w:rsid w:val="00400821"/>
    <w:rsid w:val="00402C7F"/>
    <w:rsid w:val="0040355E"/>
    <w:rsid w:val="00405491"/>
    <w:rsid w:val="004066B0"/>
    <w:rsid w:val="00407C4E"/>
    <w:rsid w:val="00411020"/>
    <w:rsid w:val="00412E21"/>
    <w:rsid w:val="004132B3"/>
    <w:rsid w:val="00413A38"/>
    <w:rsid w:val="00414635"/>
    <w:rsid w:val="00414C40"/>
    <w:rsid w:val="00415E2B"/>
    <w:rsid w:val="0042136E"/>
    <w:rsid w:val="00422A55"/>
    <w:rsid w:val="00422F53"/>
    <w:rsid w:val="004239AC"/>
    <w:rsid w:val="0042519B"/>
    <w:rsid w:val="00425756"/>
    <w:rsid w:val="00425E83"/>
    <w:rsid w:val="0042610B"/>
    <w:rsid w:val="0042614A"/>
    <w:rsid w:val="0043045B"/>
    <w:rsid w:val="00430B6A"/>
    <w:rsid w:val="004317CA"/>
    <w:rsid w:val="00431F74"/>
    <w:rsid w:val="00433781"/>
    <w:rsid w:val="0043390E"/>
    <w:rsid w:val="00436B5F"/>
    <w:rsid w:val="004376C2"/>
    <w:rsid w:val="00442F60"/>
    <w:rsid w:val="0044308B"/>
    <w:rsid w:val="004446A5"/>
    <w:rsid w:val="00444A06"/>
    <w:rsid w:val="00445389"/>
    <w:rsid w:val="00445A4C"/>
    <w:rsid w:val="00445CB9"/>
    <w:rsid w:val="00445D93"/>
    <w:rsid w:val="004466B7"/>
    <w:rsid w:val="00452650"/>
    <w:rsid w:val="004535B3"/>
    <w:rsid w:val="00454799"/>
    <w:rsid w:val="004556A1"/>
    <w:rsid w:val="004556BA"/>
    <w:rsid w:val="00457ECF"/>
    <w:rsid w:val="004605EC"/>
    <w:rsid w:val="004619E9"/>
    <w:rsid w:val="00461C4A"/>
    <w:rsid w:val="00465F78"/>
    <w:rsid w:val="00466C23"/>
    <w:rsid w:val="00467523"/>
    <w:rsid w:val="004679B9"/>
    <w:rsid w:val="004703AA"/>
    <w:rsid w:val="0047066A"/>
    <w:rsid w:val="0047308E"/>
    <w:rsid w:val="00475EFE"/>
    <w:rsid w:val="0047668C"/>
    <w:rsid w:val="00476D9A"/>
    <w:rsid w:val="004831A5"/>
    <w:rsid w:val="0048393A"/>
    <w:rsid w:val="004851B6"/>
    <w:rsid w:val="004867B2"/>
    <w:rsid w:val="00491727"/>
    <w:rsid w:val="00492054"/>
    <w:rsid w:val="00492145"/>
    <w:rsid w:val="004957C2"/>
    <w:rsid w:val="00495D4B"/>
    <w:rsid w:val="004962C9"/>
    <w:rsid w:val="00496AA6"/>
    <w:rsid w:val="00496DAE"/>
    <w:rsid w:val="004A1581"/>
    <w:rsid w:val="004A1793"/>
    <w:rsid w:val="004A1920"/>
    <w:rsid w:val="004A34AD"/>
    <w:rsid w:val="004A39D9"/>
    <w:rsid w:val="004A3EAF"/>
    <w:rsid w:val="004A4BF7"/>
    <w:rsid w:val="004B0139"/>
    <w:rsid w:val="004B048B"/>
    <w:rsid w:val="004B1D3C"/>
    <w:rsid w:val="004B1E62"/>
    <w:rsid w:val="004B3B2A"/>
    <w:rsid w:val="004B4EC5"/>
    <w:rsid w:val="004B4F78"/>
    <w:rsid w:val="004B5355"/>
    <w:rsid w:val="004B7F86"/>
    <w:rsid w:val="004C0505"/>
    <w:rsid w:val="004C119E"/>
    <w:rsid w:val="004C1465"/>
    <w:rsid w:val="004C21D3"/>
    <w:rsid w:val="004C235B"/>
    <w:rsid w:val="004C30AA"/>
    <w:rsid w:val="004C3175"/>
    <w:rsid w:val="004C3D88"/>
    <w:rsid w:val="004C3F3D"/>
    <w:rsid w:val="004C3FEC"/>
    <w:rsid w:val="004C476F"/>
    <w:rsid w:val="004C5A4B"/>
    <w:rsid w:val="004C6622"/>
    <w:rsid w:val="004D0F38"/>
    <w:rsid w:val="004D1956"/>
    <w:rsid w:val="004D2241"/>
    <w:rsid w:val="004D23B6"/>
    <w:rsid w:val="004D4B56"/>
    <w:rsid w:val="004D58F9"/>
    <w:rsid w:val="004D709F"/>
    <w:rsid w:val="004D7183"/>
    <w:rsid w:val="004D7FDB"/>
    <w:rsid w:val="004E0299"/>
    <w:rsid w:val="004E2FE0"/>
    <w:rsid w:val="004E2FE9"/>
    <w:rsid w:val="004E3178"/>
    <w:rsid w:val="004E34BB"/>
    <w:rsid w:val="004E3AF6"/>
    <w:rsid w:val="004E4671"/>
    <w:rsid w:val="004E4BBC"/>
    <w:rsid w:val="004E507C"/>
    <w:rsid w:val="004E53D0"/>
    <w:rsid w:val="004E5A25"/>
    <w:rsid w:val="004E604B"/>
    <w:rsid w:val="004E61D0"/>
    <w:rsid w:val="004E6996"/>
    <w:rsid w:val="004E7576"/>
    <w:rsid w:val="004F0377"/>
    <w:rsid w:val="004F12E5"/>
    <w:rsid w:val="004F1DB0"/>
    <w:rsid w:val="004F2527"/>
    <w:rsid w:val="004F309F"/>
    <w:rsid w:val="004F3211"/>
    <w:rsid w:val="004F3D5A"/>
    <w:rsid w:val="004F44F9"/>
    <w:rsid w:val="004F5397"/>
    <w:rsid w:val="004F56A4"/>
    <w:rsid w:val="004F5B4C"/>
    <w:rsid w:val="004F69AE"/>
    <w:rsid w:val="004F6F24"/>
    <w:rsid w:val="004F7805"/>
    <w:rsid w:val="004F7B46"/>
    <w:rsid w:val="0050078F"/>
    <w:rsid w:val="00501AFE"/>
    <w:rsid w:val="005031A6"/>
    <w:rsid w:val="005033D8"/>
    <w:rsid w:val="00503D8F"/>
    <w:rsid w:val="00504B35"/>
    <w:rsid w:val="00505DBD"/>
    <w:rsid w:val="00510DD7"/>
    <w:rsid w:val="00511C26"/>
    <w:rsid w:val="005121C2"/>
    <w:rsid w:val="005127EB"/>
    <w:rsid w:val="00514F11"/>
    <w:rsid w:val="00515E17"/>
    <w:rsid w:val="005204BC"/>
    <w:rsid w:val="0052057E"/>
    <w:rsid w:val="00520CED"/>
    <w:rsid w:val="005212DB"/>
    <w:rsid w:val="0052150C"/>
    <w:rsid w:val="00521F83"/>
    <w:rsid w:val="00522A38"/>
    <w:rsid w:val="005249FC"/>
    <w:rsid w:val="0052526E"/>
    <w:rsid w:val="00525270"/>
    <w:rsid w:val="00525360"/>
    <w:rsid w:val="005260AD"/>
    <w:rsid w:val="00527DB6"/>
    <w:rsid w:val="0053027C"/>
    <w:rsid w:val="005303A9"/>
    <w:rsid w:val="00531E42"/>
    <w:rsid w:val="005356E5"/>
    <w:rsid w:val="00535F38"/>
    <w:rsid w:val="00536C66"/>
    <w:rsid w:val="005402F5"/>
    <w:rsid w:val="00541865"/>
    <w:rsid w:val="00541995"/>
    <w:rsid w:val="00541E18"/>
    <w:rsid w:val="00545BD9"/>
    <w:rsid w:val="00546D32"/>
    <w:rsid w:val="0055372A"/>
    <w:rsid w:val="00553CEE"/>
    <w:rsid w:val="00554856"/>
    <w:rsid w:val="00554876"/>
    <w:rsid w:val="00554A27"/>
    <w:rsid w:val="005553D7"/>
    <w:rsid w:val="00555B0C"/>
    <w:rsid w:val="00555DAE"/>
    <w:rsid w:val="005562F3"/>
    <w:rsid w:val="005616B2"/>
    <w:rsid w:val="0056316B"/>
    <w:rsid w:val="0056552C"/>
    <w:rsid w:val="00566DFD"/>
    <w:rsid w:val="00567573"/>
    <w:rsid w:val="00567CB9"/>
    <w:rsid w:val="0057112A"/>
    <w:rsid w:val="00572C06"/>
    <w:rsid w:val="00572F20"/>
    <w:rsid w:val="005737BE"/>
    <w:rsid w:val="00574CB4"/>
    <w:rsid w:val="00575AEF"/>
    <w:rsid w:val="00576376"/>
    <w:rsid w:val="00576CF3"/>
    <w:rsid w:val="005829C2"/>
    <w:rsid w:val="00583FCF"/>
    <w:rsid w:val="00584352"/>
    <w:rsid w:val="00585DB6"/>
    <w:rsid w:val="00586476"/>
    <w:rsid w:val="00590582"/>
    <w:rsid w:val="00591916"/>
    <w:rsid w:val="005930DB"/>
    <w:rsid w:val="00593718"/>
    <w:rsid w:val="0059508C"/>
    <w:rsid w:val="005955F0"/>
    <w:rsid w:val="00596B7B"/>
    <w:rsid w:val="00596E54"/>
    <w:rsid w:val="005A011E"/>
    <w:rsid w:val="005A0998"/>
    <w:rsid w:val="005A1519"/>
    <w:rsid w:val="005A1E9C"/>
    <w:rsid w:val="005A257D"/>
    <w:rsid w:val="005A2AA2"/>
    <w:rsid w:val="005A2EDC"/>
    <w:rsid w:val="005A4816"/>
    <w:rsid w:val="005B01F8"/>
    <w:rsid w:val="005B05FB"/>
    <w:rsid w:val="005B0F99"/>
    <w:rsid w:val="005B0FFF"/>
    <w:rsid w:val="005B2998"/>
    <w:rsid w:val="005B4164"/>
    <w:rsid w:val="005B53FF"/>
    <w:rsid w:val="005B6C2F"/>
    <w:rsid w:val="005B724C"/>
    <w:rsid w:val="005C04DF"/>
    <w:rsid w:val="005C1F03"/>
    <w:rsid w:val="005C270D"/>
    <w:rsid w:val="005C4557"/>
    <w:rsid w:val="005C4C96"/>
    <w:rsid w:val="005C4CEB"/>
    <w:rsid w:val="005C505E"/>
    <w:rsid w:val="005D08B7"/>
    <w:rsid w:val="005D1FB3"/>
    <w:rsid w:val="005D3076"/>
    <w:rsid w:val="005D35E8"/>
    <w:rsid w:val="005D37E1"/>
    <w:rsid w:val="005D4AD2"/>
    <w:rsid w:val="005D635C"/>
    <w:rsid w:val="005D682B"/>
    <w:rsid w:val="005D775F"/>
    <w:rsid w:val="005D7997"/>
    <w:rsid w:val="005D7B47"/>
    <w:rsid w:val="005E1D0F"/>
    <w:rsid w:val="005E1DD6"/>
    <w:rsid w:val="005E2E3B"/>
    <w:rsid w:val="005E3349"/>
    <w:rsid w:val="005E33EC"/>
    <w:rsid w:val="005E40B5"/>
    <w:rsid w:val="005E4973"/>
    <w:rsid w:val="005E4C23"/>
    <w:rsid w:val="005E725F"/>
    <w:rsid w:val="005E7D03"/>
    <w:rsid w:val="005E7F94"/>
    <w:rsid w:val="005F0007"/>
    <w:rsid w:val="005F0917"/>
    <w:rsid w:val="005F2D26"/>
    <w:rsid w:val="005F2E6F"/>
    <w:rsid w:val="005F2EFF"/>
    <w:rsid w:val="005F40C9"/>
    <w:rsid w:val="005F42BC"/>
    <w:rsid w:val="005F4684"/>
    <w:rsid w:val="005F50A5"/>
    <w:rsid w:val="005F6464"/>
    <w:rsid w:val="005F778B"/>
    <w:rsid w:val="005F7CA6"/>
    <w:rsid w:val="00600D8D"/>
    <w:rsid w:val="00601B16"/>
    <w:rsid w:val="00601D59"/>
    <w:rsid w:val="00603522"/>
    <w:rsid w:val="00603C07"/>
    <w:rsid w:val="0060497C"/>
    <w:rsid w:val="00604A5A"/>
    <w:rsid w:val="006057FD"/>
    <w:rsid w:val="00605BD5"/>
    <w:rsid w:val="00606686"/>
    <w:rsid w:val="00607030"/>
    <w:rsid w:val="00607760"/>
    <w:rsid w:val="00610D32"/>
    <w:rsid w:val="006132D0"/>
    <w:rsid w:val="00613E1A"/>
    <w:rsid w:val="006142D5"/>
    <w:rsid w:val="00614945"/>
    <w:rsid w:val="00614B0F"/>
    <w:rsid w:val="0061594E"/>
    <w:rsid w:val="006165E8"/>
    <w:rsid w:val="00616A63"/>
    <w:rsid w:val="00616C62"/>
    <w:rsid w:val="00616CD8"/>
    <w:rsid w:val="00616E51"/>
    <w:rsid w:val="00620011"/>
    <w:rsid w:val="00622782"/>
    <w:rsid w:val="00625091"/>
    <w:rsid w:val="00625190"/>
    <w:rsid w:val="0062542D"/>
    <w:rsid w:val="006259F9"/>
    <w:rsid w:val="0062766F"/>
    <w:rsid w:val="00627711"/>
    <w:rsid w:val="0063021F"/>
    <w:rsid w:val="006319F6"/>
    <w:rsid w:val="00632E50"/>
    <w:rsid w:val="00633123"/>
    <w:rsid w:val="00635414"/>
    <w:rsid w:val="00637457"/>
    <w:rsid w:val="00640E82"/>
    <w:rsid w:val="006421BB"/>
    <w:rsid w:val="00642C52"/>
    <w:rsid w:val="00643D82"/>
    <w:rsid w:val="00644668"/>
    <w:rsid w:val="00650969"/>
    <w:rsid w:val="00650A01"/>
    <w:rsid w:val="00651D34"/>
    <w:rsid w:val="0065242C"/>
    <w:rsid w:val="00653EFD"/>
    <w:rsid w:val="00656590"/>
    <w:rsid w:val="00656862"/>
    <w:rsid w:val="00657809"/>
    <w:rsid w:val="006617B4"/>
    <w:rsid w:val="00661C98"/>
    <w:rsid w:val="00662200"/>
    <w:rsid w:val="0066379B"/>
    <w:rsid w:val="00663B07"/>
    <w:rsid w:val="00664593"/>
    <w:rsid w:val="00664A50"/>
    <w:rsid w:val="00664DEB"/>
    <w:rsid w:val="006650A0"/>
    <w:rsid w:val="00665299"/>
    <w:rsid w:val="006656E9"/>
    <w:rsid w:val="0066790E"/>
    <w:rsid w:val="00667BB0"/>
    <w:rsid w:val="00670105"/>
    <w:rsid w:val="00670356"/>
    <w:rsid w:val="00670C19"/>
    <w:rsid w:val="00671542"/>
    <w:rsid w:val="006735B6"/>
    <w:rsid w:val="0067391A"/>
    <w:rsid w:val="00673FBD"/>
    <w:rsid w:val="00674F25"/>
    <w:rsid w:val="0067659E"/>
    <w:rsid w:val="00676D31"/>
    <w:rsid w:val="00677643"/>
    <w:rsid w:val="00677D42"/>
    <w:rsid w:val="006802AD"/>
    <w:rsid w:val="0068192C"/>
    <w:rsid w:val="006826BC"/>
    <w:rsid w:val="00682A25"/>
    <w:rsid w:val="006830DE"/>
    <w:rsid w:val="00684253"/>
    <w:rsid w:val="00685808"/>
    <w:rsid w:val="006858A6"/>
    <w:rsid w:val="006878C6"/>
    <w:rsid w:val="00690889"/>
    <w:rsid w:val="00690B6D"/>
    <w:rsid w:val="006922B3"/>
    <w:rsid w:val="00692C53"/>
    <w:rsid w:val="006931C8"/>
    <w:rsid w:val="00694A7C"/>
    <w:rsid w:val="00694B9A"/>
    <w:rsid w:val="00694C0E"/>
    <w:rsid w:val="00694D99"/>
    <w:rsid w:val="006954FC"/>
    <w:rsid w:val="00696435"/>
    <w:rsid w:val="00696C62"/>
    <w:rsid w:val="00696E4B"/>
    <w:rsid w:val="00697D1D"/>
    <w:rsid w:val="006A0496"/>
    <w:rsid w:val="006A0C47"/>
    <w:rsid w:val="006A0E19"/>
    <w:rsid w:val="006A57F7"/>
    <w:rsid w:val="006A5886"/>
    <w:rsid w:val="006A5C4D"/>
    <w:rsid w:val="006A779F"/>
    <w:rsid w:val="006B082A"/>
    <w:rsid w:val="006B08D7"/>
    <w:rsid w:val="006B1208"/>
    <w:rsid w:val="006B1936"/>
    <w:rsid w:val="006B389B"/>
    <w:rsid w:val="006B5351"/>
    <w:rsid w:val="006B5AC0"/>
    <w:rsid w:val="006B6275"/>
    <w:rsid w:val="006C06B3"/>
    <w:rsid w:val="006C23D3"/>
    <w:rsid w:val="006C261B"/>
    <w:rsid w:val="006C2FC9"/>
    <w:rsid w:val="006C4351"/>
    <w:rsid w:val="006C5821"/>
    <w:rsid w:val="006C7FD7"/>
    <w:rsid w:val="006D04D7"/>
    <w:rsid w:val="006D1255"/>
    <w:rsid w:val="006D1938"/>
    <w:rsid w:val="006D213A"/>
    <w:rsid w:val="006D3C53"/>
    <w:rsid w:val="006D4733"/>
    <w:rsid w:val="006D54E1"/>
    <w:rsid w:val="006D574A"/>
    <w:rsid w:val="006D6F3D"/>
    <w:rsid w:val="006E02FF"/>
    <w:rsid w:val="006E068F"/>
    <w:rsid w:val="006E1E2A"/>
    <w:rsid w:val="006E3EFF"/>
    <w:rsid w:val="006E4317"/>
    <w:rsid w:val="006E44EB"/>
    <w:rsid w:val="006E523B"/>
    <w:rsid w:val="006E6D84"/>
    <w:rsid w:val="006E732A"/>
    <w:rsid w:val="006E7707"/>
    <w:rsid w:val="006F070E"/>
    <w:rsid w:val="006F09D1"/>
    <w:rsid w:val="006F166B"/>
    <w:rsid w:val="006F32DE"/>
    <w:rsid w:val="006F3B54"/>
    <w:rsid w:val="006F405D"/>
    <w:rsid w:val="006F6A65"/>
    <w:rsid w:val="006F6D18"/>
    <w:rsid w:val="006F6D35"/>
    <w:rsid w:val="006F7099"/>
    <w:rsid w:val="00700550"/>
    <w:rsid w:val="00701045"/>
    <w:rsid w:val="00701A53"/>
    <w:rsid w:val="00701FAD"/>
    <w:rsid w:val="00704FEC"/>
    <w:rsid w:val="00705C0B"/>
    <w:rsid w:val="00706126"/>
    <w:rsid w:val="00706499"/>
    <w:rsid w:val="007077D3"/>
    <w:rsid w:val="00707F41"/>
    <w:rsid w:val="007104F3"/>
    <w:rsid w:val="0071142F"/>
    <w:rsid w:val="007130C5"/>
    <w:rsid w:val="00716556"/>
    <w:rsid w:val="00716BFD"/>
    <w:rsid w:val="0072071D"/>
    <w:rsid w:val="007212F7"/>
    <w:rsid w:val="0072198B"/>
    <w:rsid w:val="007224F0"/>
    <w:rsid w:val="0072303E"/>
    <w:rsid w:val="0072465E"/>
    <w:rsid w:val="00724830"/>
    <w:rsid w:val="00724A18"/>
    <w:rsid w:val="00724F17"/>
    <w:rsid w:val="007258EA"/>
    <w:rsid w:val="00726AAF"/>
    <w:rsid w:val="00726CED"/>
    <w:rsid w:val="007279D2"/>
    <w:rsid w:val="00730512"/>
    <w:rsid w:val="007312BD"/>
    <w:rsid w:val="00731839"/>
    <w:rsid w:val="00732A7D"/>
    <w:rsid w:val="00732E98"/>
    <w:rsid w:val="00733D4C"/>
    <w:rsid w:val="00735A5C"/>
    <w:rsid w:val="00736B8E"/>
    <w:rsid w:val="00737067"/>
    <w:rsid w:val="007375D3"/>
    <w:rsid w:val="007427CA"/>
    <w:rsid w:val="007429C3"/>
    <w:rsid w:val="00742F9C"/>
    <w:rsid w:val="00743573"/>
    <w:rsid w:val="007446E5"/>
    <w:rsid w:val="00744767"/>
    <w:rsid w:val="007457FF"/>
    <w:rsid w:val="00746019"/>
    <w:rsid w:val="00746421"/>
    <w:rsid w:val="00750584"/>
    <w:rsid w:val="007506E1"/>
    <w:rsid w:val="0075200A"/>
    <w:rsid w:val="007527E9"/>
    <w:rsid w:val="00752AAD"/>
    <w:rsid w:val="00755E74"/>
    <w:rsid w:val="0075678D"/>
    <w:rsid w:val="00757058"/>
    <w:rsid w:val="007606B4"/>
    <w:rsid w:val="00760F41"/>
    <w:rsid w:val="00761BCB"/>
    <w:rsid w:val="00761FA5"/>
    <w:rsid w:val="00762EBF"/>
    <w:rsid w:val="00765566"/>
    <w:rsid w:val="00765C92"/>
    <w:rsid w:val="00770A9F"/>
    <w:rsid w:val="00770D17"/>
    <w:rsid w:val="00774CAA"/>
    <w:rsid w:val="00774E71"/>
    <w:rsid w:val="00775168"/>
    <w:rsid w:val="007755BC"/>
    <w:rsid w:val="00775B6E"/>
    <w:rsid w:val="00775EFD"/>
    <w:rsid w:val="00776853"/>
    <w:rsid w:val="00776DEB"/>
    <w:rsid w:val="00777994"/>
    <w:rsid w:val="007809B9"/>
    <w:rsid w:val="00780C25"/>
    <w:rsid w:val="00780F2C"/>
    <w:rsid w:val="00782B9D"/>
    <w:rsid w:val="00783AFC"/>
    <w:rsid w:val="0078460F"/>
    <w:rsid w:val="007862ED"/>
    <w:rsid w:val="00786C3B"/>
    <w:rsid w:val="00787097"/>
    <w:rsid w:val="00787231"/>
    <w:rsid w:val="00787B0A"/>
    <w:rsid w:val="00790CBF"/>
    <w:rsid w:val="00791D24"/>
    <w:rsid w:val="0079449F"/>
    <w:rsid w:val="007949EB"/>
    <w:rsid w:val="00795530"/>
    <w:rsid w:val="00795BB8"/>
    <w:rsid w:val="0079617A"/>
    <w:rsid w:val="007965CD"/>
    <w:rsid w:val="00797988"/>
    <w:rsid w:val="00797BC0"/>
    <w:rsid w:val="007A196D"/>
    <w:rsid w:val="007A3D0E"/>
    <w:rsid w:val="007A5F13"/>
    <w:rsid w:val="007A5F99"/>
    <w:rsid w:val="007A725D"/>
    <w:rsid w:val="007A7466"/>
    <w:rsid w:val="007A7B6D"/>
    <w:rsid w:val="007B183D"/>
    <w:rsid w:val="007B4510"/>
    <w:rsid w:val="007B570D"/>
    <w:rsid w:val="007B57C4"/>
    <w:rsid w:val="007B5DA6"/>
    <w:rsid w:val="007B66C6"/>
    <w:rsid w:val="007B6B63"/>
    <w:rsid w:val="007C0E68"/>
    <w:rsid w:val="007C0F80"/>
    <w:rsid w:val="007C15CC"/>
    <w:rsid w:val="007C35FF"/>
    <w:rsid w:val="007C5371"/>
    <w:rsid w:val="007D063B"/>
    <w:rsid w:val="007D0940"/>
    <w:rsid w:val="007D129E"/>
    <w:rsid w:val="007D1413"/>
    <w:rsid w:val="007D1482"/>
    <w:rsid w:val="007D378F"/>
    <w:rsid w:val="007D460E"/>
    <w:rsid w:val="007D466E"/>
    <w:rsid w:val="007D55FA"/>
    <w:rsid w:val="007D744C"/>
    <w:rsid w:val="007E0EB3"/>
    <w:rsid w:val="007E1579"/>
    <w:rsid w:val="007E2148"/>
    <w:rsid w:val="007E2191"/>
    <w:rsid w:val="007E2E6D"/>
    <w:rsid w:val="007E5B92"/>
    <w:rsid w:val="007E5C25"/>
    <w:rsid w:val="007E5D8F"/>
    <w:rsid w:val="007E5DDC"/>
    <w:rsid w:val="007E5ED8"/>
    <w:rsid w:val="007E63CB"/>
    <w:rsid w:val="007E6A33"/>
    <w:rsid w:val="007E6A87"/>
    <w:rsid w:val="007E7D29"/>
    <w:rsid w:val="007F0F6E"/>
    <w:rsid w:val="007F1D54"/>
    <w:rsid w:val="007F221B"/>
    <w:rsid w:val="007F2363"/>
    <w:rsid w:val="007F504D"/>
    <w:rsid w:val="007F5732"/>
    <w:rsid w:val="007F7790"/>
    <w:rsid w:val="007F7F91"/>
    <w:rsid w:val="00800C85"/>
    <w:rsid w:val="0080137C"/>
    <w:rsid w:val="008026A0"/>
    <w:rsid w:val="00802FC3"/>
    <w:rsid w:val="00803BDB"/>
    <w:rsid w:val="008040C0"/>
    <w:rsid w:val="00806531"/>
    <w:rsid w:val="00811061"/>
    <w:rsid w:val="00811CC8"/>
    <w:rsid w:val="00811E73"/>
    <w:rsid w:val="008124AB"/>
    <w:rsid w:val="00813C2B"/>
    <w:rsid w:val="00814B44"/>
    <w:rsid w:val="008167B2"/>
    <w:rsid w:val="00816E70"/>
    <w:rsid w:val="008222DB"/>
    <w:rsid w:val="008226D0"/>
    <w:rsid w:val="00822998"/>
    <w:rsid w:val="00824420"/>
    <w:rsid w:val="00825119"/>
    <w:rsid w:val="008266F1"/>
    <w:rsid w:val="0082773D"/>
    <w:rsid w:val="008300CD"/>
    <w:rsid w:val="00830321"/>
    <w:rsid w:val="008324C3"/>
    <w:rsid w:val="008326BB"/>
    <w:rsid w:val="008339C9"/>
    <w:rsid w:val="008359FA"/>
    <w:rsid w:val="00836504"/>
    <w:rsid w:val="00836731"/>
    <w:rsid w:val="00837F26"/>
    <w:rsid w:val="00843BA5"/>
    <w:rsid w:val="008453D4"/>
    <w:rsid w:val="0084734C"/>
    <w:rsid w:val="00847EDA"/>
    <w:rsid w:val="00852020"/>
    <w:rsid w:val="00852116"/>
    <w:rsid w:val="008539FC"/>
    <w:rsid w:val="00854B91"/>
    <w:rsid w:val="008551DB"/>
    <w:rsid w:val="008559A0"/>
    <w:rsid w:val="00855DCA"/>
    <w:rsid w:val="0085602E"/>
    <w:rsid w:val="00857517"/>
    <w:rsid w:val="0086210C"/>
    <w:rsid w:val="008628CF"/>
    <w:rsid w:val="00862AA9"/>
    <w:rsid w:val="00863754"/>
    <w:rsid w:val="00865A84"/>
    <w:rsid w:val="00865C50"/>
    <w:rsid w:val="008661A6"/>
    <w:rsid w:val="00866711"/>
    <w:rsid w:val="00873F56"/>
    <w:rsid w:val="00874041"/>
    <w:rsid w:val="0087428A"/>
    <w:rsid w:val="00875806"/>
    <w:rsid w:val="00876078"/>
    <w:rsid w:val="008762F2"/>
    <w:rsid w:val="00876FA7"/>
    <w:rsid w:val="008771D2"/>
    <w:rsid w:val="008778DB"/>
    <w:rsid w:val="00881EF7"/>
    <w:rsid w:val="0088528B"/>
    <w:rsid w:val="0088590A"/>
    <w:rsid w:val="0088652B"/>
    <w:rsid w:val="00886CCF"/>
    <w:rsid w:val="00886D33"/>
    <w:rsid w:val="00886E21"/>
    <w:rsid w:val="008871E1"/>
    <w:rsid w:val="00890A1F"/>
    <w:rsid w:val="008913D9"/>
    <w:rsid w:val="008916E5"/>
    <w:rsid w:val="0089551C"/>
    <w:rsid w:val="00895D55"/>
    <w:rsid w:val="00896F63"/>
    <w:rsid w:val="008973C9"/>
    <w:rsid w:val="008A0101"/>
    <w:rsid w:val="008A3AFD"/>
    <w:rsid w:val="008A497D"/>
    <w:rsid w:val="008A4EFF"/>
    <w:rsid w:val="008A681B"/>
    <w:rsid w:val="008B0BF9"/>
    <w:rsid w:val="008B0DF2"/>
    <w:rsid w:val="008B10BB"/>
    <w:rsid w:val="008B196D"/>
    <w:rsid w:val="008B3246"/>
    <w:rsid w:val="008B3450"/>
    <w:rsid w:val="008B3A8F"/>
    <w:rsid w:val="008B402C"/>
    <w:rsid w:val="008B4774"/>
    <w:rsid w:val="008B4CC3"/>
    <w:rsid w:val="008B58AA"/>
    <w:rsid w:val="008B5E94"/>
    <w:rsid w:val="008B7521"/>
    <w:rsid w:val="008C0C82"/>
    <w:rsid w:val="008C0CA4"/>
    <w:rsid w:val="008C0E29"/>
    <w:rsid w:val="008C2695"/>
    <w:rsid w:val="008C26C9"/>
    <w:rsid w:val="008C5B8B"/>
    <w:rsid w:val="008C627B"/>
    <w:rsid w:val="008C6321"/>
    <w:rsid w:val="008C6F5B"/>
    <w:rsid w:val="008C739F"/>
    <w:rsid w:val="008C764F"/>
    <w:rsid w:val="008C7BF2"/>
    <w:rsid w:val="008D03E8"/>
    <w:rsid w:val="008D1353"/>
    <w:rsid w:val="008D16A6"/>
    <w:rsid w:val="008D246C"/>
    <w:rsid w:val="008D44A6"/>
    <w:rsid w:val="008D53F4"/>
    <w:rsid w:val="008E0019"/>
    <w:rsid w:val="008E1EA4"/>
    <w:rsid w:val="008E3B62"/>
    <w:rsid w:val="008E4AE0"/>
    <w:rsid w:val="008E6813"/>
    <w:rsid w:val="008E6A4F"/>
    <w:rsid w:val="008E7770"/>
    <w:rsid w:val="008E7F24"/>
    <w:rsid w:val="008F00AB"/>
    <w:rsid w:val="008F082A"/>
    <w:rsid w:val="008F0D49"/>
    <w:rsid w:val="008F18A9"/>
    <w:rsid w:val="008F31C1"/>
    <w:rsid w:val="008F5212"/>
    <w:rsid w:val="008F5405"/>
    <w:rsid w:val="008F6322"/>
    <w:rsid w:val="008F6452"/>
    <w:rsid w:val="008F6C0F"/>
    <w:rsid w:val="008F77E6"/>
    <w:rsid w:val="00900AA8"/>
    <w:rsid w:val="00900ED3"/>
    <w:rsid w:val="009019BB"/>
    <w:rsid w:val="00903227"/>
    <w:rsid w:val="00903A2D"/>
    <w:rsid w:val="0090402B"/>
    <w:rsid w:val="00904896"/>
    <w:rsid w:val="009071BF"/>
    <w:rsid w:val="00907443"/>
    <w:rsid w:val="00907AE4"/>
    <w:rsid w:val="00907BD8"/>
    <w:rsid w:val="00907FA7"/>
    <w:rsid w:val="009100D5"/>
    <w:rsid w:val="00910176"/>
    <w:rsid w:val="009103DD"/>
    <w:rsid w:val="00910BC1"/>
    <w:rsid w:val="00912661"/>
    <w:rsid w:val="00913107"/>
    <w:rsid w:val="00913FCB"/>
    <w:rsid w:val="0091420A"/>
    <w:rsid w:val="0091651C"/>
    <w:rsid w:val="00917219"/>
    <w:rsid w:val="0091765E"/>
    <w:rsid w:val="009200FB"/>
    <w:rsid w:val="00920531"/>
    <w:rsid w:val="009209E5"/>
    <w:rsid w:val="00923EFC"/>
    <w:rsid w:val="00924E93"/>
    <w:rsid w:val="009252BA"/>
    <w:rsid w:val="00926F77"/>
    <w:rsid w:val="00927F9F"/>
    <w:rsid w:val="0093341F"/>
    <w:rsid w:val="00933C9F"/>
    <w:rsid w:val="009342FD"/>
    <w:rsid w:val="00934CFF"/>
    <w:rsid w:val="0093707D"/>
    <w:rsid w:val="00940137"/>
    <w:rsid w:val="00940B01"/>
    <w:rsid w:val="00941353"/>
    <w:rsid w:val="009416B9"/>
    <w:rsid w:val="00943ADC"/>
    <w:rsid w:val="00943BF8"/>
    <w:rsid w:val="00943E15"/>
    <w:rsid w:val="00944DB3"/>
    <w:rsid w:val="009454B1"/>
    <w:rsid w:val="00947276"/>
    <w:rsid w:val="0095009E"/>
    <w:rsid w:val="00951010"/>
    <w:rsid w:val="00951CEE"/>
    <w:rsid w:val="0095275C"/>
    <w:rsid w:val="009531E9"/>
    <w:rsid w:val="00953BD5"/>
    <w:rsid w:val="00955522"/>
    <w:rsid w:val="0095577F"/>
    <w:rsid w:val="00956039"/>
    <w:rsid w:val="009644D0"/>
    <w:rsid w:val="009651F7"/>
    <w:rsid w:val="009657AC"/>
    <w:rsid w:val="00967EC2"/>
    <w:rsid w:val="009703F0"/>
    <w:rsid w:val="00970659"/>
    <w:rsid w:val="009711F9"/>
    <w:rsid w:val="00971CA1"/>
    <w:rsid w:val="00973256"/>
    <w:rsid w:val="00973CE6"/>
    <w:rsid w:val="00973DA1"/>
    <w:rsid w:val="00973DC9"/>
    <w:rsid w:val="00973E5C"/>
    <w:rsid w:val="00974FC6"/>
    <w:rsid w:val="0097542F"/>
    <w:rsid w:val="00977D27"/>
    <w:rsid w:val="00980BBF"/>
    <w:rsid w:val="00981FAC"/>
    <w:rsid w:val="00983083"/>
    <w:rsid w:val="0098652F"/>
    <w:rsid w:val="00987F1D"/>
    <w:rsid w:val="00987FC4"/>
    <w:rsid w:val="00990148"/>
    <w:rsid w:val="00990223"/>
    <w:rsid w:val="009902E5"/>
    <w:rsid w:val="00991469"/>
    <w:rsid w:val="009924D4"/>
    <w:rsid w:val="00992DFE"/>
    <w:rsid w:val="0099377E"/>
    <w:rsid w:val="009938EB"/>
    <w:rsid w:val="0099454F"/>
    <w:rsid w:val="009955BB"/>
    <w:rsid w:val="0099629C"/>
    <w:rsid w:val="00996667"/>
    <w:rsid w:val="009A054C"/>
    <w:rsid w:val="009A07BE"/>
    <w:rsid w:val="009A1EB2"/>
    <w:rsid w:val="009A260B"/>
    <w:rsid w:val="009A2921"/>
    <w:rsid w:val="009A307B"/>
    <w:rsid w:val="009A39DE"/>
    <w:rsid w:val="009A3FEB"/>
    <w:rsid w:val="009A493A"/>
    <w:rsid w:val="009A4C62"/>
    <w:rsid w:val="009A4E83"/>
    <w:rsid w:val="009A4F7F"/>
    <w:rsid w:val="009A62D4"/>
    <w:rsid w:val="009A7836"/>
    <w:rsid w:val="009B19AD"/>
    <w:rsid w:val="009B1C06"/>
    <w:rsid w:val="009B209C"/>
    <w:rsid w:val="009B2910"/>
    <w:rsid w:val="009B3B06"/>
    <w:rsid w:val="009B45D1"/>
    <w:rsid w:val="009B5DCB"/>
    <w:rsid w:val="009B6371"/>
    <w:rsid w:val="009B6503"/>
    <w:rsid w:val="009B7A35"/>
    <w:rsid w:val="009C33B4"/>
    <w:rsid w:val="009C392F"/>
    <w:rsid w:val="009C4067"/>
    <w:rsid w:val="009C639F"/>
    <w:rsid w:val="009C66C9"/>
    <w:rsid w:val="009C6FA5"/>
    <w:rsid w:val="009D2277"/>
    <w:rsid w:val="009D28A6"/>
    <w:rsid w:val="009D2E3E"/>
    <w:rsid w:val="009D2F99"/>
    <w:rsid w:val="009D36DA"/>
    <w:rsid w:val="009D3AD1"/>
    <w:rsid w:val="009D3CB2"/>
    <w:rsid w:val="009D3FCD"/>
    <w:rsid w:val="009D5984"/>
    <w:rsid w:val="009D5FBE"/>
    <w:rsid w:val="009D605F"/>
    <w:rsid w:val="009D67F4"/>
    <w:rsid w:val="009D6E9D"/>
    <w:rsid w:val="009D7C00"/>
    <w:rsid w:val="009E01E6"/>
    <w:rsid w:val="009E1CAF"/>
    <w:rsid w:val="009E1E46"/>
    <w:rsid w:val="009E2305"/>
    <w:rsid w:val="009E3254"/>
    <w:rsid w:val="009E3F90"/>
    <w:rsid w:val="009E7799"/>
    <w:rsid w:val="009F0B07"/>
    <w:rsid w:val="009F1A21"/>
    <w:rsid w:val="009F1A88"/>
    <w:rsid w:val="009F1C29"/>
    <w:rsid w:val="009F1CC2"/>
    <w:rsid w:val="009F1D98"/>
    <w:rsid w:val="009F4E3A"/>
    <w:rsid w:val="009F5517"/>
    <w:rsid w:val="009F5A78"/>
    <w:rsid w:val="009F6B5B"/>
    <w:rsid w:val="00A02959"/>
    <w:rsid w:val="00A02A7F"/>
    <w:rsid w:val="00A0391D"/>
    <w:rsid w:val="00A0486E"/>
    <w:rsid w:val="00A05104"/>
    <w:rsid w:val="00A05A5F"/>
    <w:rsid w:val="00A06415"/>
    <w:rsid w:val="00A07399"/>
    <w:rsid w:val="00A076DF"/>
    <w:rsid w:val="00A10D30"/>
    <w:rsid w:val="00A11DAD"/>
    <w:rsid w:val="00A12656"/>
    <w:rsid w:val="00A149E8"/>
    <w:rsid w:val="00A156A1"/>
    <w:rsid w:val="00A15F92"/>
    <w:rsid w:val="00A16326"/>
    <w:rsid w:val="00A218A8"/>
    <w:rsid w:val="00A21CDD"/>
    <w:rsid w:val="00A21E65"/>
    <w:rsid w:val="00A237FE"/>
    <w:rsid w:val="00A23B1F"/>
    <w:rsid w:val="00A30160"/>
    <w:rsid w:val="00A30246"/>
    <w:rsid w:val="00A30878"/>
    <w:rsid w:val="00A3346D"/>
    <w:rsid w:val="00A3349C"/>
    <w:rsid w:val="00A344A1"/>
    <w:rsid w:val="00A363CB"/>
    <w:rsid w:val="00A37D23"/>
    <w:rsid w:val="00A415B0"/>
    <w:rsid w:val="00A4231A"/>
    <w:rsid w:val="00A42A11"/>
    <w:rsid w:val="00A43279"/>
    <w:rsid w:val="00A435DA"/>
    <w:rsid w:val="00A43D61"/>
    <w:rsid w:val="00A44C48"/>
    <w:rsid w:val="00A459F5"/>
    <w:rsid w:val="00A45D51"/>
    <w:rsid w:val="00A472B7"/>
    <w:rsid w:val="00A4756F"/>
    <w:rsid w:val="00A50C68"/>
    <w:rsid w:val="00A5221D"/>
    <w:rsid w:val="00A52809"/>
    <w:rsid w:val="00A54539"/>
    <w:rsid w:val="00A54AFA"/>
    <w:rsid w:val="00A55B2E"/>
    <w:rsid w:val="00A56AA2"/>
    <w:rsid w:val="00A574B6"/>
    <w:rsid w:val="00A57FB3"/>
    <w:rsid w:val="00A600E6"/>
    <w:rsid w:val="00A6260F"/>
    <w:rsid w:val="00A67D67"/>
    <w:rsid w:val="00A70132"/>
    <w:rsid w:val="00A708D5"/>
    <w:rsid w:val="00A70FB3"/>
    <w:rsid w:val="00A713FC"/>
    <w:rsid w:val="00A73359"/>
    <w:rsid w:val="00A73E2F"/>
    <w:rsid w:val="00A75A1A"/>
    <w:rsid w:val="00A77BF3"/>
    <w:rsid w:val="00A77C31"/>
    <w:rsid w:val="00A8091B"/>
    <w:rsid w:val="00A81CC1"/>
    <w:rsid w:val="00A81D96"/>
    <w:rsid w:val="00A81FCD"/>
    <w:rsid w:val="00A8269A"/>
    <w:rsid w:val="00A84099"/>
    <w:rsid w:val="00A8472C"/>
    <w:rsid w:val="00A847E9"/>
    <w:rsid w:val="00A85A4C"/>
    <w:rsid w:val="00A90E84"/>
    <w:rsid w:val="00A91E7B"/>
    <w:rsid w:val="00A9297B"/>
    <w:rsid w:val="00A94FCF"/>
    <w:rsid w:val="00A95D37"/>
    <w:rsid w:val="00A960D5"/>
    <w:rsid w:val="00A973C5"/>
    <w:rsid w:val="00A973DA"/>
    <w:rsid w:val="00A97981"/>
    <w:rsid w:val="00AA00A9"/>
    <w:rsid w:val="00AA29B2"/>
    <w:rsid w:val="00AA2BD1"/>
    <w:rsid w:val="00AA3AC6"/>
    <w:rsid w:val="00AA5366"/>
    <w:rsid w:val="00AA5840"/>
    <w:rsid w:val="00AA668D"/>
    <w:rsid w:val="00AA6D62"/>
    <w:rsid w:val="00AA7385"/>
    <w:rsid w:val="00AA73B3"/>
    <w:rsid w:val="00AA7641"/>
    <w:rsid w:val="00AA7D12"/>
    <w:rsid w:val="00AB0ADB"/>
    <w:rsid w:val="00AB2191"/>
    <w:rsid w:val="00AB2C80"/>
    <w:rsid w:val="00AB2D8A"/>
    <w:rsid w:val="00AB3EED"/>
    <w:rsid w:val="00AB53F2"/>
    <w:rsid w:val="00AB5DAD"/>
    <w:rsid w:val="00AB6454"/>
    <w:rsid w:val="00AB6588"/>
    <w:rsid w:val="00AB6AF1"/>
    <w:rsid w:val="00AB7B79"/>
    <w:rsid w:val="00AC23BD"/>
    <w:rsid w:val="00AC2F27"/>
    <w:rsid w:val="00AC44E8"/>
    <w:rsid w:val="00AD2F09"/>
    <w:rsid w:val="00AD30E1"/>
    <w:rsid w:val="00AD3AC2"/>
    <w:rsid w:val="00AD3B8C"/>
    <w:rsid w:val="00AD52DA"/>
    <w:rsid w:val="00AD590D"/>
    <w:rsid w:val="00AD5AD5"/>
    <w:rsid w:val="00AD62D9"/>
    <w:rsid w:val="00AD70FE"/>
    <w:rsid w:val="00AD736E"/>
    <w:rsid w:val="00AD7410"/>
    <w:rsid w:val="00AE0DF4"/>
    <w:rsid w:val="00AE0F78"/>
    <w:rsid w:val="00AE334A"/>
    <w:rsid w:val="00AE60C8"/>
    <w:rsid w:val="00AE6155"/>
    <w:rsid w:val="00AE6ADB"/>
    <w:rsid w:val="00AE6B74"/>
    <w:rsid w:val="00AE74BB"/>
    <w:rsid w:val="00AE7A56"/>
    <w:rsid w:val="00AF06A3"/>
    <w:rsid w:val="00AF1109"/>
    <w:rsid w:val="00AF1B6C"/>
    <w:rsid w:val="00AF5CEE"/>
    <w:rsid w:val="00AF62D3"/>
    <w:rsid w:val="00AF647E"/>
    <w:rsid w:val="00AF6E92"/>
    <w:rsid w:val="00AF7067"/>
    <w:rsid w:val="00B00833"/>
    <w:rsid w:val="00B00B1C"/>
    <w:rsid w:val="00B015E3"/>
    <w:rsid w:val="00B01835"/>
    <w:rsid w:val="00B03565"/>
    <w:rsid w:val="00B065E1"/>
    <w:rsid w:val="00B07535"/>
    <w:rsid w:val="00B11331"/>
    <w:rsid w:val="00B123B9"/>
    <w:rsid w:val="00B12A4E"/>
    <w:rsid w:val="00B13CBF"/>
    <w:rsid w:val="00B13E6C"/>
    <w:rsid w:val="00B13EC5"/>
    <w:rsid w:val="00B13EEE"/>
    <w:rsid w:val="00B146FE"/>
    <w:rsid w:val="00B1480A"/>
    <w:rsid w:val="00B14EB1"/>
    <w:rsid w:val="00B1576D"/>
    <w:rsid w:val="00B16AFB"/>
    <w:rsid w:val="00B16CCC"/>
    <w:rsid w:val="00B17C6F"/>
    <w:rsid w:val="00B20188"/>
    <w:rsid w:val="00B202C0"/>
    <w:rsid w:val="00B208A5"/>
    <w:rsid w:val="00B2134C"/>
    <w:rsid w:val="00B2160F"/>
    <w:rsid w:val="00B21FC4"/>
    <w:rsid w:val="00B2271E"/>
    <w:rsid w:val="00B22E6C"/>
    <w:rsid w:val="00B25D31"/>
    <w:rsid w:val="00B25D3C"/>
    <w:rsid w:val="00B300A5"/>
    <w:rsid w:val="00B31B69"/>
    <w:rsid w:val="00B3219B"/>
    <w:rsid w:val="00B335B9"/>
    <w:rsid w:val="00B341A0"/>
    <w:rsid w:val="00B363DC"/>
    <w:rsid w:val="00B36E5D"/>
    <w:rsid w:val="00B403E1"/>
    <w:rsid w:val="00B4178C"/>
    <w:rsid w:val="00B425C5"/>
    <w:rsid w:val="00B429EC"/>
    <w:rsid w:val="00B42DC7"/>
    <w:rsid w:val="00B43313"/>
    <w:rsid w:val="00B43B46"/>
    <w:rsid w:val="00B43ECF"/>
    <w:rsid w:val="00B44AD6"/>
    <w:rsid w:val="00B45339"/>
    <w:rsid w:val="00B46588"/>
    <w:rsid w:val="00B47791"/>
    <w:rsid w:val="00B51082"/>
    <w:rsid w:val="00B51380"/>
    <w:rsid w:val="00B542FB"/>
    <w:rsid w:val="00B55511"/>
    <w:rsid w:val="00B55769"/>
    <w:rsid w:val="00B5600F"/>
    <w:rsid w:val="00B569FC"/>
    <w:rsid w:val="00B56B05"/>
    <w:rsid w:val="00B5728B"/>
    <w:rsid w:val="00B57796"/>
    <w:rsid w:val="00B57E36"/>
    <w:rsid w:val="00B60747"/>
    <w:rsid w:val="00B60973"/>
    <w:rsid w:val="00B621FE"/>
    <w:rsid w:val="00B6362E"/>
    <w:rsid w:val="00B63BA0"/>
    <w:rsid w:val="00B63D15"/>
    <w:rsid w:val="00B644DF"/>
    <w:rsid w:val="00B653F2"/>
    <w:rsid w:val="00B66220"/>
    <w:rsid w:val="00B73CF4"/>
    <w:rsid w:val="00B753A6"/>
    <w:rsid w:val="00B7787B"/>
    <w:rsid w:val="00B81707"/>
    <w:rsid w:val="00B81AF9"/>
    <w:rsid w:val="00B82273"/>
    <w:rsid w:val="00B82DB5"/>
    <w:rsid w:val="00B84511"/>
    <w:rsid w:val="00B84559"/>
    <w:rsid w:val="00B8486D"/>
    <w:rsid w:val="00B90149"/>
    <w:rsid w:val="00B903D1"/>
    <w:rsid w:val="00B90613"/>
    <w:rsid w:val="00B93326"/>
    <w:rsid w:val="00B94107"/>
    <w:rsid w:val="00B97F24"/>
    <w:rsid w:val="00BA04F2"/>
    <w:rsid w:val="00BA2F9C"/>
    <w:rsid w:val="00BA3C2D"/>
    <w:rsid w:val="00BA5FF7"/>
    <w:rsid w:val="00BA64FD"/>
    <w:rsid w:val="00BA6B97"/>
    <w:rsid w:val="00BA7D9F"/>
    <w:rsid w:val="00BB0D17"/>
    <w:rsid w:val="00BB1A77"/>
    <w:rsid w:val="00BB2EAF"/>
    <w:rsid w:val="00BB382A"/>
    <w:rsid w:val="00BB4DD3"/>
    <w:rsid w:val="00BB5CE3"/>
    <w:rsid w:val="00BC0E78"/>
    <w:rsid w:val="00BC1C14"/>
    <w:rsid w:val="00BC5274"/>
    <w:rsid w:val="00BC5B00"/>
    <w:rsid w:val="00BC5DE5"/>
    <w:rsid w:val="00BD0135"/>
    <w:rsid w:val="00BD08FB"/>
    <w:rsid w:val="00BD15C8"/>
    <w:rsid w:val="00BD1A2F"/>
    <w:rsid w:val="00BD2621"/>
    <w:rsid w:val="00BD3044"/>
    <w:rsid w:val="00BD45D7"/>
    <w:rsid w:val="00BD4B09"/>
    <w:rsid w:val="00BD509D"/>
    <w:rsid w:val="00BE0FE9"/>
    <w:rsid w:val="00BE192D"/>
    <w:rsid w:val="00BE2F6F"/>
    <w:rsid w:val="00BE34CF"/>
    <w:rsid w:val="00BE3943"/>
    <w:rsid w:val="00BE404C"/>
    <w:rsid w:val="00BE4312"/>
    <w:rsid w:val="00BE692A"/>
    <w:rsid w:val="00BE6CED"/>
    <w:rsid w:val="00BE7171"/>
    <w:rsid w:val="00BE718A"/>
    <w:rsid w:val="00BE7FE8"/>
    <w:rsid w:val="00BF1452"/>
    <w:rsid w:val="00BF1684"/>
    <w:rsid w:val="00BF29A1"/>
    <w:rsid w:val="00BF3831"/>
    <w:rsid w:val="00BF40E1"/>
    <w:rsid w:val="00BF413F"/>
    <w:rsid w:val="00BF5D72"/>
    <w:rsid w:val="00BF60C9"/>
    <w:rsid w:val="00BF6175"/>
    <w:rsid w:val="00BF6B7B"/>
    <w:rsid w:val="00BF6E01"/>
    <w:rsid w:val="00BF74E5"/>
    <w:rsid w:val="00BF7CE4"/>
    <w:rsid w:val="00C002E1"/>
    <w:rsid w:val="00C02A27"/>
    <w:rsid w:val="00C02D6A"/>
    <w:rsid w:val="00C04C54"/>
    <w:rsid w:val="00C05187"/>
    <w:rsid w:val="00C06F1A"/>
    <w:rsid w:val="00C0775C"/>
    <w:rsid w:val="00C07D07"/>
    <w:rsid w:val="00C10D35"/>
    <w:rsid w:val="00C114F7"/>
    <w:rsid w:val="00C13574"/>
    <w:rsid w:val="00C14B0F"/>
    <w:rsid w:val="00C17C4F"/>
    <w:rsid w:val="00C20803"/>
    <w:rsid w:val="00C20D5C"/>
    <w:rsid w:val="00C21103"/>
    <w:rsid w:val="00C21131"/>
    <w:rsid w:val="00C23312"/>
    <w:rsid w:val="00C233C5"/>
    <w:rsid w:val="00C254F3"/>
    <w:rsid w:val="00C25E83"/>
    <w:rsid w:val="00C26E6A"/>
    <w:rsid w:val="00C310C7"/>
    <w:rsid w:val="00C310D5"/>
    <w:rsid w:val="00C31BE2"/>
    <w:rsid w:val="00C32750"/>
    <w:rsid w:val="00C33851"/>
    <w:rsid w:val="00C33B65"/>
    <w:rsid w:val="00C35DBD"/>
    <w:rsid w:val="00C4044D"/>
    <w:rsid w:val="00C4050F"/>
    <w:rsid w:val="00C40D28"/>
    <w:rsid w:val="00C41A8D"/>
    <w:rsid w:val="00C423B9"/>
    <w:rsid w:val="00C4421F"/>
    <w:rsid w:val="00C44445"/>
    <w:rsid w:val="00C454A5"/>
    <w:rsid w:val="00C458B7"/>
    <w:rsid w:val="00C465EF"/>
    <w:rsid w:val="00C50C96"/>
    <w:rsid w:val="00C50EC8"/>
    <w:rsid w:val="00C5177D"/>
    <w:rsid w:val="00C5298F"/>
    <w:rsid w:val="00C54288"/>
    <w:rsid w:val="00C5514B"/>
    <w:rsid w:val="00C55A87"/>
    <w:rsid w:val="00C568C9"/>
    <w:rsid w:val="00C56FEA"/>
    <w:rsid w:val="00C57C72"/>
    <w:rsid w:val="00C57FE0"/>
    <w:rsid w:val="00C60B62"/>
    <w:rsid w:val="00C60C8E"/>
    <w:rsid w:val="00C61E4A"/>
    <w:rsid w:val="00C62715"/>
    <w:rsid w:val="00C637C7"/>
    <w:rsid w:val="00C6419E"/>
    <w:rsid w:val="00C647B9"/>
    <w:rsid w:val="00C64B4C"/>
    <w:rsid w:val="00C66842"/>
    <w:rsid w:val="00C67C6C"/>
    <w:rsid w:val="00C711B4"/>
    <w:rsid w:val="00C71745"/>
    <w:rsid w:val="00C720F4"/>
    <w:rsid w:val="00C726B9"/>
    <w:rsid w:val="00C72BC1"/>
    <w:rsid w:val="00C746EA"/>
    <w:rsid w:val="00C74D40"/>
    <w:rsid w:val="00C76048"/>
    <w:rsid w:val="00C8048D"/>
    <w:rsid w:val="00C80BC2"/>
    <w:rsid w:val="00C82C3A"/>
    <w:rsid w:val="00C82D52"/>
    <w:rsid w:val="00C83589"/>
    <w:rsid w:val="00C851BB"/>
    <w:rsid w:val="00C860FF"/>
    <w:rsid w:val="00C862B8"/>
    <w:rsid w:val="00C86412"/>
    <w:rsid w:val="00C86C28"/>
    <w:rsid w:val="00C9069F"/>
    <w:rsid w:val="00C91399"/>
    <w:rsid w:val="00C918B9"/>
    <w:rsid w:val="00C929E7"/>
    <w:rsid w:val="00C930AE"/>
    <w:rsid w:val="00C9325B"/>
    <w:rsid w:val="00C93671"/>
    <w:rsid w:val="00C939C3"/>
    <w:rsid w:val="00C943B1"/>
    <w:rsid w:val="00C95AE3"/>
    <w:rsid w:val="00C9652B"/>
    <w:rsid w:val="00C97B18"/>
    <w:rsid w:val="00CA0162"/>
    <w:rsid w:val="00CA05E2"/>
    <w:rsid w:val="00CA0832"/>
    <w:rsid w:val="00CA0903"/>
    <w:rsid w:val="00CA1BCC"/>
    <w:rsid w:val="00CA45F7"/>
    <w:rsid w:val="00CA57C3"/>
    <w:rsid w:val="00CB1BF8"/>
    <w:rsid w:val="00CB44B4"/>
    <w:rsid w:val="00CB5746"/>
    <w:rsid w:val="00CB5AFA"/>
    <w:rsid w:val="00CB5C46"/>
    <w:rsid w:val="00CB6E65"/>
    <w:rsid w:val="00CC0720"/>
    <w:rsid w:val="00CC080B"/>
    <w:rsid w:val="00CC0F19"/>
    <w:rsid w:val="00CC1741"/>
    <w:rsid w:val="00CC2558"/>
    <w:rsid w:val="00CC61F0"/>
    <w:rsid w:val="00CC6B1E"/>
    <w:rsid w:val="00CD0455"/>
    <w:rsid w:val="00CD0714"/>
    <w:rsid w:val="00CD59B7"/>
    <w:rsid w:val="00CE0919"/>
    <w:rsid w:val="00CE0E10"/>
    <w:rsid w:val="00CE1418"/>
    <w:rsid w:val="00CE19ED"/>
    <w:rsid w:val="00CE24AF"/>
    <w:rsid w:val="00CE2CAE"/>
    <w:rsid w:val="00CE489B"/>
    <w:rsid w:val="00CE4A9D"/>
    <w:rsid w:val="00CE4EEB"/>
    <w:rsid w:val="00CE65C6"/>
    <w:rsid w:val="00CE67F5"/>
    <w:rsid w:val="00CE6C86"/>
    <w:rsid w:val="00CE70CF"/>
    <w:rsid w:val="00CE70FE"/>
    <w:rsid w:val="00CE714F"/>
    <w:rsid w:val="00CE7798"/>
    <w:rsid w:val="00CF0841"/>
    <w:rsid w:val="00CF132E"/>
    <w:rsid w:val="00CF1575"/>
    <w:rsid w:val="00CF3048"/>
    <w:rsid w:val="00CF3AF5"/>
    <w:rsid w:val="00CF3EDE"/>
    <w:rsid w:val="00CF4743"/>
    <w:rsid w:val="00CF4BD7"/>
    <w:rsid w:val="00CF4ED7"/>
    <w:rsid w:val="00CF5FFF"/>
    <w:rsid w:val="00CF6065"/>
    <w:rsid w:val="00CF6437"/>
    <w:rsid w:val="00CF655E"/>
    <w:rsid w:val="00D02D01"/>
    <w:rsid w:val="00D02E1D"/>
    <w:rsid w:val="00D038C2"/>
    <w:rsid w:val="00D03959"/>
    <w:rsid w:val="00D04F9D"/>
    <w:rsid w:val="00D051D6"/>
    <w:rsid w:val="00D05713"/>
    <w:rsid w:val="00D05C05"/>
    <w:rsid w:val="00D0616B"/>
    <w:rsid w:val="00D108D6"/>
    <w:rsid w:val="00D1226F"/>
    <w:rsid w:val="00D12CA3"/>
    <w:rsid w:val="00D13835"/>
    <w:rsid w:val="00D13ADA"/>
    <w:rsid w:val="00D141C8"/>
    <w:rsid w:val="00D14D75"/>
    <w:rsid w:val="00D150B9"/>
    <w:rsid w:val="00D16CFC"/>
    <w:rsid w:val="00D17991"/>
    <w:rsid w:val="00D17B40"/>
    <w:rsid w:val="00D2131A"/>
    <w:rsid w:val="00D2201E"/>
    <w:rsid w:val="00D2339C"/>
    <w:rsid w:val="00D23734"/>
    <w:rsid w:val="00D24DEC"/>
    <w:rsid w:val="00D26D4D"/>
    <w:rsid w:val="00D26F45"/>
    <w:rsid w:val="00D26F7B"/>
    <w:rsid w:val="00D3065A"/>
    <w:rsid w:val="00D30879"/>
    <w:rsid w:val="00D3154A"/>
    <w:rsid w:val="00D317B4"/>
    <w:rsid w:val="00D32570"/>
    <w:rsid w:val="00D34C21"/>
    <w:rsid w:val="00D34F07"/>
    <w:rsid w:val="00D356B2"/>
    <w:rsid w:val="00D358DA"/>
    <w:rsid w:val="00D36F7E"/>
    <w:rsid w:val="00D37FBF"/>
    <w:rsid w:val="00D407AD"/>
    <w:rsid w:val="00D40AD5"/>
    <w:rsid w:val="00D4102A"/>
    <w:rsid w:val="00D41A44"/>
    <w:rsid w:val="00D423CF"/>
    <w:rsid w:val="00D42A08"/>
    <w:rsid w:val="00D45F5E"/>
    <w:rsid w:val="00D46BC2"/>
    <w:rsid w:val="00D47ACC"/>
    <w:rsid w:val="00D47F17"/>
    <w:rsid w:val="00D5085A"/>
    <w:rsid w:val="00D50967"/>
    <w:rsid w:val="00D51448"/>
    <w:rsid w:val="00D514FD"/>
    <w:rsid w:val="00D53684"/>
    <w:rsid w:val="00D5429B"/>
    <w:rsid w:val="00D554AC"/>
    <w:rsid w:val="00D56AC4"/>
    <w:rsid w:val="00D5790E"/>
    <w:rsid w:val="00D57F0A"/>
    <w:rsid w:val="00D62D20"/>
    <w:rsid w:val="00D633C8"/>
    <w:rsid w:val="00D634AD"/>
    <w:rsid w:val="00D639B9"/>
    <w:rsid w:val="00D63A7E"/>
    <w:rsid w:val="00D64774"/>
    <w:rsid w:val="00D65FE5"/>
    <w:rsid w:val="00D66085"/>
    <w:rsid w:val="00D66F24"/>
    <w:rsid w:val="00D67ADE"/>
    <w:rsid w:val="00D67BE3"/>
    <w:rsid w:val="00D7059A"/>
    <w:rsid w:val="00D70E49"/>
    <w:rsid w:val="00D7183F"/>
    <w:rsid w:val="00D71F47"/>
    <w:rsid w:val="00D72D1F"/>
    <w:rsid w:val="00D744BF"/>
    <w:rsid w:val="00D74C95"/>
    <w:rsid w:val="00D75980"/>
    <w:rsid w:val="00D75A4C"/>
    <w:rsid w:val="00D7685E"/>
    <w:rsid w:val="00D7716F"/>
    <w:rsid w:val="00D77556"/>
    <w:rsid w:val="00D778FF"/>
    <w:rsid w:val="00D800D1"/>
    <w:rsid w:val="00D80526"/>
    <w:rsid w:val="00D81CC1"/>
    <w:rsid w:val="00D81D19"/>
    <w:rsid w:val="00D81D1D"/>
    <w:rsid w:val="00D820AC"/>
    <w:rsid w:val="00D82EAA"/>
    <w:rsid w:val="00D83A16"/>
    <w:rsid w:val="00D846FB"/>
    <w:rsid w:val="00D853B4"/>
    <w:rsid w:val="00D86735"/>
    <w:rsid w:val="00D879B7"/>
    <w:rsid w:val="00D912D4"/>
    <w:rsid w:val="00D91570"/>
    <w:rsid w:val="00D932B0"/>
    <w:rsid w:val="00D93870"/>
    <w:rsid w:val="00D93B13"/>
    <w:rsid w:val="00D965CC"/>
    <w:rsid w:val="00D97187"/>
    <w:rsid w:val="00D97F4D"/>
    <w:rsid w:val="00DA28CF"/>
    <w:rsid w:val="00DA3782"/>
    <w:rsid w:val="00DA490C"/>
    <w:rsid w:val="00DA6FFF"/>
    <w:rsid w:val="00DB0BEC"/>
    <w:rsid w:val="00DB2512"/>
    <w:rsid w:val="00DB3197"/>
    <w:rsid w:val="00DB37C5"/>
    <w:rsid w:val="00DB6047"/>
    <w:rsid w:val="00DB6173"/>
    <w:rsid w:val="00DB6B04"/>
    <w:rsid w:val="00DB78E8"/>
    <w:rsid w:val="00DC002E"/>
    <w:rsid w:val="00DC173F"/>
    <w:rsid w:val="00DC318C"/>
    <w:rsid w:val="00DC36DF"/>
    <w:rsid w:val="00DC407A"/>
    <w:rsid w:val="00DC4691"/>
    <w:rsid w:val="00DC4A54"/>
    <w:rsid w:val="00DC4BCC"/>
    <w:rsid w:val="00DC5790"/>
    <w:rsid w:val="00DC58C3"/>
    <w:rsid w:val="00DC5B77"/>
    <w:rsid w:val="00DC6503"/>
    <w:rsid w:val="00DD02FA"/>
    <w:rsid w:val="00DD0E78"/>
    <w:rsid w:val="00DD1624"/>
    <w:rsid w:val="00DD187D"/>
    <w:rsid w:val="00DD1984"/>
    <w:rsid w:val="00DD2CA4"/>
    <w:rsid w:val="00DD46B7"/>
    <w:rsid w:val="00DD50F5"/>
    <w:rsid w:val="00DD62C8"/>
    <w:rsid w:val="00DD6BB0"/>
    <w:rsid w:val="00DD735E"/>
    <w:rsid w:val="00DE0FCD"/>
    <w:rsid w:val="00DE153D"/>
    <w:rsid w:val="00DE28B5"/>
    <w:rsid w:val="00DE29E6"/>
    <w:rsid w:val="00DE35B0"/>
    <w:rsid w:val="00DE5756"/>
    <w:rsid w:val="00DE5CB2"/>
    <w:rsid w:val="00DE7D67"/>
    <w:rsid w:val="00DF16B2"/>
    <w:rsid w:val="00DF4476"/>
    <w:rsid w:val="00DF50E1"/>
    <w:rsid w:val="00E0067E"/>
    <w:rsid w:val="00E00BB4"/>
    <w:rsid w:val="00E02998"/>
    <w:rsid w:val="00E02FA7"/>
    <w:rsid w:val="00E0389D"/>
    <w:rsid w:val="00E03EBF"/>
    <w:rsid w:val="00E041F0"/>
    <w:rsid w:val="00E0433D"/>
    <w:rsid w:val="00E045A2"/>
    <w:rsid w:val="00E0535E"/>
    <w:rsid w:val="00E07B2E"/>
    <w:rsid w:val="00E10E3D"/>
    <w:rsid w:val="00E12201"/>
    <w:rsid w:val="00E1345D"/>
    <w:rsid w:val="00E13715"/>
    <w:rsid w:val="00E17719"/>
    <w:rsid w:val="00E205B2"/>
    <w:rsid w:val="00E224DC"/>
    <w:rsid w:val="00E22C71"/>
    <w:rsid w:val="00E22CCA"/>
    <w:rsid w:val="00E23A40"/>
    <w:rsid w:val="00E23AF8"/>
    <w:rsid w:val="00E23CED"/>
    <w:rsid w:val="00E24193"/>
    <w:rsid w:val="00E26A87"/>
    <w:rsid w:val="00E27461"/>
    <w:rsid w:val="00E278D8"/>
    <w:rsid w:val="00E27B9E"/>
    <w:rsid w:val="00E300D7"/>
    <w:rsid w:val="00E30886"/>
    <w:rsid w:val="00E310BC"/>
    <w:rsid w:val="00E3178C"/>
    <w:rsid w:val="00E31EBB"/>
    <w:rsid w:val="00E32A8A"/>
    <w:rsid w:val="00E33E06"/>
    <w:rsid w:val="00E3456A"/>
    <w:rsid w:val="00E34ACA"/>
    <w:rsid w:val="00E3559B"/>
    <w:rsid w:val="00E37112"/>
    <w:rsid w:val="00E40626"/>
    <w:rsid w:val="00E41148"/>
    <w:rsid w:val="00E41B95"/>
    <w:rsid w:val="00E41BEE"/>
    <w:rsid w:val="00E4206C"/>
    <w:rsid w:val="00E425A6"/>
    <w:rsid w:val="00E442B9"/>
    <w:rsid w:val="00E44814"/>
    <w:rsid w:val="00E4671E"/>
    <w:rsid w:val="00E4729F"/>
    <w:rsid w:val="00E50190"/>
    <w:rsid w:val="00E51E7B"/>
    <w:rsid w:val="00E52575"/>
    <w:rsid w:val="00E52753"/>
    <w:rsid w:val="00E528BA"/>
    <w:rsid w:val="00E5292C"/>
    <w:rsid w:val="00E536AC"/>
    <w:rsid w:val="00E53DB6"/>
    <w:rsid w:val="00E53DE9"/>
    <w:rsid w:val="00E53F6B"/>
    <w:rsid w:val="00E53F84"/>
    <w:rsid w:val="00E55560"/>
    <w:rsid w:val="00E60C9C"/>
    <w:rsid w:val="00E60D0D"/>
    <w:rsid w:val="00E62F55"/>
    <w:rsid w:val="00E64C1C"/>
    <w:rsid w:val="00E652AE"/>
    <w:rsid w:val="00E664AD"/>
    <w:rsid w:val="00E71C4E"/>
    <w:rsid w:val="00E72FCD"/>
    <w:rsid w:val="00E732F9"/>
    <w:rsid w:val="00E73B8E"/>
    <w:rsid w:val="00E74BE0"/>
    <w:rsid w:val="00E74DEF"/>
    <w:rsid w:val="00E752A4"/>
    <w:rsid w:val="00E77166"/>
    <w:rsid w:val="00E772C1"/>
    <w:rsid w:val="00E774F9"/>
    <w:rsid w:val="00E77A12"/>
    <w:rsid w:val="00E8160B"/>
    <w:rsid w:val="00E81880"/>
    <w:rsid w:val="00E8192E"/>
    <w:rsid w:val="00E83809"/>
    <w:rsid w:val="00E8439C"/>
    <w:rsid w:val="00E847E6"/>
    <w:rsid w:val="00E84852"/>
    <w:rsid w:val="00E84861"/>
    <w:rsid w:val="00E84C16"/>
    <w:rsid w:val="00E86D4E"/>
    <w:rsid w:val="00E907E3"/>
    <w:rsid w:val="00E91EE6"/>
    <w:rsid w:val="00E93748"/>
    <w:rsid w:val="00E944B2"/>
    <w:rsid w:val="00E960E9"/>
    <w:rsid w:val="00E96DFE"/>
    <w:rsid w:val="00EA0089"/>
    <w:rsid w:val="00EA0312"/>
    <w:rsid w:val="00EA0C2D"/>
    <w:rsid w:val="00EA2C4E"/>
    <w:rsid w:val="00EA44D5"/>
    <w:rsid w:val="00EA5168"/>
    <w:rsid w:val="00EA68F8"/>
    <w:rsid w:val="00EA7C87"/>
    <w:rsid w:val="00EA7EE8"/>
    <w:rsid w:val="00EB0018"/>
    <w:rsid w:val="00EB155C"/>
    <w:rsid w:val="00EB1907"/>
    <w:rsid w:val="00EB296E"/>
    <w:rsid w:val="00EB430D"/>
    <w:rsid w:val="00EB5992"/>
    <w:rsid w:val="00EB63B4"/>
    <w:rsid w:val="00EB6533"/>
    <w:rsid w:val="00EB6CD6"/>
    <w:rsid w:val="00EB6F11"/>
    <w:rsid w:val="00EB6F49"/>
    <w:rsid w:val="00EB74B2"/>
    <w:rsid w:val="00EC0342"/>
    <w:rsid w:val="00EC2EAE"/>
    <w:rsid w:val="00EC2EE2"/>
    <w:rsid w:val="00EC4A1A"/>
    <w:rsid w:val="00EC4FAE"/>
    <w:rsid w:val="00EC5747"/>
    <w:rsid w:val="00EC57C3"/>
    <w:rsid w:val="00ED10DB"/>
    <w:rsid w:val="00ED21BF"/>
    <w:rsid w:val="00ED3C84"/>
    <w:rsid w:val="00ED4EDC"/>
    <w:rsid w:val="00ED6B6D"/>
    <w:rsid w:val="00ED7A23"/>
    <w:rsid w:val="00EE0122"/>
    <w:rsid w:val="00EE0E9E"/>
    <w:rsid w:val="00EE0FF9"/>
    <w:rsid w:val="00EE1219"/>
    <w:rsid w:val="00EE1F16"/>
    <w:rsid w:val="00EE2572"/>
    <w:rsid w:val="00EE2C0A"/>
    <w:rsid w:val="00EE427B"/>
    <w:rsid w:val="00EE568B"/>
    <w:rsid w:val="00EE58FB"/>
    <w:rsid w:val="00EE6EF5"/>
    <w:rsid w:val="00EE7523"/>
    <w:rsid w:val="00EE78E9"/>
    <w:rsid w:val="00EF0B6E"/>
    <w:rsid w:val="00EF0D27"/>
    <w:rsid w:val="00EF1555"/>
    <w:rsid w:val="00EF1C40"/>
    <w:rsid w:val="00EF3E92"/>
    <w:rsid w:val="00EF4355"/>
    <w:rsid w:val="00EF4F2A"/>
    <w:rsid w:val="00EF5903"/>
    <w:rsid w:val="00EF6569"/>
    <w:rsid w:val="00EF6DA9"/>
    <w:rsid w:val="00F01607"/>
    <w:rsid w:val="00F01DEB"/>
    <w:rsid w:val="00F028D5"/>
    <w:rsid w:val="00F02D0F"/>
    <w:rsid w:val="00F033FF"/>
    <w:rsid w:val="00F04691"/>
    <w:rsid w:val="00F04D73"/>
    <w:rsid w:val="00F06638"/>
    <w:rsid w:val="00F07100"/>
    <w:rsid w:val="00F07D6C"/>
    <w:rsid w:val="00F11B93"/>
    <w:rsid w:val="00F13302"/>
    <w:rsid w:val="00F13B64"/>
    <w:rsid w:val="00F1427A"/>
    <w:rsid w:val="00F14418"/>
    <w:rsid w:val="00F15A80"/>
    <w:rsid w:val="00F1671C"/>
    <w:rsid w:val="00F16F22"/>
    <w:rsid w:val="00F20590"/>
    <w:rsid w:val="00F20F20"/>
    <w:rsid w:val="00F2125D"/>
    <w:rsid w:val="00F212E6"/>
    <w:rsid w:val="00F2169F"/>
    <w:rsid w:val="00F21708"/>
    <w:rsid w:val="00F233D2"/>
    <w:rsid w:val="00F23D7E"/>
    <w:rsid w:val="00F25201"/>
    <w:rsid w:val="00F252C2"/>
    <w:rsid w:val="00F25A44"/>
    <w:rsid w:val="00F26A76"/>
    <w:rsid w:val="00F312DE"/>
    <w:rsid w:val="00F316EA"/>
    <w:rsid w:val="00F33298"/>
    <w:rsid w:val="00F33502"/>
    <w:rsid w:val="00F33779"/>
    <w:rsid w:val="00F340B5"/>
    <w:rsid w:val="00F34E6E"/>
    <w:rsid w:val="00F352F4"/>
    <w:rsid w:val="00F36E7A"/>
    <w:rsid w:val="00F4247B"/>
    <w:rsid w:val="00F4370F"/>
    <w:rsid w:val="00F437FE"/>
    <w:rsid w:val="00F4389A"/>
    <w:rsid w:val="00F43EDA"/>
    <w:rsid w:val="00F44463"/>
    <w:rsid w:val="00F4499B"/>
    <w:rsid w:val="00F44C70"/>
    <w:rsid w:val="00F44EA6"/>
    <w:rsid w:val="00F45019"/>
    <w:rsid w:val="00F5001F"/>
    <w:rsid w:val="00F5083B"/>
    <w:rsid w:val="00F513EB"/>
    <w:rsid w:val="00F51870"/>
    <w:rsid w:val="00F51A3A"/>
    <w:rsid w:val="00F5277A"/>
    <w:rsid w:val="00F52C5E"/>
    <w:rsid w:val="00F52F9B"/>
    <w:rsid w:val="00F55E35"/>
    <w:rsid w:val="00F5666F"/>
    <w:rsid w:val="00F60426"/>
    <w:rsid w:val="00F60C62"/>
    <w:rsid w:val="00F614A8"/>
    <w:rsid w:val="00F6203A"/>
    <w:rsid w:val="00F62E6B"/>
    <w:rsid w:val="00F632E2"/>
    <w:rsid w:val="00F633F2"/>
    <w:rsid w:val="00F63867"/>
    <w:rsid w:val="00F63A2C"/>
    <w:rsid w:val="00F63EB4"/>
    <w:rsid w:val="00F63F4E"/>
    <w:rsid w:val="00F65535"/>
    <w:rsid w:val="00F6595D"/>
    <w:rsid w:val="00F65F2D"/>
    <w:rsid w:val="00F662BB"/>
    <w:rsid w:val="00F6664B"/>
    <w:rsid w:val="00F7053C"/>
    <w:rsid w:val="00F71101"/>
    <w:rsid w:val="00F71CB3"/>
    <w:rsid w:val="00F7523A"/>
    <w:rsid w:val="00F75562"/>
    <w:rsid w:val="00F75797"/>
    <w:rsid w:val="00F76E03"/>
    <w:rsid w:val="00F76E44"/>
    <w:rsid w:val="00F8405E"/>
    <w:rsid w:val="00F842A3"/>
    <w:rsid w:val="00F8459C"/>
    <w:rsid w:val="00F84CCA"/>
    <w:rsid w:val="00F92956"/>
    <w:rsid w:val="00F93311"/>
    <w:rsid w:val="00F94474"/>
    <w:rsid w:val="00F948C9"/>
    <w:rsid w:val="00F94A53"/>
    <w:rsid w:val="00F95362"/>
    <w:rsid w:val="00F95880"/>
    <w:rsid w:val="00F96B21"/>
    <w:rsid w:val="00F96DC6"/>
    <w:rsid w:val="00F96EC8"/>
    <w:rsid w:val="00F97E38"/>
    <w:rsid w:val="00FA0B04"/>
    <w:rsid w:val="00FA0FF0"/>
    <w:rsid w:val="00FA326A"/>
    <w:rsid w:val="00FA3EC5"/>
    <w:rsid w:val="00FA3FB2"/>
    <w:rsid w:val="00FA40B3"/>
    <w:rsid w:val="00FA4207"/>
    <w:rsid w:val="00FA52EF"/>
    <w:rsid w:val="00FA65AA"/>
    <w:rsid w:val="00FA6E76"/>
    <w:rsid w:val="00FA752A"/>
    <w:rsid w:val="00FB1013"/>
    <w:rsid w:val="00FB1197"/>
    <w:rsid w:val="00FB241E"/>
    <w:rsid w:val="00FB24ED"/>
    <w:rsid w:val="00FB3256"/>
    <w:rsid w:val="00FB3E20"/>
    <w:rsid w:val="00FB4521"/>
    <w:rsid w:val="00FB4F62"/>
    <w:rsid w:val="00FC36B7"/>
    <w:rsid w:val="00FC4622"/>
    <w:rsid w:val="00FC464D"/>
    <w:rsid w:val="00FC4A37"/>
    <w:rsid w:val="00FC6502"/>
    <w:rsid w:val="00FC6514"/>
    <w:rsid w:val="00FC6EF3"/>
    <w:rsid w:val="00FC6F08"/>
    <w:rsid w:val="00FC7186"/>
    <w:rsid w:val="00FC7C3D"/>
    <w:rsid w:val="00FD0C40"/>
    <w:rsid w:val="00FD45E1"/>
    <w:rsid w:val="00FD7B1F"/>
    <w:rsid w:val="00FD7DD1"/>
    <w:rsid w:val="00FE0DC6"/>
    <w:rsid w:val="00FE22DF"/>
    <w:rsid w:val="00FE338D"/>
    <w:rsid w:val="00FE3414"/>
    <w:rsid w:val="00FE35A6"/>
    <w:rsid w:val="00FE3B97"/>
    <w:rsid w:val="00FE3CB9"/>
    <w:rsid w:val="00FE400A"/>
    <w:rsid w:val="00FE52F3"/>
    <w:rsid w:val="00FE581E"/>
    <w:rsid w:val="00FE7641"/>
    <w:rsid w:val="00FE782F"/>
    <w:rsid w:val="00FE7D00"/>
    <w:rsid w:val="00FE7D88"/>
    <w:rsid w:val="00FE7DD6"/>
    <w:rsid w:val="00FF00E7"/>
    <w:rsid w:val="00FF0205"/>
    <w:rsid w:val="00FF0347"/>
    <w:rsid w:val="00FF0729"/>
    <w:rsid w:val="00FF109F"/>
    <w:rsid w:val="00FF36EA"/>
    <w:rsid w:val="00FF40F7"/>
    <w:rsid w:val="00FF4454"/>
    <w:rsid w:val="00FF4E7D"/>
    <w:rsid w:val="00FF5A4A"/>
    <w:rsid w:val="00FF5F7B"/>
    <w:rsid w:val="00FF6B8E"/>
    <w:rsid w:val="00FF76AA"/>
    <w:rsid w:val="00FF7DB4"/>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FE1A6"/>
  <w15:docId w15:val="{47C88ED8-69B9-4609-BE39-1B83DF5D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1365">
      <w:bodyDiv w:val="1"/>
      <w:marLeft w:val="0"/>
      <w:marRight w:val="0"/>
      <w:marTop w:val="0"/>
      <w:marBottom w:val="0"/>
      <w:divBdr>
        <w:top w:val="none" w:sz="0" w:space="0" w:color="auto"/>
        <w:left w:val="none" w:sz="0" w:space="0" w:color="auto"/>
        <w:bottom w:val="none" w:sz="0" w:space="0" w:color="auto"/>
        <w:right w:val="none" w:sz="0" w:space="0" w:color="auto"/>
      </w:divBdr>
    </w:div>
    <w:div w:id="128209571">
      <w:bodyDiv w:val="1"/>
      <w:marLeft w:val="0"/>
      <w:marRight w:val="0"/>
      <w:marTop w:val="0"/>
      <w:marBottom w:val="0"/>
      <w:divBdr>
        <w:top w:val="none" w:sz="0" w:space="0" w:color="auto"/>
        <w:left w:val="none" w:sz="0" w:space="0" w:color="auto"/>
        <w:bottom w:val="none" w:sz="0" w:space="0" w:color="auto"/>
        <w:right w:val="none" w:sz="0" w:space="0" w:color="auto"/>
      </w:divBdr>
    </w:div>
    <w:div w:id="147670654">
      <w:bodyDiv w:val="1"/>
      <w:marLeft w:val="0"/>
      <w:marRight w:val="0"/>
      <w:marTop w:val="0"/>
      <w:marBottom w:val="0"/>
      <w:divBdr>
        <w:top w:val="none" w:sz="0" w:space="0" w:color="auto"/>
        <w:left w:val="none" w:sz="0" w:space="0" w:color="auto"/>
        <w:bottom w:val="none" w:sz="0" w:space="0" w:color="auto"/>
        <w:right w:val="none" w:sz="0" w:space="0" w:color="auto"/>
      </w:divBdr>
    </w:div>
    <w:div w:id="552736589">
      <w:bodyDiv w:val="1"/>
      <w:marLeft w:val="0"/>
      <w:marRight w:val="0"/>
      <w:marTop w:val="0"/>
      <w:marBottom w:val="0"/>
      <w:divBdr>
        <w:top w:val="none" w:sz="0" w:space="0" w:color="auto"/>
        <w:left w:val="none" w:sz="0" w:space="0" w:color="auto"/>
        <w:bottom w:val="none" w:sz="0" w:space="0" w:color="auto"/>
        <w:right w:val="none" w:sz="0" w:space="0" w:color="auto"/>
      </w:divBdr>
      <w:divsChild>
        <w:div w:id="2036224042">
          <w:marLeft w:val="0"/>
          <w:marRight w:val="0"/>
          <w:marTop w:val="0"/>
          <w:marBottom w:val="0"/>
          <w:divBdr>
            <w:top w:val="none" w:sz="0" w:space="0" w:color="auto"/>
            <w:left w:val="none" w:sz="0" w:space="0" w:color="auto"/>
            <w:bottom w:val="none" w:sz="0" w:space="0" w:color="auto"/>
            <w:right w:val="none" w:sz="0" w:space="0" w:color="auto"/>
          </w:divBdr>
        </w:div>
        <w:div w:id="130682937">
          <w:marLeft w:val="0"/>
          <w:marRight w:val="0"/>
          <w:marTop w:val="0"/>
          <w:marBottom w:val="0"/>
          <w:divBdr>
            <w:top w:val="none" w:sz="0" w:space="0" w:color="auto"/>
            <w:left w:val="none" w:sz="0" w:space="0" w:color="auto"/>
            <w:bottom w:val="none" w:sz="0" w:space="0" w:color="auto"/>
            <w:right w:val="none" w:sz="0" w:space="0" w:color="auto"/>
          </w:divBdr>
        </w:div>
        <w:div w:id="1414860411">
          <w:marLeft w:val="0"/>
          <w:marRight w:val="0"/>
          <w:marTop w:val="0"/>
          <w:marBottom w:val="0"/>
          <w:divBdr>
            <w:top w:val="none" w:sz="0" w:space="0" w:color="auto"/>
            <w:left w:val="none" w:sz="0" w:space="0" w:color="auto"/>
            <w:bottom w:val="none" w:sz="0" w:space="0" w:color="auto"/>
            <w:right w:val="none" w:sz="0" w:space="0" w:color="auto"/>
          </w:divBdr>
        </w:div>
        <w:div w:id="165873079">
          <w:marLeft w:val="0"/>
          <w:marRight w:val="0"/>
          <w:marTop w:val="0"/>
          <w:marBottom w:val="0"/>
          <w:divBdr>
            <w:top w:val="none" w:sz="0" w:space="0" w:color="auto"/>
            <w:left w:val="none" w:sz="0" w:space="0" w:color="auto"/>
            <w:bottom w:val="none" w:sz="0" w:space="0" w:color="auto"/>
            <w:right w:val="none" w:sz="0" w:space="0" w:color="auto"/>
          </w:divBdr>
        </w:div>
        <w:div w:id="913202387">
          <w:marLeft w:val="0"/>
          <w:marRight w:val="0"/>
          <w:marTop w:val="0"/>
          <w:marBottom w:val="0"/>
          <w:divBdr>
            <w:top w:val="none" w:sz="0" w:space="0" w:color="auto"/>
            <w:left w:val="none" w:sz="0" w:space="0" w:color="auto"/>
            <w:bottom w:val="none" w:sz="0" w:space="0" w:color="auto"/>
            <w:right w:val="none" w:sz="0" w:space="0" w:color="auto"/>
          </w:divBdr>
        </w:div>
        <w:div w:id="639462590">
          <w:marLeft w:val="0"/>
          <w:marRight w:val="0"/>
          <w:marTop w:val="0"/>
          <w:marBottom w:val="0"/>
          <w:divBdr>
            <w:top w:val="none" w:sz="0" w:space="0" w:color="auto"/>
            <w:left w:val="none" w:sz="0" w:space="0" w:color="auto"/>
            <w:bottom w:val="none" w:sz="0" w:space="0" w:color="auto"/>
            <w:right w:val="none" w:sz="0" w:space="0" w:color="auto"/>
          </w:divBdr>
        </w:div>
        <w:div w:id="1627589521">
          <w:marLeft w:val="0"/>
          <w:marRight w:val="0"/>
          <w:marTop w:val="0"/>
          <w:marBottom w:val="0"/>
          <w:divBdr>
            <w:top w:val="none" w:sz="0" w:space="0" w:color="auto"/>
            <w:left w:val="none" w:sz="0" w:space="0" w:color="auto"/>
            <w:bottom w:val="none" w:sz="0" w:space="0" w:color="auto"/>
            <w:right w:val="none" w:sz="0" w:space="0" w:color="auto"/>
          </w:divBdr>
        </w:div>
        <w:div w:id="1131167743">
          <w:marLeft w:val="0"/>
          <w:marRight w:val="0"/>
          <w:marTop w:val="0"/>
          <w:marBottom w:val="0"/>
          <w:divBdr>
            <w:top w:val="none" w:sz="0" w:space="0" w:color="auto"/>
            <w:left w:val="none" w:sz="0" w:space="0" w:color="auto"/>
            <w:bottom w:val="none" w:sz="0" w:space="0" w:color="auto"/>
            <w:right w:val="none" w:sz="0" w:space="0" w:color="auto"/>
          </w:divBdr>
        </w:div>
        <w:div w:id="1054700611">
          <w:marLeft w:val="0"/>
          <w:marRight w:val="0"/>
          <w:marTop w:val="0"/>
          <w:marBottom w:val="0"/>
          <w:divBdr>
            <w:top w:val="none" w:sz="0" w:space="0" w:color="auto"/>
            <w:left w:val="none" w:sz="0" w:space="0" w:color="auto"/>
            <w:bottom w:val="none" w:sz="0" w:space="0" w:color="auto"/>
            <w:right w:val="none" w:sz="0" w:space="0" w:color="auto"/>
          </w:divBdr>
        </w:div>
        <w:div w:id="1642350081">
          <w:marLeft w:val="0"/>
          <w:marRight w:val="0"/>
          <w:marTop w:val="0"/>
          <w:marBottom w:val="0"/>
          <w:divBdr>
            <w:top w:val="none" w:sz="0" w:space="0" w:color="auto"/>
            <w:left w:val="none" w:sz="0" w:space="0" w:color="auto"/>
            <w:bottom w:val="none" w:sz="0" w:space="0" w:color="auto"/>
            <w:right w:val="none" w:sz="0" w:space="0" w:color="auto"/>
          </w:divBdr>
        </w:div>
        <w:div w:id="1133476599">
          <w:marLeft w:val="0"/>
          <w:marRight w:val="0"/>
          <w:marTop w:val="0"/>
          <w:marBottom w:val="0"/>
          <w:divBdr>
            <w:top w:val="none" w:sz="0" w:space="0" w:color="auto"/>
            <w:left w:val="none" w:sz="0" w:space="0" w:color="auto"/>
            <w:bottom w:val="none" w:sz="0" w:space="0" w:color="auto"/>
            <w:right w:val="none" w:sz="0" w:space="0" w:color="auto"/>
          </w:divBdr>
        </w:div>
        <w:div w:id="109472444">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sChild>
    </w:div>
    <w:div w:id="738598147">
      <w:bodyDiv w:val="1"/>
      <w:marLeft w:val="0"/>
      <w:marRight w:val="0"/>
      <w:marTop w:val="0"/>
      <w:marBottom w:val="0"/>
      <w:divBdr>
        <w:top w:val="none" w:sz="0" w:space="0" w:color="auto"/>
        <w:left w:val="none" w:sz="0" w:space="0" w:color="auto"/>
        <w:bottom w:val="none" w:sz="0" w:space="0" w:color="auto"/>
        <w:right w:val="none" w:sz="0" w:space="0" w:color="auto"/>
      </w:divBdr>
    </w:div>
    <w:div w:id="1050035071">
      <w:bodyDiv w:val="1"/>
      <w:marLeft w:val="0"/>
      <w:marRight w:val="0"/>
      <w:marTop w:val="0"/>
      <w:marBottom w:val="0"/>
      <w:divBdr>
        <w:top w:val="none" w:sz="0" w:space="0" w:color="auto"/>
        <w:left w:val="none" w:sz="0" w:space="0" w:color="auto"/>
        <w:bottom w:val="none" w:sz="0" w:space="0" w:color="auto"/>
        <w:right w:val="none" w:sz="0" w:space="0" w:color="auto"/>
      </w:divBdr>
    </w:div>
    <w:div w:id="1186401400">
      <w:bodyDiv w:val="1"/>
      <w:marLeft w:val="0"/>
      <w:marRight w:val="0"/>
      <w:marTop w:val="0"/>
      <w:marBottom w:val="0"/>
      <w:divBdr>
        <w:top w:val="none" w:sz="0" w:space="0" w:color="auto"/>
        <w:left w:val="none" w:sz="0" w:space="0" w:color="auto"/>
        <w:bottom w:val="none" w:sz="0" w:space="0" w:color="auto"/>
        <w:right w:val="none" w:sz="0" w:space="0" w:color="auto"/>
      </w:divBdr>
    </w:div>
    <w:div w:id="1210606758">
      <w:bodyDiv w:val="1"/>
      <w:marLeft w:val="0"/>
      <w:marRight w:val="0"/>
      <w:marTop w:val="0"/>
      <w:marBottom w:val="0"/>
      <w:divBdr>
        <w:top w:val="none" w:sz="0" w:space="0" w:color="auto"/>
        <w:left w:val="none" w:sz="0" w:space="0" w:color="auto"/>
        <w:bottom w:val="none" w:sz="0" w:space="0" w:color="auto"/>
        <w:right w:val="none" w:sz="0" w:space="0" w:color="auto"/>
      </w:divBdr>
    </w:div>
    <w:div w:id="1249385436">
      <w:bodyDiv w:val="1"/>
      <w:marLeft w:val="0"/>
      <w:marRight w:val="0"/>
      <w:marTop w:val="0"/>
      <w:marBottom w:val="0"/>
      <w:divBdr>
        <w:top w:val="none" w:sz="0" w:space="0" w:color="auto"/>
        <w:left w:val="none" w:sz="0" w:space="0" w:color="auto"/>
        <w:bottom w:val="none" w:sz="0" w:space="0" w:color="auto"/>
        <w:right w:val="none" w:sz="0" w:space="0" w:color="auto"/>
      </w:divBdr>
    </w:div>
    <w:div w:id="1250381695">
      <w:bodyDiv w:val="1"/>
      <w:marLeft w:val="0"/>
      <w:marRight w:val="0"/>
      <w:marTop w:val="0"/>
      <w:marBottom w:val="0"/>
      <w:divBdr>
        <w:top w:val="none" w:sz="0" w:space="0" w:color="auto"/>
        <w:left w:val="none" w:sz="0" w:space="0" w:color="auto"/>
        <w:bottom w:val="none" w:sz="0" w:space="0" w:color="auto"/>
        <w:right w:val="none" w:sz="0" w:space="0" w:color="auto"/>
      </w:divBdr>
      <w:divsChild>
        <w:div w:id="1687899136">
          <w:marLeft w:val="0"/>
          <w:marRight w:val="0"/>
          <w:marTop w:val="0"/>
          <w:marBottom w:val="0"/>
          <w:divBdr>
            <w:top w:val="none" w:sz="0" w:space="0" w:color="auto"/>
            <w:left w:val="none" w:sz="0" w:space="0" w:color="auto"/>
            <w:bottom w:val="none" w:sz="0" w:space="0" w:color="auto"/>
            <w:right w:val="none" w:sz="0" w:space="0" w:color="auto"/>
          </w:divBdr>
        </w:div>
      </w:divsChild>
    </w:div>
    <w:div w:id="1297956019">
      <w:bodyDiv w:val="1"/>
      <w:marLeft w:val="0"/>
      <w:marRight w:val="0"/>
      <w:marTop w:val="0"/>
      <w:marBottom w:val="0"/>
      <w:divBdr>
        <w:top w:val="none" w:sz="0" w:space="0" w:color="auto"/>
        <w:left w:val="none" w:sz="0" w:space="0" w:color="auto"/>
        <w:bottom w:val="none" w:sz="0" w:space="0" w:color="auto"/>
        <w:right w:val="none" w:sz="0" w:space="0" w:color="auto"/>
      </w:divBdr>
    </w:div>
    <w:div w:id="1313100306">
      <w:bodyDiv w:val="1"/>
      <w:marLeft w:val="0"/>
      <w:marRight w:val="0"/>
      <w:marTop w:val="0"/>
      <w:marBottom w:val="0"/>
      <w:divBdr>
        <w:top w:val="none" w:sz="0" w:space="0" w:color="auto"/>
        <w:left w:val="none" w:sz="0" w:space="0" w:color="auto"/>
        <w:bottom w:val="none" w:sz="0" w:space="0" w:color="auto"/>
        <w:right w:val="none" w:sz="0" w:space="0" w:color="auto"/>
      </w:divBdr>
    </w:div>
    <w:div w:id="1652177478">
      <w:bodyDiv w:val="1"/>
      <w:marLeft w:val="0"/>
      <w:marRight w:val="0"/>
      <w:marTop w:val="0"/>
      <w:marBottom w:val="0"/>
      <w:divBdr>
        <w:top w:val="none" w:sz="0" w:space="0" w:color="auto"/>
        <w:left w:val="none" w:sz="0" w:space="0" w:color="auto"/>
        <w:bottom w:val="none" w:sz="0" w:space="0" w:color="auto"/>
        <w:right w:val="none" w:sz="0" w:space="0" w:color="auto"/>
      </w:divBdr>
    </w:div>
    <w:div w:id="1775975825">
      <w:bodyDiv w:val="1"/>
      <w:marLeft w:val="0"/>
      <w:marRight w:val="0"/>
      <w:marTop w:val="0"/>
      <w:marBottom w:val="0"/>
      <w:divBdr>
        <w:top w:val="none" w:sz="0" w:space="0" w:color="auto"/>
        <w:left w:val="none" w:sz="0" w:space="0" w:color="auto"/>
        <w:bottom w:val="none" w:sz="0" w:space="0" w:color="auto"/>
        <w:right w:val="none" w:sz="0" w:space="0" w:color="auto"/>
      </w:divBdr>
      <w:divsChild>
        <w:div w:id="504245634">
          <w:marLeft w:val="0"/>
          <w:marRight w:val="0"/>
          <w:marTop w:val="0"/>
          <w:marBottom w:val="0"/>
          <w:divBdr>
            <w:top w:val="none" w:sz="0" w:space="0" w:color="auto"/>
            <w:left w:val="none" w:sz="0" w:space="0" w:color="auto"/>
            <w:bottom w:val="none" w:sz="0" w:space="0" w:color="auto"/>
            <w:right w:val="none" w:sz="0" w:space="0" w:color="auto"/>
          </w:divBdr>
        </w:div>
      </w:divsChild>
    </w:div>
    <w:div w:id="2019695689">
      <w:bodyDiv w:val="1"/>
      <w:marLeft w:val="0"/>
      <w:marRight w:val="0"/>
      <w:marTop w:val="0"/>
      <w:marBottom w:val="0"/>
      <w:divBdr>
        <w:top w:val="none" w:sz="0" w:space="0" w:color="auto"/>
        <w:left w:val="none" w:sz="0" w:space="0" w:color="auto"/>
        <w:bottom w:val="none" w:sz="0" w:space="0" w:color="auto"/>
        <w:right w:val="none" w:sz="0" w:space="0" w:color="auto"/>
      </w:divBdr>
    </w:div>
    <w:div w:id="21136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creativecommons.org/licenses/by/3.0/us/"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openl-tablets.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3.0/us/"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Folder\OpenLTablets\User_Guide_v8.5.dot" TargetMode="External"/></Relationships>
</file>

<file path=word/theme/theme1.xml><?xml version="1.0" encoding="utf-8"?>
<a:theme xmlns:a="http://schemas.openxmlformats.org/drawingml/2006/main" name="EIS_Group_Theme">
  <a:themeElements>
    <a:clrScheme name="EIS Group">
      <a:dk1>
        <a:srgbClr val="292929"/>
      </a:dk1>
      <a:lt1>
        <a:srgbClr val="FFFFFF"/>
      </a:lt1>
      <a:dk2>
        <a:srgbClr val="65656A"/>
      </a:dk2>
      <a:lt2>
        <a:srgbClr val="D9D9D9"/>
      </a:lt2>
      <a:accent1>
        <a:srgbClr val="35559A"/>
      </a:accent1>
      <a:accent2>
        <a:srgbClr val="6B5BA3"/>
      </a:accent2>
      <a:accent3>
        <a:srgbClr val="1D6681"/>
      </a:accent3>
      <a:accent4>
        <a:srgbClr val="34A449"/>
      </a:accent4>
      <a:accent5>
        <a:srgbClr val="8C4794"/>
      </a:accent5>
      <a:accent6>
        <a:srgbClr val="5491A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52DC4-13D2-48CF-ACD5-205CFCC9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User_Guide_v8.5.dot</Template>
  <TotalTime>32</TotalTime>
  <Pages>21</Pages>
  <Words>18603</Words>
  <Characters>10604</Characters>
  <Application>Microsoft Office Word</Application>
  <DocSecurity>0</DocSecurity>
  <Lines>88</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OpenL Tablets Maven Plugin Guide</vt:lpstr>
      <vt:lpstr>OpenL Tablets Maven Plugin Guide</vt:lpstr>
    </vt:vector>
  </TitlesOfParts>
  <Company>EIS Group</Company>
  <LinksUpToDate>false</LinksUpToDate>
  <CharactersWithSpaces>29149</CharactersWithSpaces>
  <SharedDoc>false</SharedDoc>
  <HLinks>
    <vt:vector size="174" baseType="variant">
      <vt:variant>
        <vt:i4>1572945</vt:i4>
      </vt:variant>
      <vt:variant>
        <vt:i4>123</vt:i4>
      </vt:variant>
      <vt:variant>
        <vt:i4>0</vt:i4>
      </vt:variant>
      <vt:variant>
        <vt:i4>5</vt:i4>
      </vt:variant>
      <vt:variant>
        <vt:lpwstr/>
      </vt:variant>
      <vt:variant>
        <vt:lpwstr>_Work_of_Web_1</vt:lpwstr>
      </vt:variant>
      <vt:variant>
        <vt:i4>7077936</vt:i4>
      </vt:variant>
      <vt:variant>
        <vt:i4>120</vt:i4>
      </vt:variant>
      <vt:variant>
        <vt:i4>0</vt:i4>
      </vt:variant>
      <vt:variant>
        <vt:i4>5</vt:i4>
      </vt:variant>
      <vt:variant>
        <vt:lpwstr>http://openl-tablets.sourceforge.net/docs/openl-tablets/latest/OpenL Tablets - WebStudio User Guide/index.html</vt:lpwstr>
      </vt:variant>
      <vt:variant>
        <vt:lpwstr/>
      </vt:variant>
      <vt:variant>
        <vt:i4>1572945</vt:i4>
      </vt:variant>
      <vt:variant>
        <vt:i4>117</vt:i4>
      </vt:variant>
      <vt:variant>
        <vt:i4>0</vt:i4>
      </vt:variant>
      <vt:variant>
        <vt:i4>5</vt:i4>
      </vt:variant>
      <vt:variant>
        <vt:lpwstr/>
      </vt:variant>
      <vt:variant>
        <vt:lpwstr>_Work_of_Web_1</vt:lpwstr>
      </vt:variant>
      <vt:variant>
        <vt:i4>2686990</vt:i4>
      </vt:variant>
      <vt:variant>
        <vt:i4>114</vt:i4>
      </vt:variant>
      <vt:variant>
        <vt:i4>0</vt:i4>
      </vt:variant>
      <vt:variant>
        <vt:i4>5</vt:i4>
      </vt:variant>
      <vt:variant>
        <vt:lpwstr/>
      </vt:variant>
      <vt:variant>
        <vt:lpwstr>_Work_of_Web</vt:lpwstr>
      </vt:variant>
      <vt:variant>
        <vt:i4>7077936</vt:i4>
      </vt:variant>
      <vt:variant>
        <vt:i4>111</vt:i4>
      </vt:variant>
      <vt:variant>
        <vt:i4>0</vt:i4>
      </vt:variant>
      <vt:variant>
        <vt:i4>5</vt:i4>
      </vt:variant>
      <vt:variant>
        <vt:lpwstr>http://openl-tablets.sourceforge.net/docs/openl-tablets/latest/OpenL Tablets - WebStudio User Guide/index.html</vt:lpwstr>
      </vt:variant>
      <vt:variant>
        <vt:lpwstr/>
      </vt:variant>
      <vt:variant>
        <vt:i4>7077936</vt:i4>
      </vt:variant>
      <vt:variant>
        <vt:i4>108</vt:i4>
      </vt:variant>
      <vt:variant>
        <vt:i4>0</vt:i4>
      </vt:variant>
      <vt:variant>
        <vt:i4>5</vt:i4>
      </vt:variant>
      <vt:variant>
        <vt:lpwstr>http://openl-tablets.sourceforge.net/docs/openl-tablets/latest/OpenL Tablets - WebStudio User Guide/index.html</vt:lpwstr>
      </vt:variant>
      <vt:variant>
        <vt:lpwstr/>
      </vt:variant>
      <vt:variant>
        <vt:i4>7864391</vt:i4>
      </vt:variant>
      <vt:variant>
        <vt:i4>105</vt:i4>
      </vt:variant>
      <vt:variant>
        <vt:i4>0</vt:i4>
      </vt:variant>
      <vt:variant>
        <vt:i4>5</vt:i4>
      </vt:variant>
      <vt:variant>
        <vt:lpwstr/>
      </vt:variant>
      <vt:variant>
        <vt:lpwstr>_Administration</vt:lpwstr>
      </vt:variant>
      <vt:variant>
        <vt:i4>4849737</vt:i4>
      </vt:variant>
      <vt:variant>
        <vt:i4>102</vt:i4>
      </vt:variant>
      <vt:variant>
        <vt:i4>0</vt:i4>
      </vt:variant>
      <vt:variant>
        <vt:i4>5</vt:i4>
      </vt:variant>
      <vt:variant>
        <vt:lpwstr/>
      </vt:variant>
      <vt:variant>
        <vt:lpwstr>_Repository_Editor</vt:lpwstr>
      </vt:variant>
      <vt:variant>
        <vt:i4>917504</vt:i4>
      </vt:variant>
      <vt:variant>
        <vt:i4>99</vt:i4>
      </vt:variant>
      <vt:variant>
        <vt:i4>0</vt:i4>
      </vt:variant>
      <vt:variant>
        <vt:i4>5</vt:i4>
      </vt:variant>
      <vt:variant>
        <vt:lpwstr/>
      </vt:variant>
      <vt:variant>
        <vt:lpwstr>_Rules_Editor</vt:lpwstr>
      </vt:variant>
      <vt:variant>
        <vt:i4>7274589</vt:i4>
      </vt:variant>
      <vt:variant>
        <vt:i4>96</vt:i4>
      </vt:variant>
      <vt:variant>
        <vt:i4>0</vt:i4>
      </vt:variant>
      <vt:variant>
        <vt:i4>5</vt:i4>
      </vt:variant>
      <vt:variant>
        <vt:lpwstr/>
      </vt:variant>
      <vt:variant>
        <vt:lpwstr>_OpenL_Tablets_Demo</vt:lpwstr>
      </vt:variant>
      <vt:variant>
        <vt:i4>1572945</vt:i4>
      </vt:variant>
      <vt:variant>
        <vt:i4>93</vt:i4>
      </vt:variant>
      <vt:variant>
        <vt:i4>0</vt:i4>
      </vt:variant>
      <vt:variant>
        <vt:i4>5</vt:i4>
      </vt:variant>
      <vt:variant>
        <vt:lpwstr/>
      </vt:variant>
      <vt:variant>
        <vt:lpwstr>_Work_of_Web_1</vt:lpwstr>
      </vt:variant>
      <vt:variant>
        <vt:i4>4653158</vt:i4>
      </vt:variant>
      <vt:variant>
        <vt:i4>90</vt:i4>
      </vt:variant>
      <vt:variant>
        <vt:i4>0</vt:i4>
      </vt:variant>
      <vt:variant>
        <vt:i4>5</vt:i4>
      </vt:variant>
      <vt:variant>
        <vt:lpwstr/>
      </vt:variant>
      <vt:variant>
        <vt:lpwstr>_Web_Services_</vt:lpwstr>
      </vt:variant>
      <vt:variant>
        <vt:i4>5636205</vt:i4>
      </vt:variant>
      <vt:variant>
        <vt:i4>87</vt:i4>
      </vt:variant>
      <vt:variant>
        <vt:i4>0</vt:i4>
      </vt:variant>
      <vt:variant>
        <vt:i4>5</vt:i4>
      </vt:variant>
      <vt:variant>
        <vt:lpwstr/>
      </vt:variant>
      <vt:variant>
        <vt:lpwstr>_WebStudio_in_Demo</vt:lpwstr>
      </vt:variant>
      <vt:variant>
        <vt:i4>1703947</vt:i4>
      </vt:variant>
      <vt:variant>
        <vt:i4>84</vt:i4>
      </vt:variant>
      <vt:variant>
        <vt:i4>0</vt:i4>
      </vt:variant>
      <vt:variant>
        <vt:i4>5</vt:i4>
      </vt:variant>
      <vt:variant>
        <vt:lpwstr>http://openl-tablets.sourceforge.net/docs/openl-tablets/latest/OpenL Tablets - Installation Guide/index.html</vt:lpwstr>
      </vt:variant>
      <vt:variant>
        <vt:lpwstr/>
      </vt:variant>
      <vt:variant>
        <vt:i4>3014771</vt:i4>
      </vt:variant>
      <vt:variant>
        <vt:i4>81</vt:i4>
      </vt:variant>
      <vt:variant>
        <vt:i4>0</vt:i4>
      </vt:variant>
      <vt:variant>
        <vt:i4>5</vt:i4>
      </vt:variant>
      <vt:variant>
        <vt:lpwstr>http://openl-tablets.sourceforge.net/downloads</vt:lpwstr>
      </vt:variant>
      <vt:variant>
        <vt:lpwstr/>
      </vt:variant>
      <vt:variant>
        <vt:i4>3670098</vt:i4>
      </vt:variant>
      <vt:variant>
        <vt:i4>78</vt:i4>
      </vt:variant>
      <vt:variant>
        <vt:i4>0</vt:i4>
      </vt:variant>
      <vt:variant>
        <vt:i4>5</vt:i4>
      </vt:variant>
      <vt:variant>
        <vt:lpwstr/>
      </vt:variant>
      <vt:variant>
        <vt:lpwstr>_Typographic_Conventions_1</vt:lpwstr>
      </vt:variant>
      <vt:variant>
        <vt:i4>196653</vt:i4>
      </vt:variant>
      <vt:variant>
        <vt:i4>75</vt:i4>
      </vt:variant>
      <vt:variant>
        <vt:i4>0</vt:i4>
      </vt:variant>
      <vt:variant>
        <vt:i4>5</vt:i4>
      </vt:variant>
      <vt:variant>
        <vt:lpwstr/>
      </vt:variant>
      <vt:variant>
        <vt:lpwstr>_Audience</vt:lpwstr>
      </vt:variant>
      <vt:variant>
        <vt:i4>1245246</vt:i4>
      </vt:variant>
      <vt:variant>
        <vt:i4>68</vt:i4>
      </vt:variant>
      <vt:variant>
        <vt:i4>0</vt:i4>
      </vt:variant>
      <vt:variant>
        <vt:i4>5</vt:i4>
      </vt:variant>
      <vt:variant>
        <vt:lpwstr/>
      </vt:variant>
      <vt:variant>
        <vt:lpwstr>_Toc398913474</vt:lpwstr>
      </vt:variant>
      <vt:variant>
        <vt:i4>1245246</vt:i4>
      </vt:variant>
      <vt:variant>
        <vt:i4>62</vt:i4>
      </vt:variant>
      <vt:variant>
        <vt:i4>0</vt:i4>
      </vt:variant>
      <vt:variant>
        <vt:i4>5</vt:i4>
      </vt:variant>
      <vt:variant>
        <vt:lpwstr/>
      </vt:variant>
      <vt:variant>
        <vt:lpwstr>_Toc398913473</vt:lpwstr>
      </vt:variant>
      <vt:variant>
        <vt:i4>1245246</vt:i4>
      </vt:variant>
      <vt:variant>
        <vt:i4>56</vt:i4>
      </vt:variant>
      <vt:variant>
        <vt:i4>0</vt:i4>
      </vt:variant>
      <vt:variant>
        <vt:i4>5</vt:i4>
      </vt:variant>
      <vt:variant>
        <vt:lpwstr/>
      </vt:variant>
      <vt:variant>
        <vt:lpwstr>_Toc398913472</vt:lpwstr>
      </vt:variant>
      <vt:variant>
        <vt:i4>1245246</vt:i4>
      </vt:variant>
      <vt:variant>
        <vt:i4>50</vt:i4>
      </vt:variant>
      <vt:variant>
        <vt:i4>0</vt:i4>
      </vt:variant>
      <vt:variant>
        <vt:i4>5</vt:i4>
      </vt:variant>
      <vt:variant>
        <vt:lpwstr/>
      </vt:variant>
      <vt:variant>
        <vt:lpwstr>_Toc398913471</vt:lpwstr>
      </vt:variant>
      <vt:variant>
        <vt:i4>1245246</vt:i4>
      </vt:variant>
      <vt:variant>
        <vt:i4>44</vt:i4>
      </vt:variant>
      <vt:variant>
        <vt:i4>0</vt:i4>
      </vt:variant>
      <vt:variant>
        <vt:i4>5</vt:i4>
      </vt:variant>
      <vt:variant>
        <vt:lpwstr/>
      </vt:variant>
      <vt:variant>
        <vt:lpwstr>_Toc398913470</vt:lpwstr>
      </vt:variant>
      <vt:variant>
        <vt:i4>1179710</vt:i4>
      </vt:variant>
      <vt:variant>
        <vt:i4>38</vt:i4>
      </vt:variant>
      <vt:variant>
        <vt:i4>0</vt:i4>
      </vt:variant>
      <vt:variant>
        <vt:i4>5</vt:i4>
      </vt:variant>
      <vt:variant>
        <vt:lpwstr/>
      </vt:variant>
      <vt:variant>
        <vt:lpwstr>_Toc398913469</vt:lpwstr>
      </vt:variant>
      <vt:variant>
        <vt:i4>1179710</vt:i4>
      </vt:variant>
      <vt:variant>
        <vt:i4>32</vt:i4>
      </vt:variant>
      <vt:variant>
        <vt:i4>0</vt:i4>
      </vt:variant>
      <vt:variant>
        <vt:i4>5</vt:i4>
      </vt:variant>
      <vt:variant>
        <vt:lpwstr/>
      </vt:variant>
      <vt:variant>
        <vt:lpwstr>_Toc398913468</vt:lpwstr>
      </vt:variant>
      <vt:variant>
        <vt:i4>1179710</vt:i4>
      </vt:variant>
      <vt:variant>
        <vt:i4>26</vt:i4>
      </vt:variant>
      <vt:variant>
        <vt:i4>0</vt:i4>
      </vt:variant>
      <vt:variant>
        <vt:i4>5</vt:i4>
      </vt:variant>
      <vt:variant>
        <vt:lpwstr/>
      </vt:variant>
      <vt:variant>
        <vt:lpwstr>_Toc398913467</vt:lpwstr>
      </vt:variant>
      <vt:variant>
        <vt:i4>1179710</vt:i4>
      </vt:variant>
      <vt:variant>
        <vt:i4>20</vt:i4>
      </vt:variant>
      <vt:variant>
        <vt:i4>0</vt:i4>
      </vt:variant>
      <vt:variant>
        <vt:i4>5</vt:i4>
      </vt:variant>
      <vt:variant>
        <vt:lpwstr/>
      </vt:variant>
      <vt:variant>
        <vt:lpwstr>_Toc398913466</vt:lpwstr>
      </vt:variant>
      <vt:variant>
        <vt:i4>1179710</vt:i4>
      </vt:variant>
      <vt:variant>
        <vt:i4>14</vt:i4>
      </vt:variant>
      <vt:variant>
        <vt:i4>0</vt:i4>
      </vt:variant>
      <vt:variant>
        <vt:i4>5</vt:i4>
      </vt:variant>
      <vt:variant>
        <vt:lpwstr/>
      </vt:variant>
      <vt:variant>
        <vt:lpwstr>_Toc398913465</vt:lpwstr>
      </vt:variant>
      <vt:variant>
        <vt:i4>4063290</vt:i4>
      </vt:variant>
      <vt:variant>
        <vt:i4>9</vt:i4>
      </vt:variant>
      <vt:variant>
        <vt:i4>0</vt:i4>
      </vt:variant>
      <vt:variant>
        <vt:i4>5</vt:i4>
      </vt:variant>
      <vt:variant>
        <vt:lpwstr>http://creativecommons.org/licenses/by/3.0/us/</vt:lpwstr>
      </vt:variant>
      <vt:variant>
        <vt:lpwstr/>
      </vt:variant>
      <vt:variant>
        <vt:i4>4063290</vt:i4>
      </vt:variant>
      <vt:variant>
        <vt:i4>3</vt:i4>
      </vt:variant>
      <vt:variant>
        <vt:i4>0</vt:i4>
      </vt:variant>
      <vt:variant>
        <vt:i4>5</vt:i4>
      </vt:variant>
      <vt:variant>
        <vt:lpwstr>http://creativecommons.org/licenses/by/3.0/us/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OpenL Tablets Maven Plugin Guide</dc:title>
  <dc:creator/>
  <cp:lastModifiedBy>EISGroup Latvia 5</cp:lastModifiedBy>
  <cp:revision>14</cp:revision>
  <cp:lastPrinted>2015-10-29T14:19:00Z</cp:lastPrinted>
  <dcterms:created xsi:type="dcterms:W3CDTF">2015-10-29T14:11:00Z</dcterms:created>
  <dcterms:modified xsi:type="dcterms:W3CDTF">2018-05-17T13:10:00Z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nLVersion">
    <vt:lpwstr>5.19</vt:lpwstr>
  </property>
  <property fmtid="{D5CDD505-2E9C-101B-9397-08002B2CF9AE}" pid="3" name="OpenLWS">
    <vt:lpwstr>OpenL Tablets WebStudio</vt:lpwstr>
  </property>
  <property fmtid="{D5CDD505-2E9C-101B-9397-08002B2CF9AE}" pid="4" name="OpenLTablets">
    <vt:lpwstr>OpenL Tablets</vt:lpwstr>
  </property>
  <property fmtid="{D5CDD505-2E9C-101B-9397-08002B2CF9AE}" pid="5" name="EPUB">
    <vt:lpwstr>EIS Suite Publisher Cabinet</vt:lpwstr>
  </property>
</Properties>
</file>